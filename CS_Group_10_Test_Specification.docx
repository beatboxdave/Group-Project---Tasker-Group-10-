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22230BB5189847E2853C000A4F2FDB3F"/>
        </w:placeholder>
        <w:dataBinding w:prefixMappings="xmlns:ns0='http://purl.org/dc/elements/1.1/' xmlns:ns1='http://schemas.openxmlformats.org/package/2006/metadata/core-properties' " w:xpath="/ns1:coreProperties[1]/ns0:title[1]" w:storeItemID="{6C3C8BC8-F283-45AE-878A-BAB7291924A1}"/>
        <w:text/>
      </w:sdtPr>
      <w:sdtContent>
        <w:p w:rsidR="00C566B4" w:rsidRDefault="00FA5E76" w:rsidP="0047267A">
          <w:pPr>
            <w:pStyle w:val="Title"/>
          </w:pPr>
          <w:r>
            <w:rPr>
              <w:rStyle w:val="BodyTextChar"/>
            </w:rPr>
            <w:t>Software Engineering Group Project</w:t>
          </w:r>
        </w:p>
      </w:sdtContent>
    </w:sdt>
    <w:sdt>
      <w:sdtPr>
        <w:alias w:val="Subject"/>
        <w:id w:val="473469265"/>
        <w:placeholder>
          <w:docPart w:val="2D1A110F22814519B17D63BB30128C58"/>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FA5E76" w:rsidP="0047267A">
          <w:pPr>
            <w:pStyle w:val="Subtitle"/>
          </w:pPr>
          <w:r>
            <w:t>Word Template</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C566B4" w:rsidP="00BA41FE">
            <w:sdt>
              <w:sdtPr>
                <w:alias w:val="Author"/>
                <w:id w:val="473469229"/>
                <w:placeholder>
                  <w:docPart w:val="E70DA8816B8843508B602ED244746861"/>
                </w:placeholder>
                <w:dataBinding w:prefixMappings="xmlns:ns0='http://purl.org/dc/elements/1.1/' xmlns:ns1='http://schemas.openxmlformats.org/package/2006/metadata/core-properties' " w:xpath="/ns1:coreProperties[1]/ns0:creator[1]" w:storeItemID="{6C3C8BC8-F283-45AE-878A-BAB7291924A1}"/>
                <w:text/>
              </w:sdtPr>
              <w:sdtContent>
                <w:r w:rsidR="00FA5E76">
                  <w:t>C.Palmer, C.Daldry, K.Rai, D.Kastelik, M.Hill, S.Johansen, C.Griffiths</w:t>
                </w:r>
              </w:sdtContent>
            </w:sdt>
          </w:p>
        </w:tc>
      </w:tr>
      <w:tr w:rsidR="0003694C" w:rsidRPr="0003694C" w:rsidTr="009D12AB">
        <w:tc>
          <w:tcPr>
            <w:tcW w:w="1276" w:type="dxa"/>
          </w:tcPr>
          <w:p w:rsidR="0003694C" w:rsidRPr="0003694C" w:rsidRDefault="0003694C" w:rsidP="00C566B4">
            <w:r w:rsidRPr="0003694C">
              <w:t>Config Ref:</w:t>
            </w:r>
          </w:p>
        </w:tc>
        <w:tc>
          <w:tcPr>
            <w:tcW w:w="4355" w:type="dxa"/>
          </w:tcPr>
          <w:p w:rsidR="0003694C" w:rsidRPr="0003694C" w:rsidRDefault="00C566B4" w:rsidP="00FA5E76">
            <w:sdt>
              <w:sdtPr>
                <w:alias w:val="Category"/>
                <w:id w:val="473469292"/>
                <w:placeholder>
                  <w:docPart w:val="BD5884B626D94245B929091021E3E049"/>
                </w:placeholder>
                <w:dataBinding w:prefixMappings="xmlns:ns0='http://purl.org/dc/elements/1.1/' xmlns:ns1='http://schemas.openxmlformats.org/package/2006/metadata/core-properties' " w:xpath="/ns1:coreProperties[1]/ns1:category[1]" w:storeItemID="{6C3C8BC8-F283-45AE-878A-BAB7291924A1}"/>
                <w:text/>
              </w:sdtPr>
              <w:sdtContent>
                <w:r w:rsidR="00FA5E76">
                  <w:t>SE_QA_06</w:t>
                </w:r>
              </w:sdtContent>
            </w:sdt>
            <w:r w:rsidR="00570A64" w:rsidRPr="0003694C">
              <w:t xml:space="preserve"> </w:t>
            </w:r>
          </w:p>
        </w:tc>
      </w:tr>
      <w:tr w:rsidR="0003694C" w:rsidRPr="0003694C" w:rsidTr="009D12AB">
        <w:tc>
          <w:tcPr>
            <w:tcW w:w="1276" w:type="dxa"/>
          </w:tcPr>
          <w:p w:rsidR="0003694C" w:rsidRPr="0003694C" w:rsidRDefault="0003694C" w:rsidP="00C566B4">
            <w:r w:rsidRPr="0003694C">
              <w:t>Date:</w:t>
            </w:r>
          </w:p>
        </w:tc>
        <w:tc>
          <w:tcPr>
            <w:tcW w:w="4355" w:type="dxa"/>
          </w:tcPr>
          <w:p w:rsidR="0003694C" w:rsidRPr="0003694C" w:rsidRDefault="00FA5E76" w:rsidP="00C566B4">
            <w:r>
              <w:t>03/11/2015</w:t>
            </w:r>
          </w:p>
        </w:tc>
      </w:tr>
      <w:tr w:rsidR="0003694C" w:rsidRPr="0003694C" w:rsidTr="009D12AB">
        <w:tc>
          <w:tcPr>
            <w:tcW w:w="1276" w:type="dxa"/>
          </w:tcPr>
          <w:p w:rsidR="0003694C" w:rsidRPr="0003694C" w:rsidRDefault="0003694C" w:rsidP="00C566B4">
            <w:r w:rsidRPr="0003694C">
              <w:t>Version:</w:t>
            </w:r>
          </w:p>
        </w:tc>
        <w:tc>
          <w:tcPr>
            <w:tcW w:w="4355" w:type="dxa"/>
          </w:tcPr>
          <w:p w:rsidR="0003694C" w:rsidRPr="0003694C" w:rsidRDefault="00C566B4" w:rsidP="00504AA6">
            <w:sdt>
              <w:sdtPr>
                <w:alias w:val="Keywords"/>
                <w:id w:val="473469293"/>
                <w:placeholder>
                  <w:docPart w:val="6507773BE8EF4E2C8FFF21E990373076"/>
                </w:placeholder>
                <w:dataBinding w:prefixMappings="xmlns:ns0='http://purl.org/dc/elements/1.1/' xmlns:ns1='http://schemas.openxmlformats.org/package/2006/metadata/core-properties' " w:xpath="/ns1:coreProperties[1]/ns1:keywords[1]" w:storeItemID="{6C3C8BC8-F283-45AE-878A-BAB7291924A1}"/>
                <w:text/>
              </w:sdtPr>
              <w:sdtContent>
                <w:r w:rsidR="00FA5E76">
                  <w:t>1.3</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566B4">
            <w:r w:rsidRPr="0003694C">
              <w:t>Status:</w:t>
            </w:r>
          </w:p>
        </w:tc>
        <w:tc>
          <w:tcPr>
            <w:tcW w:w="4355" w:type="dxa"/>
          </w:tcPr>
          <w:p w:rsidR="0003694C" w:rsidRPr="0003694C" w:rsidRDefault="00C566B4" w:rsidP="00FA5E76">
            <w:sdt>
              <w:sdtPr>
                <w:alias w:val="Status"/>
                <w:id w:val="473469228"/>
                <w:placeholder>
                  <w:docPart w:val="6BD0DCB7B3394EBA9A1E5B0F4BE17563"/>
                </w:placeholder>
                <w:dataBinding w:prefixMappings="xmlns:ns0='http://purl.org/dc/elements/1.1/' xmlns:ns1='http://schemas.openxmlformats.org/package/2006/metadata/core-properties' " w:xpath="/ns1:coreProperties[1]/ns1:contentStatus[1]" w:storeItemID="{6C3C8BC8-F283-45AE-878A-BAB7291924A1}"/>
                <w:text/>
              </w:sdtPr>
              <w:sdtContent>
                <w:r w:rsidR="00FA5E76">
                  <w:t>Build</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bookmarkStart w:id="0" w:name="_Toc274759611"/>
      <w:r w:rsidR="00573F2E">
        <w:br w:type="page"/>
      </w:r>
      <w:bookmarkStart w:id="1" w:name="_GoBack"/>
      <w:bookmarkEnd w:id="1"/>
    </w:p>
    <w:p w:rsidR="00FA5E76" w:rsidRDefault="00FA5E76" w:rsidP="00FA5E76">
      <w:pPr>
        <w:pStyle w:val="UnnumHeading1"/>
      </w:pPr>
      <w:bookmarkStart w:id="2" w:name="_Toc433705200"/>
      <w:bookmarkStart w:id="3" w:name="_Toc433811343"/>
      <w:bookmarkEnd w:id="0"/>
      <w:r>
        <w:lastRenderedPageBreak/>
        <w:t>CONTENTS</w:t>
      </w:r>
      <w:bookmarkEnd w:id="2"/>
      <w:bookmarkEnd w:id="3"/>
    </w:p>
    <w:sdt>
      <w:sdtPr>
        <w:rPr>
          <w:rFonts w:ascii="Times New Roman" w:eastAsia="Times New Roman" w:hAnsi="Times New Roman" w:cs="Times New Roman"/>
          <w:color w:val="auto"/>
          <w:sz w:val="20"/>
          <w:szCs w:val="20"/>
          <w:lang w:val="en-GB"/>
        </w:rPr>
        <w:id w:val="-792436887"/>
        <w:docPartObj>
          <w:docPartGallery w:val="Table of Contents"/>
          <w:docPartUnique/>
        </w:docPartObj>
      </w:sdtPr>
      <w:sdtEndPr>
        <w:rPr>
          <w:b/>
          <w:bCs/>
          <w:noProof/>
        </w:rPr>
      </w:sdtEndPr>
      <w:sdtContent>
        <w:p w:rsidR="00FA5E76" w:rsidRDefault="00FA5E76" w:rsidP="00FA5E76">
          <w:pPr>
            <w:pStyle w:val="TOCHeading"/>
          </w:pPr>
        </w:p>
        <w:p w:rsidR="00FA5E76" w:rsidRDefault="00FA5E76" w:rsidP="00FA5E76">
          <w:pPr>
            <w:pStyle w:val="TOC1"/>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433811343" w:history="1">
            <w:r w:rsidRPr="002571B5">
              <w:rPr>
                <w:rStyle w:val="Hyperlink"/>
                <w:noProof/>
              </w:rPr>
              <w:t>CONTENTS</w:t>
            </w:r>
            <w:r>
              <w:rPr>
                <w:noProof/>
                <w:webHidden/>
              </w:rPr>
              <w:tab/>
            </w:r>
            <w:r>
              <w:rPr>
                <w:noProof/>
                <w:webHidden/>
              </w:rPr>
              <w:fldChar w:fldCharType="begin"/>
            </w:r>
            <w:r>
              <w:rPr>
                <w:noProof/>
                <w:webHidden/>
              </w:rPr>
              <w:instrText xml:space="preserve"> PAGEREF _Toc433811343 \h </w:instrText>
            </w:r>
            <w:r>
              <w:rPr>
                <w:noProof/>
                <w:webHidden/>
              </w:rPr>
            </w:r>
            <w:r>
              <w:rPr>
                <w:noProof/>
                <w:webHidden/>
              </w:rPr>
              <w:fldChar w:fldCharType="separate"/>
            </w:r>
            <w:r>
              <w:rPr>
                <w:noProof/>
                <w:webHidden/>
              </w:rPr>
              <w:t>2</w:t>
            </w:r>
            <w:r>
              <w:rPr>
                <w:noProof/>
                <w:webHidden/>
              </w:rPr>
              <w:fldChar w:fldCharType="end"/>
            </w:r>
          </w:hyperlink>
        </w:p>
        <w:p w:rsidR="00FA5E76" w:rsidRDefault="00FA5E76" w:rsidP="00FA5E76">
          <w:pPr>
            <w:pStyle w:val="TOC1"/>
            <w:tabs>
              <w:tab w:val="left" w:pos="440"/>
            </w:tabs>
            <w:rPr>
              <w:rFonts w:asciiTheme="minorHAnsi" w:eastAsiaTheme="minorEastAsia" w:hAnsiTheme="minorHAnsi" w:cstheme="minorBidi"/>
              <w:caps w:val="0"/>
              <w:noProof/>
              <w:sz w:val="22"/>
              <w:szCs w:val="22"/>
              <w:lang w:eastAsia="en-GB"/>
            </w:rPr>
          </w:pPr>
          <w:hyperlink w:anchor="_Toc433811344" w:history="1">
            <w:r w:rsidRPr="002571B5">
              <w:rPr>
                <w:rStyle w:val="Hyperlink"/>
                <w:noProof/>
              </w:rPr>
              <w:t>1.</w:t>
            </w:r>
            <w:r>
              <w:rPr>
                <w:rFonts w:asciiTheme="minorHAnsi" w:eastAsiaTheme="minorEastAsia" w:hAnsiTheme="minorHAnsi" w:cstheme="minorBidi"/>
                <w:caps w:val="0"/>
                <w:noProof/>
                <w:sz w:val="22"/>
                <w:szCs w:val="22"/>
                <w:lang w:eastAsia="en-GB"/>
              </w:rPr>
              <w:tab/>
            </w:r>
            <w:r w:rsidRPr="002571B5">
              <w:rPr>
                <w:rStyle w:val="Hyperlink"/>
                <w:noProof/>
              </w:rPr>
              <w:t>Introduction</w:t>
            </w:r>
            <w:r>
              <w:rPr>
                <w:noProof/>
                <w:webHidden/>
              </w:rPr>
              <w:tab/>
            </w:r>
            <w:r>
              <w:rPr>
                <w:noProof/>
                <w:webHidden/>
              </w:rPr>
              <w:fldChar w:fldCharType="begin"/>
            </w:r>
            <w:r>
              <w:rPr>
                <w:noProof/>
                <w:webHidden/>
              </w:rPr>
              <w:instrText xml:space="preserve"> PAGEREF _Toc433811344 \h </w:instrText>
            </w:r>
            <w:r>
              <w:rPr>
                <w:noProof/>
                <w:webHidden/>
              </w:rPr>
            </w:r>
            <w:r>
              <w:rPr>
                <w:noProof/>
                <w:webHidden/>
              </w:rPr>
              <w:fldChar w:fldCharType="separate"/>
            </w:r>
            <w:r>
              <w:rPr>
                <w:noProof/>
                <w:webHidden/>
              </w:rPr>
              <w:t>3</w:t>
            </w:r>
            <w:r>
              <w:rPr>
                <w:noProof/>
                <w:webHidden/>
              </w:rPr>
              <w:fldChar w:fldCharType="end"/>
            </w:r>
          </w:hyperlink>
        </w:p>
        <w:p w:rsidR="00FA5E76" w:rsidRDefault="00FA5E76" w:rsidP="00FA5E76">
          <w:pPr>
            <w:pStyle w:val="TOC2"/>
            <w:tabs>
              <w:tab w:val="left" w:pos="880"/>
            </w:tabs>
            <w:rPr>
              <w:rFonts w:asciiTheme="minorHAnsi" w:eastAsiaTheme="minorEastAsia" w:hAnsiTheme="minorHAnsi" w:cstheme="minorBidi"/>
              <w:noProof/>
              <w:sz w:val="22"/>
              <w:szCs w:val="22"/>
              <w:lang w:eastAsia="en-GB"/>
            </w:rPr>
          </w:pPr>
          <w:hyperlink w:anchor="_Toc433811345" w:history="1">
            <w:r w:rsidRPr="002571B5">
              <w:rPr>
                <w:rStyle w:val="Hyperlink"/>
                <w:noProof/>
              </w:rPr>
              <w:t>1.1</w:t>
            </w:r>
            <w:r>
              <w:rPr>
                <w:rFonts w:asciiTheme="minorHAnsi" w:eastAsiaTheme="minorEastAsia" w:hAnsiTheme="minorHAnsi" w:cstheme="minorBidi"/>
                <w:noProof/>
                <w:sz w:val="22"/>
                <w:szCs w:val="22"/>
                <w:lang w:eastAsia="en-GB"/>
              </w:rPr>
              <w:tab/>
            </w:r>
            <w:r w:rsidRPr="002571B5">
              <w:rPr>
                <w:rStyle w:val="Hyperlink"/>
                <w:noProof/>
              </w:rPr>
              <w:t>Purpose of this Document</w:t>
            </w:r>
            <w:r>
              <w:rPr>
                <w:noProof/>
                <w:webHidden/>
              </w:rPr>
              <w:tab/>
            </w:r>
            <w:r>
              <w:rPr>
                <w:noProof/>
                <w:webHidden/>
              </w:rPr>
              <w:fldChar w:fldCharType="begin"/>
            </w:r>
            <w:r>
              <w:rPr>
                <w:noProof/>
                <w:webHidden/>
              </w:rPr>
              <w:instrText xml:space="preserve"> PAGEREF _Toc433811345 \h </w:instrText>
            </w:r>
            <w:r>
              <w:rPr>
                <w:noProof/>
                <w:webHidden/>
              </w:rPr>
            </w:r>
            <w:r>
              <w:rPr>
                <w:noProof/>
                <w:webHidden/>
              </w:rPr>
              <w:fldChar w:fldCharType="separate"/>
            </w:r>
            <w:r>
              <w:rPr>
                <w:noProof/>
                <w:webHidden/>
              </w:rPr>
              <w:t>3</w:t>
            </w:r>
            <w:r>
              <w:rPr>
                <w:noProof/>
                <w:webHidden/>
              </w:rPr>
              <w:fldChar w:fldCharType="end"/>
            </w:r>
          </w:hyperlink>
        </w:p>
        <w:p w:rsidR="00FA5E76" w:rsidRDefault="00FA5E76" w:rsidP="00FA5E76">
          <w:pPr>
            <w:pStyle w:val="TOC2"/>
            <w:tabs>
              <w:tab w:val="left" w:pos="880"/>
            </w:tabs>
            <w:rPr>
              <w:rFonts w:asciiTheme="minorHAnsi" w:eastAsiaTheme="minorEastAsia" w:hAnsiTheme="minorHAnsi" w:cstheme="minorBidi"/>
              <w:noProof/>
              <w:sz w:val="22"/>
              <w:szCs w:val="22"/>
              <w:lang w:eastAsia="en-GB"/>
            </w:rPr>
          </w:pPr>
          <w:hyperlink w:anchor="_Toc433811346" w:history="1">
            <w:r w:rsidRPr="002571B5">
              <w:rPr>
                <w:rStyle w:val="Hyperlink"/>
                <w:noProof/>
              </w:rPr>
              <w:t>1.2</w:t>
            </w:r>
            <w:r>
              <w:rPr>
                <w:rFonts w:asciiTheme="minorHAnsi" w:eastAsiaTheme="minorEastAsia" w:hAnsiTheme="minorHAnsi" w:cstheme="minorBidi"/>
                <w:noProof/>
                <w:sz w:val="22"/>
                <w:szCs w:val="22"/>
                <w:lang w:eastAsia="en-GB"/>
              </w:rPr>
              <w:tab/>
            </w:r>
            <w:r w:rsidRPr="002571B5">
              <w:rPr>
                <w:rStyle w:val="Hyperlink"/>
                <w:noProof/>
              </w:rPr>
              <w:t>Scope</w:t>
            </w:r>
            <w:r>
              <w:rPr>
                <w:noProof/>
                <w:webHidden/>
              </w:rPr>
              <w:tab/>
            </w:r>
            <w:r>
              <w:rPr>
                <w:noProof/>
                <w:webHidden/>
              </w:rPr>
              <w:fldChar w:fldCharType="begin"/>
            </w:r>
            <w:r>
              <w:rPr>
                <w:noProof/>
                <w:webHidden/>
              </w:rPr>
              <w:instrText xml:space="preserve"> PAGEREF _Toc433811346 \h </w:instrText>
            </w:r>
            <w:r>
              <w:rPr>
                <w:noProof/>
                <w:webHidden/>
              </w:rPr>
            </w:r>
            <w:r>
              <w:rPr>
                <w:noProof/>
                <w:webHidden/>
              </w:rPr>
              <w:fldChar w:fldCharType="separate"/>
            </w:r>
            <w:r>
              <w:rPr>
                <w:noProof/>
                <w:webHidden/>
              </w:rPr>
              <w:t>3</w:t>
            </w:r>
            <w:r>
              <w:rPr>
                <w:noProof/>
                <w:webHidden/>
              </w:rPr>
              <w:fldChar w:fldCharType="end"/>
            </w:r>
          </w:hyperlink>
        </w:p>
        <w:p w:rsidR="00FA5E76" w:rsidRDefault="00FA5E76" w:rsidP="00FA5E76">
          <w:pPr>
            <w:pStyle w:val="TOC2"/>
            <w:tabs>
              <w:tab w:val="left" w:pos="880"/>
            </w:tabs>
            <w:rPr>
              <w:rFonts w:asciiTheme="minorHAnsi" w:eastAsiaTheme="minorEastAsia" w:hAnsiTheme="minorHAnsi" w:cstheme="minorBidi"/>
              <w:noProof/>
              <w:sz w:val="22"/>
              <w:szCs w:val="22"/>
              <w:lang w:eastAsia="en-GB"/>
            </w:rPr>
          </w:pPr>
          <w:hyperlink w:anchor="_Toc433811347" w:history="1">
            <w:r w:rsidRPr="002571B5">
              <w:rPr>
                <w:rStyle w:val="Hyperlink"/>
                <w:noProof/>
              </w:rPr>
              <w:t>1.3</w:t>
            </w:r>
            <w:r>
              <w:rPr>
                <w:rFonts w:asciiTheme="minorHAnsi" w:eastAsiaTheme="minorEastAsia" w:hAnsiTheme="minorHAnsi" w:cstheme="minorBidi"/>
                <w:noProof/>
                <w:sz w:val="22"/>
                <w:szCs w:val="22"/>
                <w:lang w:eastAsia="en-GB"/>
              </w:rPr>
              <w:tab/>
            </w:r>
            <w:r w:rsidRPr="002571B5">
              <w:rPr>
                <w:rStyle w:val="Hyperlink"/>
                <w:noProof/>
              </w:rPr>
              <w:t>Objectives</w:t>
            </w:r>
            <w:r>
              <w:rPr>
                <w:noProof/>
                <w:webHidden/>
              </w:rPr>
              <w:tab/>
            </w:r>
            <w:r>
              <w:rPr>
                <w:noProof/>
                <w:webHidden/>
              </w:rPr>
              <w:fldChar w:fldCharType="begin"/>
            </w:r>
            <w:r>
              <w:rPr>
                <w:noProof/>
                <w:webHidden/>
              </w:rPr>
              <w:instrText xml:space="preserve"> PAGEREF _Toc433811347 \h </w:instrText>
            </w:r>
            <w:r>
              <w:rPr>
                <w:noProof/>
                <w:webHidden/>
              </w:rPr>
            </w:r>
            <w:r>
              <w:rPr>
                <w:noProof/>
                <w:webHidden/>
              </w:rPr>
              <w:fldChar w:fldCharType="separate"/>
            </w:r>
            <w:r>
              <w:rPr>
                <w:noProof/>
                <w:webHidden/>
              </w:rPr>
              <w:t>3</w:t>
            </w:r>
            <w:r>
              <w:rPr>
                <w:noProof/>
                <w:webHidden/>
              </w:rPr>
              <w:fldChar w:fldCharType="end"/>
            </w:r>
          </w:hyperlink>
        </w:p>
        <w:p w:rsidR="00FA5E76" w:rsidRDefault="00FA5E76" w:rsidP="00FA5E76">
          <w:pPr>
            <w:pStyle w:val="TOC1"/>
            <w:tabs>
              <w:tab w:val="left" w:pos="440"/>
            </w:tabs>
            <w:rPr>
              <w:rFonts w:asciiTheme="minorHAnsi" w:eastAsiaTheme="minorEastAsia" w:hAnsiTheme="minorHAnsi" w:cstheme="minorBidi"/>
              <w:caps w:val="0"/>
              <w:noProof/>
              <w:sz w:val="22"/>
              <w:szCs w:val="22"/>
              <w:lang w:eastAsia="en-GB"/>
            </w:rPr>
          </w:pPr>
          <w:hyperlink w:anchor="_Toc433811348" w:history="1">
            <w:r w:rsidRPr="002571B5">
              <w:rPr>
                <w:rStyle w:val="Hyperlink"/>
                <w:noProof/>
              </w:rPr>
              <w:t>2.</w:t>
            </w:r>
            <w:r>
              <w:rPr>
                <w:rFonts w:asciiTheme="minorHAnsi" w:eastAsiaTheme="minorEastAsia" w:hAnsiTheme="minorHAnsi" w:cstheme="minorBidi"/>
                <w:caps w:val="0"/>
                <w:noProof/>
                <w:sz w:val="22"/>
                <w:szCs w:val="22"/>
                <w:lang w:eastAsia="en-GB"/>
              </w:rPr>
              <w:tab/>
            </w:r>
            <w:r>
              <w:rPr>
                <w:rStyle w:val="Hyperlink"/>
                <w:noProof/>
              </w:rPr>
              <w:t>Test specification</w:t>
            </w:r>
            <w:r>
              <w:rPr>
                <w:noProof/>
                <w:webHidden/>
              </w:rPr>
              <w:tab/>
            </w:r>
            <w:r>
              <w:rPr>
                <w:noProof/>
                <w:webHidden/>
              </w:rPr>
              <w:t>4</w:t>
            </w:r>
          </w:hyperlink>
        </w:p>
        <w:p w:rsidR="00FA5E76" w:rsidRDefault="00FA5E76" w:rsidP="00FA5E76">
          <w:pPr>
            <w:pStyle w:val="TOC2"/>
            <w:tabs>
              <w:tab w:val="left" w:pos="880"/>
            </w:tabs>
            <w:rPr>
              <w:rFonts w:asciiTheme="minorHAnsi" w:eastAsiaTheme="minorEastAsia" w:hAnsiTheme="minorHAnsi" w:cstheme="minorBidi"/>
              <w:noProof/>
              <w:sz w:val="22"/>
              <w:szCs w:val="22"/>
              <w:lang w:eastAsia="en-GB"/>
            </w:rPr>
          </w:pPr>
          <w:hyperlink w:anchor="_Toc433811349" w:history="1">
            <w:r w:rsidRPr="002571B5">
              <w:rPr>
                <w:rStyle w:val="Hyperlink"/>
                <w:noProof/>
              </w:rPr>
              <w:t>2.1</w:t>
            </w:r>
            <w:r>
              <w:rPr>
                <w:rFonts w:asciiTheme="minorHAnsi" w:eastAsiaTheme="minorEastAsia" w:hAnsiTheme="minorHAnsi" w:cstheme="minorBidi"/>
                <w:noProof/>
                <w:sz w:val="22"/>
                <w:szCs w:val="22"/>
                <w:lang w:eastAsia="en-GB"/>
              </w:rPr>
              <w:tab/>
            </w:r>
            <w:r>
              <w:rPr>
                <w:rStyle w:val="Hyperlink"/>
                <w:noProof/>
              </w:rPr>
              <w:t xml:space="preserve">Tests </w:t>
            </w:r>
            <w:r>
              <w:rPr>
                <w:noProof/>
                <w:webHidden/>
              </w:rPr>
              <w:tab/>
            </w:r>
            <w:r>
              <w:rPr>
                <w:noProof/>
                <w:webHidden/>
              </w:rPr>
              <w:t>4</w:t>
            </w:r>
          </w:hyperlink>
        </w:p>
        <w:p w:rsidR="00FA5E76" w:rsidRDefault="00FA5E76" w:rsidP="00FA5E76">
          <w:pPr>
            <w:pStyle w:val="TOC1"/>
            <w:rPr>
              <w:rFonts w:asciiTheme="minorHAnsi" w:eastAsiaTheme="minorEastAsia" w:hAnsiTheme="minorHAnsi" w:cstheme="minorBidi"/>
              <w:caps w:val="0"/>
              <w:noProof/>
              <w:sz w:val="22"/>
              <w:szCs w:val="22"/>
              <w:lang w:eastAsia="en-GB"/>
            </w:rPr>
          </w:pPr>
          <w:hyperlink w:anchor="_Toc433811357" w:history="1">
            <w:r w:rsidRPr="002571B5">
              <w:rPr>
                <w:rStyle w:val="Hyperlink"/>
                <w:noProof/>
              </w:rPr>
              <w:t>REFERENCES</w:t>
            </w:r>
            <w:r>
              <w:rPr>
                <w:noProof/>
                <w:webHidden/>
              </w:rPr>
              <w:tab/>
            </w:r>
            <w:r>
              <w:rPr>
                <w:noProof/>
                <w:webHidden/>
              </w:rPr>
              <w:t>29</w:t>
            </w:r>
          </w:hyperlink>
        </w:p>
        <w:p w:rsidR="00FA5E76" w:rsidRDefault="00FA5E76" w:rsidP="00FA5E76">
          <w:pPr>
            <w:pStyle w:val="TOC1"/>
            <w:rPr>
              <w:rFonts w:asciiTheme="minorHAnsi" w:eastAsiaTheme="minorEastAsia" w:hAnsiTheme="minorHAnsi" w:cstheme="minorBidi"/>
              <w:caps w:val="0"/>
              <w:noProof/>
              <w:sz w:val="22"/>
              <w:szCs w:val="22"/>
              <w:lang w:eastAsia="en-GB"/>
            </w:rPr>
          </w:pPr>
          <w:hyperlink w:anchor="_Toc433811358" w:history="1">
            <w:r w:rsidRPr="002571B5">
              <w:rPr>
                <w:rStyle w:val="Hyperlink"/>
                <w:noProof/>
              </w:rPr>
              <w:t>DOCUMENT HISTORY</w:t>
            </w:r>
            <w:r>
              <w:rPr>
                <w:noProof/>
                <w:webHidden/>
              </w:rPr>
              <w:tab/>
            </w:r>
            <w:r>
              <w:rPr>
                <w:noProof/>
                <w:webHidden/>
              </w:rPr>
              <w:t>30</w:t>
            </w:r>
          </w:hyperlink>
        </w:p>
        <w:p w:rsidR="00FA5E76" w:rsidRDefault="00FA5E76" w:rsidP="00FA5E76">
          <w:r>
            <w:rPr>
              <w:b/>
              <w:bCs/>
              <w:noProof/>
            </w:rPr>
            <w:fldChar w:fldCharType="end"/>
          </w:r>
        </w:p>
      </w:sdtContent>
    </w:sdt>
    <w:p w:rsidR="000D4E75" w:rsidRPr="000D4E75" w:rsidRDefault="00FA5E76" w:rsidP="00FA5E76">
      <w:pPr>
        <w:pStyle w:val="Heading1"/>
        <w:numPr>
          <w:ilvl w:val="0"/>
          <w:numId w:val="0"/>
        </w:numPr>
      </w:pPr>
      <w:r>
        <w:t xml:space="preserve"> </w:t>
      </w:r>
      <w:r w:rsidR="00A44A71">
        <w:br w:type="page"/>
      </w:r>
    </w:p>
    <w:p w:rsidR="00FA5E76" w:rsidRDefault="00FA5E76" w:rsidP="00FA5E76">
      <w:pPr>
        <w:pStyle w:val="Heading1"/>
      </w:pPr>
      <w:bookmarkStart w:id="4" w:name="_Toc274759615"/>
      <w:bookmarkStart w:id="5" w:name="_Toc274759612"/>
      <w:bookmarkStart w:id="6" w:name="_Toc433811344"/>
      <w:r>
        <w:lastRenderedPageBreak/>
        <w:t>Introduction</w:t>
      </w:r>
      <w:bookmarkEnd w:id="5"/>
      <w:bookmarkEnd w:id="6"/>
    </w:p>
    <w:p w:rsidR="00FA5E76" w:rsidRPr="003309A1" w:rsidRDefault="00FA5E76" w:rsidP="00FA5E76">
      <w:pPr>
        <w:pStyle w:val="Heading2"/>
      </w:pPr>
      <w:bookmarkStart w:id="7" w:name="_Toc274759613"/>
      <w:bookmarkStart w:id="8" w:name="_Toc433811345"/>
      <w:r w:rsidRPr="003309A1">
        <w:t>Purpose</w:t>
      </w:r>
      <w:r>
        <w:t xml:space="preserve"> of this </w:t>
      </w:r>
      <w:r w:rsidRPr="00B0738E">
        <w:t>Document</w:t>
      </w:r>
      <w:bookmarkEnd w:id="7"/>
      <w:bookmarkEnd w:id="8"/>
    </w:p>
    <w:p w:rsidR="00FA5E76" w:rsidRPr="004B2F56" w:rsidRDefault="00FA5E76" w:rsidP="00FA5E76">
      <w:pPr>
        <w:pStyle w:val="BodyText"/>
      </w:pPr>
      <w:r>
        <w:t>This document will provide a specification for the testing of the program. The specification will include a number of different tests which will test each and every aspect of the Tasker. The tests will be able to be used by any user which will ensure that any user will be able to use the system without any bugs. In short the Test Specification is meant to ensure the system runs to the best of its ability with minimal bugs,</w:t>
      </w:r>
    </w:p>
    <w:p w:rsidR="00FA5E76" w:rsidRDefault="00FA5E76" w:rsidP="00FA5E76">
      <w:pPr>
        <w:pStyle w:val="Heading2"/>
      </w:pPr>
      <w:bookmarkStart w:id="9" w:name="_Toc433811346"/>
      <w:r w:rsidRPr="003309A1">
        <w:t>Scope</w:t>
      </w:r>
      <w:bookmarkEnd w:id="9"/>
    </w:p>
    <w:p w:rsidR="00FA5E76" w:rsidRDefault="00FA5E76" w:rsidP="00FA5E76">
      <w:pPr>
        <w:pStyle w:val="BodyText"/>
      </w:pPr>
      <w:r>
        <w:t xml:space="preserve">The scope of this document will be </w:t>
      </w:r>
      <w:r>
        <w:t>specific</w:t>
      </w:r>
      <w:r>
        <w:t xml:space="preserve"> </w:t>
      </w:r>
      <w:r>
        <w:t>with only one thing being covered; the test specification. The document</w:t>
      </w:r>
      <w:r>
        <w:t xml:space="preserve"> will consist of </w:t>
      </w:r>
      <w:r>
        <w:t>one</w:t>
      </w:r>
      <w:r>
        <w:t xml:space="preserve"> main section:</w:t>
      </w:r>
    </w:p>
    <w:p w:rsidR="00FA5E76" w:rsidRDefault="00FA5E76" w:rsidP="00FA5E76">
      <w:pPr>
        <w:pStyle w:val="BodyText"/>
        <w:numPr>
          <w:ilvl w:val="0"/>
          <w:numId w:val="20"/>
        </w:numPr>
      </w:pPr>
      <w:r>
        <w:t>Test Specification</w:t>
      </w:r>
    </w:p>
    <w:p w:rsidR="00FA5E76" w:rsidRDefault="00FA5E76" w:rsidP="00FA5E76">
      <w:pPr>
        <w:pStyle w:val="BodyText"/>
      </w:pPr>
      <w:r>
        <w:t>The test specification will only be covering the testing aspect of the documentation. Although there will be some scope to the tests as they will all test different parts of the system. The TaskerCLI and the TaskerMAN will both need to be tested so this provides scope to the document.</w:t>
      </w:r>
    </w:p>
    <w:p w:rsidR="00FA5E76" w:rsidRDefault="00FA5E76" w:rsidP="00FA5E76">
      <w:pPr>
        <w:pStyle w:val="Heading2"/>
      </w:pPr>
      <w:bookmarkStart w:id="10" w:name="_Toc274759614"/>
      <w:bookmarkStart w:id="11" w:name="_Toc433811347"/>
      <w:r>
        <w:t>Objectives</w:t>
      </w:r>
      <w:bookmarkEnd w:id="10"/>
      <w:bookmarkEnd w:id="11"/>
    </w:p>
    <w:p w:rsidR="00FA5E76" w:rsidRDefault="00FA5E76" w:rsidP="00FA5E76">
      <w:pPr>
        <w:pStyle w:val="BodyText"/>
      </w:pPr>
      <w:r>
        <w:t>The objective of this test specification is to provide an abundance of tests that will test the system on both its simple and complex aspects. The objectives of this document are:</w:t>
      </w:r>
    </w:p>
    <w:p w:rsidR="00FA5E76" w:rsidRDefault="00FA5E76" w:rsidP="00FA5E76">
      <w:pPr>
        <w:pStyle w:val="BodyText"/>
        <w:numPr>
          <w:ilvl w:val="0"/>
          <w:numId w:val="20"/>
        </w:numPr>
      </w:pPr>
      <w:r>
        <w:t>Provide the group with detailed tests.</w:t>
      </w:r>
    </w:p>
    <w:p w:rsidR="00FA5E76" w:rsidRDefault="00FA5E76" w:rsidP="00FA5E76">
      <w:pPr>
        <w:pStyle w:val="BodyText"/>
        <w:numPr>
          <w:ilvl w:val="0"/>
          <w:numId w:val="20"/>
        </w:numPr>
      </w:pPr>
      <w:r>
        <w:t>Provide the group with the input and output of the tests.</w:t>
      </w:r>
    </w:p>
    <w:p w:rsidR="00FA5E76" w:rsidRDefault="00FA5E76" w:rsidP="00FA5E76">
      <w:pPr>
        <w:pStyle w:val="BodyText"/>
        <w:numPr>
          <w:ilvl w:val="0"/>
          <w:numId w:val="20"/>
        </w:numPr>
      </w:pPr>
      <w:r>
        <w:t>Provide a pass condition for each tests.</w:t>
      </w:r>
    </w:p>
    <w:p w:rsidR="00FA5E76" w:rsidRDefault="00FA5E76" w:rsidP="00FA5E76">
      <w:pPr>
        <w:pStyle w:val="BodyText"/>
        <w:numPr>
          <w:ilvl w:val="0"/>
          <w:numId w:val="20"/>
        </w:numPr>
      </w:pPr>
      <w:r>
        <w:t>The document will provide tests for all aspects of the system.</w:t>
      </w:r>
    </w:p>
    <w:p w:rsidR="00FA5E76" w:rsidRDefault="00FA5E76" w:rsidP="00FA5E76">
      <w:pPr>
        <w:pStyle w:val="BodyText"/>
        <w:numPr>
          <w:ilvl w:val="0"/>
          <w:numId w:val="20"/>
        </w:numPr>
      </w:pPr>
      <w:r>
        <w:t>Tests will cater to all types of people who could use the system.</w:t>
      </w: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pPr>
    </w:p>
    <w:p w:rsidR="00FA5E76" w:rsidRDefault="00FA5E76" w:rsidP="00FA5E76">
      <w:pPr>
        <w:pStyle w:val="BodyText"/>
        <w:sectPr w:rsidR="00FA5E76" w:rsidSect="00573F2E">
          <w:headerReference w:type="default" r:id="rId8"/>
          <w:footerReference w:type="default" r:id="rId9"/>
          <w:pgSz w:w="11907" w:h="16840" w:code="9"/>
          <w:pgMar w:top="1440" w:right="1440" w:bottom="1440" w:left="1440" w:header="720" w:footer="720" w:gutter="0"/>
          <w:pgNumType w:start="1"/>
          <w:cols w:space="720"/>
          <w:titlePg/>
        </w:sectPr>
      </w:pPr>
    </w:p>
    <w:bookmarkEnd w:id="4"/>
    <w:p w:rsidR="00C566B4" w:rsidRDefault="00FA5E76" w:rsidP="00FA5E76">
      <w:pPr>
        <w:pStyle w:val="Heading1"/>
        <w:numPr>
          <w:ilvl w:val="0"/>
          <w:numId w:val="0"/>
        </w:numPr>
      </w:pPr>
      <w:r>
        <w:lastRenderedPageBreak/>
        <w:t>Test Specification</w:t>
      </w:r>
    </w:p>
    <w:tbl>
      <w:tblPr>
        <w:tblStyle w:val="TableGrid"/>
        <w:tblW w:w="15309" w:type="dxa"/>
        <w:tblInd w:w="-572" w:type="dxa"/>
        <w:tblLayout w:type="fixed"/>
        <w:tblLook w:val="04A0" w:firstRow="1" w:lastRow="0" w:firstColumn="1" w:lastColumn="0" w:noHBand="0" w:noVBand="1"/>
      </w:tblPr>
      <w:tblGrid>
        <w:gridCol w:w="1276"/>
        <w:gridCol w:w="1276"/>
        <w:gridCol w:w="2551"/>
        <w:gridCol w:w="5529"/>
        <w:gridCol w:w="2268"/>
        <w:gridCol w:w="2409"/>
      </w:tblGrid>
      <w:tr w:rsidR="00FA5E76" w:rsidTr="000E24EA">
        <w:tc>
          <w:tcPr>
            <w:tcW w:w="1276" w:type="dxa"/>
          </w:tcPr>
          <w:p w:rsidR="00FA5E76" w:rsidRDefault="00FA5E76" w:rsidP="000E24EA">
            <w:r>
              <w:t>Test ref</w:t>
            </w:r>
          </w:p>
        </w:tc>
        <w:tc>
          <w:tcPr>
            <w:tcW w:w="1276" w:type="dxa"/>
          </w:tcPr>
          <w:p w:rsidR="00FA5E76" w:rsidRDefault="00FA5E76" w:rsidP="000E24EA">
            <w:r>
              <w:t>Ref being tested</w:t>
            </w:r>
          </w:p>
        </w:tc>
        <w:tc>
          <w:tcPr>
            <w:tcW w:w="2551" w:type="dxa"/>
          </w:tcPr>
          <w:p w:rsidR="00FA5E76" w:rsidRDefault="00FA5E76" w:rsidP="000E24EA">
            <w:r>
              <w:t>Test content</w:t>
            </w:r>
          </w:p>
        </w:tc>
        <w:tc>
          <w:tcPr>
            <w:tcW w:w="5529" w:type="dxa"/>
          </w:tcPr>
          <w:p w:rsidR="00FA5E76" w:rsidRDefault="00FA5E76" w:rsidP="000E24EA">
            <w:r>
              <w:t>Input</w:t>
            </w:r>
          </w:p>
        </w:tc>
        <w:tc>
          <w:tcPr>
            <w:tcW w:w="2268" w:type="dxa"/>
          </w:tcPr>
          <w:p w:rsidR="00FA5E76" w:rsidRDefault="00FA5E76" w:rsidP="000E24EA">
            <w:r>
              <w:t xml:space="preserve">Output </w:t>
            </w:r>
          </w:p>
        </w:tc>
        <w:tc>
          <w:tcPr>
            <w:tcW w:w="2409" w:type="dxa"/>
          </w:tcPr>
          <w:p w:rsidR="00FA5E76" w:rsidRDefault="00FA5E76" w:rsidP="000E24EA">
            <w:r>
              <w:t>Passed if</w:t>
            </w:r>
          </w:p>
        </w:tc>
      </w:tr>
      <w:tr w:rsidR="00FA5E76" w:rsidTr="000E24EA">
        <w:tc>
          <w:tcPr>
            <w:tcW w:w="1276" w:type="dxa"/>
          </w:tcPr>
          <w:p w:rsidR="00FA5E76" w:rsidRDefault="00FA5E76" w:rsidP="000E24EA"/>
        </w:tc>
        <w:tc>
          <w:tcPr>
            <w:tcW w:w="1276" w:type="dxa"/>
          </w:tcPr>
          <w:p w:rsidR="00FA5E76" w:rsidRDefault="00FA5E76" w:rsidP="000E24EA">
            <w:r>
              <w:t>FR1</w:t>
            </w:r>
          </w:p>
        </w:tc>
        <w:tc>
          <w:tcPr>
            <w:tcW w:w="2551" w:type="dxa"/>
          </w:tcPr>
          <w:p w:rsidR="00FA5E76" w:rsidRDefault="00FA5E76" w:rsidP="000E24EA">
            <w:r>
              <w:t>Do all the member in the team register in the data base holds the full name and output full name in  web application</w:t>
            </w:r>
          </w:p>
        </w:tc>
        <w:tc>
          <w:tcPr>
            <w:tcW w:w="5529" w:type="dxa"/>
          </w:tcPr>
          <w:p w:rsidR="00FA5E76" w:rsidRDefault="00FA5E76" w:rsidP="000E24EA">
            <w:r>
              <w:t>In web application, for viewing member details user needs to have valid account to get access to web application. After user enter his/her valid email id and password for his/her account. Then user is granted accessed to the application.</w:t>
            </w:r>
          </w:p>
          <w:p w:rsidR="00FA5E76" w:rsidRDefault="00FA5E76" w:rsidP="000E24EA">
            <w:r>
              <w:t>User select “Member” from menu provided in web application.</w:t>
            </w:r>
          </w:p>
          <w:p w:rsidR="00FA5E76" w:rsidRDefault="00FA5E76" w:rsidP="000E24EA">
            <w:pPr>
              <w:pStyle w:val="ListParagraph"/>
            </w:pPr>
          </w:p>
          <w:p w:rsidR="00FA5E76" w:rsidRDefault="00FA5E76" w:rsidP="000E24EA"/>
        </w:tc>
        <w:tc>
          <w:tcPr>
            <w:tcW w:w="2268" w:type="dxa"/>
          </w:tcPr>
          <w:p w:rsidR="00FA5E76" w:rsidRDefault="00FA5E76" w:rsidP="000E24EA">
            <w:r>
              <w:t>The application should output all employees with their full name received from the database.</w:t>
            </w:r>
          </w:p>
        </w:tc>
        <w:tc>
          <w:tcPr>
            <w:tcW w:w="2409" w:type="dxa"/>
          </w:tcPr>
          <w:p w:rsidR="00FA5E76" w:rsidRDefault="00FA5E76" w:rsidP="000E24EA">
            <w:r>
              <w:t>Application output members details with their full name provided when added in the database.</w:t>
            </w:r>
          </w:p>
        </w:tc>
      </w:tr>
      <w:tr w:rsidR="00FA5E76" w:rsidTr="000E24EA">
        <w:tc>
          <w:tcPr>
            <w:tcW w:w="1276" w:type="dxa"/>
          </w:tcPr>
          <w:p w:rsidR="00FA5E76" w:rsidRDefault="00FA5E76" w:rsidP="000E24EA"/>
        </w:tc>
        <w:tc>
          <w:tcPr>
            <w:tcW w:w="1276" w:type="dxa"/>
          </w:tcPr>
          <w:p w:rsidR="00FA5E76" w:rsidRDefault="00FA5E76" w:rsidP="000E24EA">
            <w:r>
              <w:t>FR1</w:t>
            </w:r>
          </w:p>
        </w:tc>
        <w:tc>
          <w:tcPr>
            <w:tcW w:w="2551" w:type="dxa"/>
          </w:tcPr>
          <w:p w:rsidR="00FA5E76" w:rsidRDefault="00FA5E76" w:rsidP="000E24EA">
            <w:r>
              <w:t>Do all the member in the team register in the data base holds the full name and output full name in desktop application</w:t>
            </w:r>
          </w:p>
        </w:tc>
        <w:tc>
          <w:tcPr>
            <w:tcW w:w="5529" w:type="dxa"/>
          </w:tcPr>
          <w:p w:rsidR="00FA5E76" w:rsidRDefault="00FA5E76" w:rsidP="000E24EA">
            <w:r>
              <w:t>User can select task option from desktop application. Then check if the member allocated for it has got full name.</w:t>
            </w:r>
          </w:p>
          <w:p w:rsidR="00FA5E76" w:rsidRDefault="00FA5E76" w:rsidP="000E24EA"/>
        </w:tc>
        <w:tc>
          <w:tcPr>
            <w:tcW w:w="2268" w:type="dxa"/>
          </w:tcPr>
          <w:p w:rsidR="00FA5E76" w:rsidRDefault="00FA5E76" w:rsidP="000E24EA">
            <w:r>
              <w:t>Application should output all employees with their full name, received from the database.</w:t>
            </w:r>
          </w:p>
        </w:tc>
        <w:tc>
          <w:tcPr>
            <w:tcW w:w="2409" w:type="dxa"/>
          </w:tcPr>
          <w:p w:rsidR="00FA5E76" w:rsidRDefault="00FA5E76" w:rsidP="000E24EA">
            <w:r>
              <w:t>Application output members details with their full name provided when added in the database.</w:t>
            </w:r>
          </w:p>
        </w:tc>
      </w:tr>
      <w:tr w:rsidR="00FA5E76" w:rsidTr="000E24EA">
        <w:tc>
          <w:tcPr>
            <w:tcW w:w="1276" w:type="dxa"/>
          </w:tcPr>
          <w:p w:rsidR="00FA5E76" w:rsidRDefault="00FA5E76" w:rsidP="000E24EA"/>
        </w:tc>
        <w:tc>
          <w:tcPr>
            <w:tcW w:w="1276" w:type="dxa"/>
          </w:tcPr>
          <w:p w:rsidR="00FA5E76" w:rsidRDefault="00FA5E76" w:rsidP="000E24EA">
            <w:r>
              <w:t>FR1</w:t>
            </w:r>
          </w:p>
        </w:tc>
        <w:tc>
          <w:tcPr>
            <w:tcW w:w="2551" w:type="dxa"/>
          </w:tcPr>
          <w:p w:rsidR="00FA5E76" w:rsidRDefault="00FA5E76" w:rsidP="000E24EA">
            <w:r>
              <w:t xml:space="preserve">Does web application output team member email id </w:t>
            </w:r>
          </w:p>
        </w:tc>
        <w:tc>
          <w:tcPr>
            <w:tcW w:w="5529" w:type="dxa"/>
          </w:tcPr>
          <w:p w:rsidR="00FA5E76" w:rsidRDefault="00FA5E76" w:rsidP="000E24EA">
            <w:r>
              <w:t>In web application, for viewing member details user needs to have valid account to get access to web application. After user enter his/her valid email id and password for his/her account. Then user is granted accessed to the application.</w:t>
            </w:r>
          </w:p>
          <w:p w:rsidR="00FA5E76" w:rsidRDefault="00FA5E76" w:rsidP="000E24EA">
            <w:r>
              <w:t>User select “Member” from menu provided in web application.</w:t>
            </w:r>
          </w:p>
          <w:p w:rsidR="00FA5E76" w:rsidRDefault="00FA5E76" w:rsidP="000E24EA"/>
        </w:tc>
        <w:tc>
          <w:tcPr>
            <w:tcW w:w="2268" w:type="dxa"/>
          </w:tcPr>
          <w:p w:rsidR="00FA5E76" w:rsidRDefault="00FA5E76" w:rsidP="000E24EA">
            <w:r>
              <w:t>Application should output all member details with email id, received from the database.</w:t>
            </w:r>
          </w:p>
        </w:tc>
        <w:tc>
          <w:tcPr>
            <w:tcW w:w="2409" w:type="dxa"/>
          </w:tcPr>
          <w:p w:rsidR="00FA5E76" w:rsidRDefault="00FA5E76" w:rsidP="000E24EA">
            <w:r>
              <w:t>Application output all member details with their email id added in it.</w:t>
            </w:r>
          </w:p>
        </w:tc>
      </w:tr>
      <w:tr w:rsidR="00FA5E76" w:rsidTr="000E24EA">
        <w:tc>
          <w:tcPr>
            <w:tcW w:w="1276" w:type="dxa"/>
          </w:tcPr>
          <w:p w:rsidR="00FA5E76" w:rsidRDefault="00FA5E76" w:rsidP="000E24EA"/>
        </w:tc>
        <w:tc>
          <w:tcPr>
            <w:tcW w:w="1276" w:type="dxa"/>
          </w:tcPr>
          <w:p w:rsidR="00FA5E76" w:rsidRDefault="00FA5E76" w:rsidP="000E24EA">
            <w:r>
              <w:t>FR1</w:t>
            </w:r>
          </w:p>
        </w:tc>
        <w:tc>
          <w:tcPr>
            <w:tcW w:w="2551" w:type="dxa"/>
          </w:tcPr>
          <w:p w:rsidR="00FA5E76" w:rsidRDefault="00FA5E76" w:rsidP="000E24EA">
            <w:r>
              <w:t>Does desktop application output team member email id</w:t>
            </w:r>
          </w:p>
        </w:tc>
        <w:tc>
          <w:tcPr>
            <w:tcW w:w="5529" w:type="dxa"/>
          </w:tcPr>
          <w:p w:rsidR="00FA5E76" w:rsidRDefault="00FA5E76" w:rsidP="000E24EA">
            <w:r>
              <w:t xml:space="preserve">User can select task option from desktop application. User then can select the task and see if the member working on it holds email id. </w:t>
            </w:r>
          </w:p>
          <w:p w:rsidR="00FA5E76" w:rsidRDefault="00FA5E76" w:rsidP="000E24EA">
            <w:pPr>
              <w:pStyle w:val="ListParagraph"/>
            </w:pPr>
          </w:p>
        </w:tc>
        <w:tc>
          <w:tcPr>
            <w:tcW w:w="2268" w:type="dxa"/>
          </w:tcPr>
          <w:p w:rsidR="00FA5E76" w:rsidRDefault="00FA5E76" w:rsidP="000E24EA">
            <w:r>
              <w:t>Application should output all employees with their email id, received from the database.</w:t>
            </w:r>
          </w:p>
        </w:tc>
        <w:tc>
          <w:tcPr>
            <w:tcW w:w="2409" w:type="dxa"/>
          </w:tcPr>
          <w:p w:rsidR="00FA5E76" w:rsidRDefault="00FA5E76" w:rsidP="000E24EA">
            <w:r>
              <w:t>Application output all member details with their email id added in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Does web application output title for the task?</w:t>
            </w:r>
          </w:p>
        </w:tc>
        <w:tc>
          <w:tcPr>
            <w:tcW w:w="5529" w:type="dxa"/>
          </w:tcPr>
          <w:p w:rsidR="00FA5E76" w:rsidRDefault="00FA5E76" w:rsidP="000E24EA">
            <w:r>
              <w:t>In web application, for viewing task user needs to have valid account to get access to web application. After user enter his/her valid email id and password for his/her account. Then user is granted accessed to the application.</w:t>
            </w:r>
          </w:p>
          <w:p w:rsidR="00FA5E76" w:rsidRDefault="00FA5E76" w:rsidP="000E24EA">
            <w:r>
              <w:t>User select “Task” from menu provided in web application.</w:t>
            </w:r>
          </w:p>
          <w:p w:rsidR="00FA5E76" w:rsidRDefault="00FA5E76" w:rsidP="000E24EA"/>
        </w:tc>
        <w:tc>
          <w:tcPr>
            <w:tcW w:w="2268" w:type="dxa"/>
          </w:tcPr>
          <w:p w:rsidR="00FA5E76" w:rsidRDefault="00FA5E76" w:rsidP="000E24EA">
            <w:r>
              <w:t>Application should output all task with the title provided, data received from the database used to store the employees data.</w:t>
            </w:r>
          </w:p>
        </w:tc>
        <w:tc>
          <w:tcPr>
            <w:tcW w:w="2409" w:type="dxa"/>
          </w:tcPr>
          <w:p w:rsidR="00FA5E76" w:rsidRDefault="00FA5E76" w:rsidP="000E24EA">
            <w:r>
              <w:t>Application output task with its title added to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Does desktop application output title for the task?</w:t>
            </w:r>
          </w:p>
        </w:tc>
        <w:tc>
          <w:tcPr>
            <w:tcW w:w="5529" w:type="dxa"/>
          </w:tcPr>
          <w:p w:rsidR="00FA5E76" w:rsidRDefault="00FA5E76" w:rsidP="000E24EA">
            <w:r>
              <w:t>User can select task option from desktop application. Then check if the all task got title for it.</w:t>
            </w:r>
          </w:p>
          <w:p w:rsidR="00FA5E76" w:rsidRDefault="00FA5E76" w:rsidP="000E24EA"/>
        </w:tc>
        <w:tc>
          <w:tcPr>
            <w:tcW w:w="2268" w:type="dxa"/>
          </w:tcPr>
          <w:p w:rsidR="00FA5E76" w:rsidRDefault="00FA5E76" w:rsidP="000E24EA">
            <w:r>
              <w:t xml:space="preserve">Application should output all task with the title provided, data received from the </w:t>
            </w:r>
            <w:r>
              <w:lastRenderedPageBreak/>
              <w:t>database used to store the employees data.</w:t>
            </w:r>
          </w:p>
        </w:tc>
        <w:tc>
          <w:tcPr>
            <w:tcW w:w="2409" w:type="dxa"/>
          </w:tcPr>
          <w:p w:rsidR="00FA5E76" w:rsidRDefault="00FA5E76" w:rsidP="000E24EA">
            <w:r>
              <w:lastRenderedPageBreak/>
              <w:t>Application output task with its title added to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Does web application output all task with member allocated to it.</w:t>
            </w:r>
          </w:p>
        </w:tc>
        <w:tc>
          <w:tcPr>
            <w:tcW w:w="5529" w:type="dxa"/>
          </w:tcPr>
          <w:p w:rsidR="00FA5E76" w:rsidRDefault="00FA5E76" w:rsidP="000E24EA">
            <w:r>
              <w:t>In web application, for viewing task user needs to have valid account to get access to web application. After user enter his/her valid email id and password for his/her account. Then user is granted accessed to the application. Then user select “Task” from menu provided in web application.</w:t>
            </w:r>
          </w:p>
          <w:p w:rsidR="00FA5E76" w:rsidRDefault="00FA5E76" w:rsidP="000E24EA"/>
        </w:tc>
        <w:tc>
          <w:tcPr>
            <w:tcW w:w="2268" w:type="dxa"/>
          </w:tcPr>
          <w:p w:rsidR="00FA5E76" w:rsidRDefault="00FA5E76" w:rsidP="000E24EA">
            <w:r>
              <w:t>Application should output all task with allocated members, data received from the database used to store the employees data</w:t>
            </w:r>
          </w:p>
        </w:tc>
        <w:tc>
          <w:tcPr>
            <w:tcW w:w="2409" w:type="dxa"/>
          </w:tcPr>
          <w:p w:rsidR="00FA5E76" w:rsidRDefault="00FA5E76" w:rsidP="000E24EA">
            <w:r>
              <w:t>Application output task with holding one or more member specified to work on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Does desktop application output all task with member allocated to it.</w:t>
            </w:r>
          </w:p>
        </w:tc>
        <w:tc>
          <w:tcPr>
            <w:tcW w:w="5529" w:type="dxa"/>
          </w:tcPr>
          <w:p w:rsidR="00FA5E76" w:rsidRDefault="00FA5E76" w:rsidP="000E24EA">
            <w:r>
              <w:t>User can select task option from desktop application. Then check if all the task has some members allocated for it.</w:t>
            </w:r>
          </w:p>
        </w:tc>
        <w:tc>
          <w:tcPr>
            <w:tcW w:w="2268" w:type="dxa"/>
          </w:tcPr>
          <w:p w:rsidR="00FA5E76" w:rsidRDefault="00FA5E76" w:rsidP="000E24EA">
            <w:r>
              <w:t xml:space="preserve">Application should output all task with allocated members, data received from the database used to store the employees data </w:t>
            </w:r>
          </w:p>
          <w:p w:rsidR="00FA5E76" w:rsidRDefault="00FA5E76" w:rsidP="000E24EA"/>
        </w:tc>
        <w:tc>
          <w:tcPr>
            <w:tcW w:w="2409" w:type="dxa"/>
          </w:tcPr>
          <w:p w:rsidR="00FA5E76" w:rsidRDefault="00FA5E76" w:rsidP="000E24EA">
            <w:r>
              <w:t>Application output task with holding one or more member specified to work on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Does web application output all task with stating date. when it needs to be started</w:t>
            </w:r>
          </w:p>
        </w:tc>
        <w:tc>
          <w:tcPr>
            <w:tcW w:w="5529" w:type="dxa"/>
          </w:tcPr>
          <w:p w:rsidR="00FA5E76" w:rsidRDefault="00FA5E76" w:rsidP="000E24EA">
            <w:r>
              <w:t>In web application for viewing task user needs to have valid account to get access to web application. After user enter his/her valid email id and password for his/her account. Then user is granted accessed to the application.</w:t>
            </w:r>
          </w:p>
          <w:p w:rsidR="00FA5E76" w:rsidRDefault="00FA5E76" w:rsidP="000E24EA">
            <w:r>
              <w:t>User select “Task” from menu provided in web application.</w:t>
            </w:r>
          </w:p>
          <w:p w:rsidR="00FA5E76" w:rsidRDefault="00FA5E76" w:rsidP="000E24EA"/>
        </w:tc>
        <w:tc>
          <w:tcPr>
            <w:tcW w:w="2268" w:type="dxa"/>
          </w:tcPr>
          <w:p w:rsidR="00FA5E76" w:rsidRDefault="00FA5E76" w:rsidP="000E24EA">
            <w:r>
              <w:t>Application should output all task in addition with starting date given to it, received from the database which is used to store project data.</w:t>
            </w:r>
          </w:p>
          <w:p w:rsidR="00FA5E76" w:rsidRDefault="00FA5E76" w:rsidP="000E24EA"/>
        </w:tc>
        <w:tc>
          <w:tcPr>
            <w:tcW w:w="2409" w:type="dxa"/>
          </w:tcPr>
          <w:p w:rsidR="00FA5E76" w:rsidRDefault="00FA5E76" w:rsidP="000E24EA">
            <w:r>
              <w:t>Application output task with starting date added to it.</w:t>
            </w:r>
          </w:p>
        </w:tc>
      </w:tr>
      <w:tr w:rsidR="00FA5E76" w:rsidTr="000E24EA">
        <w:tc>
          <w:tcPr>
            <w:tcW w:w="1276" w:type="dxa"/>
          </w:tcPr>
          <w:p w:rsidR="00FA5E76" w:rsidRDefault="00FA5E76" w:rsidP="000E24EA"/>
          <w:p w:rsidR="00FA5E76" w:rsidRDefault="00FA5E76" w:rsidP="000E24EA"/>
        </w:tc>
        <w:tc>
          <w:tcPr>
            <w:tcW w:w="1276" w:type="dxa"/>
          </w:tcPr>
          <w:p w:rsidR="00FA5E76" w:rsidRDefault="00FA5E76" w:rsidP="000E24EA">
            <w:r>
              <w:t>FR2</w:t>
            </w:r>
          </w:p>
        </w:tc>
        <w:tc>
          <w:tcPr>
            <w:tcW w:w="2551" w:type="dxa"/>
          </w:tcPr>
          <w:p w:rsidR="00FA5E76" w:rsidRDefault="00FA5E76" w:rsidP="000E24EA">
            <w:r>
              <w:t>Does desktop application output all task with stating date. when it needs to be started</w:t>
            </w:r>
          </w:p>
        </w:tc>
        <w:tc>
          <w:tcPr>
            <w:tcW w:w="5529" w:type="dxa"/>
          </w:tcPr>
          <w:p w:rsidR="00FA5E76" w:rsidRDefault="00FA5E76" w:rsidP="000E24EA">
            <w:r>
              <w:t xml:space="preserve">User can select task option from desktop application and check if the task has starting date provided. </w:t>
            </w:r>
          </w:p>
          <w:p w:rsidR="00FA5E76" w:rsidRDefault="00FA5E76" w:rsidP="000E24EA"/>
        </w:tc>
        <w:tc>
          <w:tcPr>
            <w:tcW w:w="2268" w:type="dxa"/>
          </w:tcPr>
          <w:p w:rsidR="00FA5E76" w:rsidRDefault="00FA5E76" w:rsidP="000E24EA">
            <w:r>
              <w:t>Application should output all task in addition with starting date given to it, received from the database which is used to store project data.</w:t>
            </w:r>
          </w:p>
          <w:p w:rsidR="00FA5E76" w:rsidRDefault="00FA5E76" w:rsidP="000E24EA"/>
        </w:tc>
        <w:tc>
          <w:tcPr>
            <w:tcW w:w="2409" w:type="dxa"/>
          </w:tcPr>
          <w:p w:rsidR="00FA5E76" w:rsidRDefault="00FA5E76" w:rsidP="000E24EA">
            <w:r>
              <w:t>Application output task with starting date added to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Does web application output all task with Complete date. When it needs to be completed</w:t>
            </w:r>
          </w:p>
        </w:tc>
        <w:tc>
          <w:tcPr>
            <w:tcW w:w="5529" w:type="dxa"/>
          </w:tcPr>
          <w:p w:rsidR="00FA5E76" w:rsidRDefault="00FA5E76" w:rsidP="000E24EA">
            <w:r>
              <w:t>In web application, for viewing task user needs to have valid account to get access to web application. After user enter his/her valid email id and password for his/her account. Then user is granted accessed to the application.</w:t>
            </w:r>
          </w:p>
          <w:p w:rsidR="00FA5E76" w:rsidRDefault="00FA5E76" w:rsidP="000E24EA">
            <w:r>
              <w:t>User select “Task” from menu provided in web application.</w:t>
            </w:r>
          </w:p>
          <w:p w:rsidR="00FA5E76" w:rsidRDefault="00FA5E76" w:rsidP="000E24EA"/>
        </w:tc>
        <w:tc>
          <w:tcPr>
            <w:tcW w:w="2268" w:type="dxa"/>
          </w:tcPr>
          <w:p w:rsidR="00FA5E76" w:rsidRDefault="00FA5E76" w:rsidP="000E24EA">
            <w:r>
              <w:t>Application should output all task in addition with completion date given to it, received from the database which is used to store project data.</w:t>
            </w:r>
          </w:p>
          <w:p w:rsidR="00FA5E76" w:rsidRDefault="00FA5E76" w:rsidP="000E24EA"/>
        </w:tc>
        <w:tc>
          <w:tcPr>
            <w:tcW w:w="2409" w:type="dxa"/>
          </w:tcPr>
          <w:p w:rsidR="00FA5E76" w:rsidRDefault="00FA5E76" w:rsidP="000E24EA">
            <w:r>
              <w:t>Application output task with completion date added to it.</w:t>
            </w:r>
          </w:p>
        </w:tc>
      </w:tr>
      <w:tr w:rsidR="00FA5E76" w:rsidTr="000E24EA">
        <w:tc>
          <w:tcPr>
            <w:tcW w:w="1276" w:type="dxa"/>
          </w:tcPr>
          <w:p w:rsidR="00FA5E76" w:rsidRDefault="00FA5E76" w:rsidP="000E24EA"/>
        </w:tc>
        <w:tc>
          <w:tcPr>
            <w:tcW w:w="1276" w:type="dxa"/>
          </w:tcPr>
          <w:p w:rsidR="00FA5E76" w:rsidRDefault="00FA5E76" w:rsidP="000E24EA"/>
        </w:tc>
        <w:tc>
          <w:tcPr>
            <w:tcW w:w="2551" w:type="dxa"/>
          </w:tcPr>
          <w:p w:rsidR="00FA5E76" w:rsidRDefault="00FA5E76" w:rsidP="000E24EA">
            <w:r>
              <w:t>Does desktop application output all task with Complete date. when it needs to be completed</w:t>
            </w:r>
          </w:p>
        </w:tc>
        <w:tc>
          <w:tcPr>
            <w:tcW w:w="5529" w:type="dxa"/>
          </w:tcPr>
          <w:p w:rsidR="00FA5E76" w:rsidRDefault="00FA5E76" w:rsidP="000E24EA">
            <w:r>
              <w:t xml:space="preserve">User can select task option from desktop application and check if the added member holds their full name </w:t>
            </w:r>
          </w:p>
          <w:p w:rsidR="00FA5E76" w:rsidRDefault="00FA5E76" w:rsidP="000E24EA"/>
        </w:tc>
        <w:tc>
          <w:tcPr>
            <w:tcW w:w="2268" w:type="dxa"/>
          </w:tcPr>
          <w:p w:rsidR="00FA5E76" w:rsidRDefault="00FA5E76" w:rsidP="000E24EA">
            <w:r>
              <w:t>Application should output all task in addition with completion date given to it, received from the database which is used to store project data.</w:t>
            </w:r>
          </w:p>
          <w:p w:rsidR="00FA5E76" w:rsidRDefault="00FA5E76" w:rsidP="000E24EA"/>
        </w:tc>
        <w:tc>
          <w:tcPr>
            <w:tcW w:w="2409" w:type="dxa"/>
          </w:tcPr>
          <w:p w:rsidR="00FA5E76" w:rsidRDefault="00FA5E76" w:rsidP="000E24EA">
            <w:r>
              <w:t>Application output task with completion date added to it.</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When users complete task, task should be marked “Complete” and users should be able to see the marking on web application</w:t>
            </w:r>
          </w:p>
        </w:tc>
        <w:tc>
          <w:tcPr>
            <w:tcW w:w="5529" w:type="dxa"/>
          </w:tcPr>
          <w:p w:rsidR="00FA5E76" w:rsidRDefault="00FA5E76" w:rsidP="000E24EA">
            <w:r>
              <w:t>In web application for viewing task details user needs to have valid account to get access to web application. After user enter his/her valid email id and password for his/her account. Then user is granted accessed to the application.</w:t>
            </w:r>
          </w:p>
          <w:p w:rsidR="00FA5E76" w:rsidRDefault="00FA5E76" w:rsidP="000E24EA"/>
          <w:p w:rsidR="00FA5E76" w:rsidRDefault="00FA5E76" w:rsidP="000E24EA">
            <w:r>
              <w:t>After user get access to web application the user can select “Task status” option from the menu provided in application. Then can check for the task with “Complete” marking on it</w:t>
            </w:r>
          </w:p>
          <w:p w:rsidR="00FA5E76" w:rsidRPr="002320E5" w:rsidRDefault="00FA5E76" w:rsidP="000E24EA">
            <w:pPr>
              <w:pStyle w:val="ListParagraph"/>
              <w:rPr>
                <w:color w:val="FF0000"/>
              </w:rPr>
            </w:pPr>
          </w:p>
          <w:p w:rsidR="00FA5E76" w:rsidRDefault="00FA5E76" w:rsidP="000E24EA">
            <w:pPr>
              <w:ind w:left="360"/>
            </w:pPr>
          </w:p>
          <w:p w:rsidR="00FA5E76" w:rsidRDefault="00FA5E76" w:rsidP="000E24EA"/>
          <w:p w:rsidR="00FA5E76" w:rsidRDefault="00FA5E76" w:rsidP="000E24EA"/>
        </w:tc>
        <w:tc>
          <w:tcPr>
            <w:tcW w:w="2268" w:type="dxa"/>
          </w:tcPr>
          <w:p w:rsidR="00FA5E76" w:rsidRDefault="00FA5E76" w:rsidP="000E24EA">
            <w:r>
              <w:t>Application output all the task in the latest state. User now needs to search thorough output data to see the task which is marked as “Complete”.</w:t>
            </w:r>
          </w:p>
        </w:tc>
        <w:tc>
          <w:tcPr>
            <w:tcW w:w="2409" w:type="dxa"/>
          </w:tcPr>
          <w:p w:rsidR="00FA5E76" w:rsidRDefault="00FA5E76" w:rsidP="000E24EA">
            <w:r>
              <w:t>Application needs to filter out task that are marked as “Complete”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When users complete task, task should be marked “Complete” and users should be able to see the marking on desktop application</w:t>
            </w:r>
          </w:p>
        </w:tc>
        <w:tc>
          <w:tcPr>
            <w:tcW w:w="5529" w:type="dxa"/>
          </w:tcPr>
          <w:p w:rsidR="00FA5E76" w:rsidRDefault="00FA5E76" w:rsidP="000E24EA">
            <w:r>
              <w:t>In desktop application user select “Task” option provided in application to see which application has been marked as “Complete”</w:t>
            </w:r>
          </w:p>
          <w:p w:rsidR="00FA5E76" w:rsidRDefault="00FA5E76" w:rsidP="000E24EA"/>
        </w:tc>
        <w:tc>
          <w:tcPr>
            <w:tcW w:w="2268" w:type="dxa"/>
          </w:tcPr>
          <w:p w:rsidR="00FA5E76" w:rsidRDefault="00FA5E76" w:rsidP="000E24EA">
            <w:r>
              <w:t>Application output all the task in the latest state. User now needs to search thorough output data to see the task which is marked as “Complete”.</w:t>
            </w:r>
          </w:p>
        </w:tc>
        <w:tc>
          <w:tcPr>
            <w:tcW w:w="2409" w:type="dxa"/>
          </w:tcPr>
          <w:p w:rsidR="00FA5E76" w:rsidRDefault="00FA5E76" w:rsidP="000E24EA">
            <w:r>
              <w:t>Application needs to filter out task that are marked as “Complete”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When users no longer needs to work on task, task should be marked “Abandoned” and users should be able to see the marking on web application</w:t>
            </w:r>
          </w:p>
        </w:tc>
        <w:tc>
          <w:tcPr>
            <w:tcW w:w="5529" w:type="dxa"/>
          </w:tcPr>
          <w:p w:rsidR="00FA5E76" w:rsidRDefault="00FA5E76" w:rsidP="000E24EA">
            <w:r>
              <w:t>In web application, for viewing task details user needs to have valid account to get access to web application. After user enter his/her valid email id and password for his/her privilege account. Then user is granted accessed to the application.</w:t>
            </w:r>
          </w:p>
          <w:p w:rsidR="00FA5E76" w:rsidRDefault="00FA5E76" w:rsidP="000E24EA"/>
          <w:p w:rsidR="00FA5E76" w:rsidRDefault="00FA5E76" w:rsidP="000E24EA">
            <w:r>
              <w:t>After user get access to web application the user can select “Task status” option from the menu provided in application. Then can check for the task with “Abandoned” marking on it</w:t>
            </w:r>
          </w:p>
          <w:p w:rsidR="00FA5E76" w:rsidRDefault="00FA5E76" w:rsidP="000E24EA">
            <w:pPr>
              <w:pStyle w:val="ListParagraph"/>
            </w:pPr>
          </w:p>
          <w:p w:rsidR="00FA5E76" w:rsidRDefault="00FA5E76" w:rsidP="000E24EA">
            <w:pPr>
              <w:pStyle w:val="ListParagraph"/>
            </w:pPr>
            <w:r>
              <w:t xml:space="preserve"> </w:t>
            </w:r>
          </w:p>
          <w:p w:rsidR="00FA5E76" w:rsidRDefault="00FA5E76" w:rsidP="000E24EA"/>
        </w:tc>
        <w:tc>
          <w:tcPr>
            <w:tcW w:w="2268" w:type="dxa"/>
          </w:tcPr>
          <w:p w:rsidR="00FA5E76" w:rsidRDefault="00FA5E76" w:rsidP="000E24EA">
            <w:r>
              <w:t>Application output all the task in the latest state. User now needs to search thorough output data to see the task which is marked as “Abandoned”.</w:t>
            </w:r>
          </w:p>
        </w:tc>
        <w:tc>
          <w:tcPr>
            <w:tcW w:w="2409" w:type="dxa"/>
          </w:tcPr>
          <w:p w:rsidR="00FA5E76" w:rsidRDefault="00FA5E76" w:rsidP="000E24EA">
            <w:r>
              <w:t>Application needs to filter out task that are marked as “Abandoned”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When users no longer needs to work on task, task should be marked “Abandoned” and users should be able to see the marking on desktop application</w:t>
            </w:r>
          </w:p>
        </w:tc>
        <w:tc>
          <w:tcPr>
            <w:tcW w:w="5529" w:type="dxa"/>
          </w:tcPr>
          <w:p w:rsidR="00FA5E76" w:rsidRDefault="00FA5E76" w:rsidP="000E24EA">
            <w:r>
              <w:t>In desktop application user select “Task” option provided in application to see which application has been marked as “Abandoned”</w:t>
            </w:r>
          </w:p>
          <w:p w:rsidR="00FA5E76" w:rsidRDefault="00FA5E76" w:rsidP="000E24EA"/>
        </w:tc>
        <w:tc>
          <w:tcPr>
            <w:tcW w:w="2268" w:type="dxa"/>
          </w:tcPr>
          <w:p w:rsidR="00FA5E76" w:rsidRDefault="00FA5E76" w:rsidP="000E24EA">
            <w:r>
              <w:t>Application output all the task in the latest state. User now needs to search thorough output data to see the task which is marked as “Abandoned”.</w:t>
            </w:r>
          </w:p>
        </w:tc>
        <w:tc>
          <w:tcPr>
            <w:tcW w:w="2409" w:type="dxa"/>
          </w:tcPr>
          <w:p w:rsidR="00FA5E76" w:rsidRDefault="00FA5E76" w:rsidP="000E24EA">
            <w:r>
              <w:t>Application needs to filter out task that are marked as “Abandoned”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 xml:space="preserve">When users are currently working on task, task should be marked “Ongoing” and users should be able to see the marking on web application </w:t>
            </w:r>
          </w:p>
        </w:tc>
        <w:tc>
          <w:tcPr>
            <w:tcW w:w="5529" w:type="dxa"/>
          </w:tcPr>
          <w:p w:rsidR="00FA5E76" w:rsidRDefault="00FA5E76" w:rsidP="000E24EA">
            <w:r>
              <w:t>In web application, for viewing task details user needs to have valid account to get access to web application. After user enter his/her valid email id and password for his/her privilege account. Then user is granted accessed to the application.</w:t>
            </w:r>
          </w:p>
          <w:p w:rsidR="00FA5E76" w:rsidRDefault="00FA5E76" w:rsidP="000E24EA"/>
          <w:p w:rsidR="00FA5E76" w:rsidRDefault="00FA5E76" w:rsidP="000E24EA">
            <w:r>
              <w:t>After user get access to web application, user can select “Task status” option from the menu provided in application. Then can check for the task with “Ongoing” marking on it</w:t>
            </w:r>
          </w:p>
          <w:p w:rsidR="00FA5E76" w:rsidRDefault="00FA5E76" w:rsidP="000E24EA"/>
        </w:tc>
        <w:tc>
          <w:tcPr>
            <w:tcW w:w="2268" w:type="dxa"/>
          </w:tcPr>
          <w:p w:rsidR="00FA5E76" w:rsidRDefault="00FA5E76" w:rsidP="000E24EA">
            <w:r>
              <w:t>Application needs to output all the task data it holds to the user and the data needs to be the latest update data.</w:t>
            </w:r>
          </w:p>
          <w:p w:rsidR="00FA5E76" w:rsidRDefault="00FA5E76" w:rsidP="000E24EA"/>
        </w:tc>
        <w:tc>
          <w:tcPr>
            <w:tcW w:w="2409" w:type="dxa"/>
          </w:tcPr>
          <w:p w:rsidR="00FA5E76" w:rsidRDefault="00FA5E76" w:rsidP="000E24EA">
            <w:r>
              <w:t>Application needs to filter out task that are marked as “Ongoing”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When users are currently working on task, task should be marked “Ongoing” and users should be able to see the marking on desktop application</w:t>
            </w:r>
          </w:p>
        </w:tc>
        <w:tc>
          <w:tcPr>
            <w:tcW w:w="5529" w:type="dxa"/>
          </w:tcPr>
          <w:p w:rsidR="00FA5E76" w:rsidRDefault="00FA5E76" w:rsidP="000E24EA">
            <w:r>
              <w:t>In desktop application user select “Task” option provided in application to see which application has been marked as “Ongoing”</w:t>
            </w:r>
          </w:p>
          <w:p w:rsidR="00FA5E76" w:rsidRDefault="00FA5E76" w:rsidP="000E24EA">
            <w:r>
              <w:t xml:space="preserve"> </w:t>
            </w:r>
          </w:p>
        </w:tc>
        <w:tc>
          <w:tcPr>
            <w:tcW w:w="2268" w:type="dxa"/>
          </w:tcPr>
          <w:p w:rsidR="00FA5E76" w:rsidRDefault="00FA5E76" w:rsidP="000E24EA">
            <w:r>
              <w:t>Application output all the task in the latest state. User now needs to search thorough output data to see the task which is marked as “Ongoing”.</w:t>
            </w:r>
          </w:p>
        </w:tc>
        <w:tc>
          <w:tcPr>
            <w:tcW w:w="2409" w:type="dxa"/>
          </w:tcPr>
          <w:p w:rsidR="00FA5E76" w:rsidRDefault="00FA5E76" w:rsidP="000E24EA">
            <w:r>
              <w:t>Application needs to filter out task that are marked as “Ongoing”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Users used “task status” option provided in “Task status” page inside web application. It allows application to filters data and output task that are marked as “Ongoing”.</w:t>
            </w:r>
          </w:p>
        </w:tc>
        <w:tc>
          <w:tcPr>
            <w:tcW w:w="5529" w:type="dxa"/>
          </w:tcPr>
          <w:p w:rsidR="00FA5E76" w:rsidRDefault="00FA5E76" w:rsidP="000E24EA">
            <w:r>
              <w:t>In web application, for viewing task details user needs to have valid account to get access to web application. After user enter his/her valid email id and password for his/her valid account. Then user is granted accessed to the application.</w:t>
            </w:r>
          </w:p>
          <w:p w:rsidR="00FA5E76" w:rsidRDefault="00FA5E76" w:rsidP="000E24EA"/>
          <w:p w:rsidR="00FA5E76" w:rsidRDefault="00FA5E76" w:rsidP="000E24EA">
            <w:r>
              <w:t>After user get access to web application the user can select “Task status” option from the menu provided in application. Then user select “Ongoing” from task status field provided in application and click on the search button.</w:t>
            </w:r>
          </w:p>
          <w:p w:rsidR="00FA5E76" w:rsidRDefault="00FA5E76" w:rsidP="000E24EA"/>
        </w:tc>
        <w:tc>
          <w:tcPr>
            <w:tcW w:w="2268" w:type="dxa"/>
          </w:tcPr>
          <w:p w:rsidR="00FA5E76" w:rsidRDefault="00FA5E76" w:rsidP="000E24EA">
            <w:r>
              <w:t>Application output only the task with the “Ongoing” marked on it.</w:t>
            </w:r>
          </w:p>
        </w:tc>
        <w:tc>
          <w:tcPr>
            <w:tcW w:w="2409" w:type="dxa"/>
          </w:tcPr>
          <w:p w:rsidR="00FA5E76" w:rsidRDefault="00FA5E76" w:rsidP="000E24EA">
            <w:r>
              <w:t>Application needs to filter out task that are marked as “Ongoing”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FR2</w:t>
            </w:r>
          </w:p>
        </w:tc>
        <w:tc>
          <w:tcPr>
            <w:tcW w:w="2551" w:type="dxa"/>
          </w:tcPr>
          <w:p w:rsidR="00FA5E76" w:rsidRDefault="00FA5E76" w:rsidP="000E24EA">
            <w:r>
              <w:t>Users used search option to filter the data he/she wants using provided search option from application</w:t>
            </w:r>
          </w:p>
        </w:tc>
        <w:tc>
          <w:tcPr>
            <w:tcW w:w="5529" w:type="dxa"/>
          </w:tcPr>
          <w:p w:rsidR="00FA5E76" w:rsidRDefault="00FA5E76" w:rsidP="000E24EA">
            <w:r>
              <w:t>In desktop application user select “Task” option provided in application to see which application has been marked as “Ongoing” but optionally user can enter “Ongoing” in search option to search for specific data.</w:t>
            </w:r>
          </w:p>
        </w:tc>
        <w:tc>
          <w:tcPr>
            <w:tcW w:w="2268" w:type="dxa"/>
          </w:tcPr>
          <w:p w:rsidR="00FA5E76" w:rsidRDefault="00FA5E76" w:rsidP="000E24EA">
            <w:r>
              <w:t xml:space="preserve">Application output only the task with the “Ongoing” marked on it. </w:t>
            </w:r>
          </w:p>
        </w:tc>
        <w:tc>
          <w:tcPr>
            <w:tcW w:w="2409" w:type="dxa"/>
          </w:tcPr>
          <w:p w:rsidR="00FA5E76" w:rsidRDefault="00FA5E76" w:rsidP="000E24EA">
            <w:r>
              <w:t>Application needs to filter out task that are marked as “Ongoing” from the rest of the other data and output it to the user.</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Entering proper value when adding new member in the database.</w:t>
            </w:r>
          </w:p>
        </w:tc>
        <w:tc>
          <w:tcPr>
            <w:tcW w:w="5529" w:type="dxa"/>
          </w:tcPr>
          <w:p w:rsidR="00FA5E76" w:rsidRDefault="00FA5E76" w:rsidP="000E24EA">
            <w:r>
              <w:t xml:space="preserve">In web application, for adding member in the database user needs to have privilege account. After user provide his/her appropriate email id and password user is granted accessed to the application, user can use member option from the menu provided then it should take user to the member page. Now user can add new member to the database. </w:t>
            </w:r>
          </w:p>
          <w:p w:rsidR="00FA5E76" w:rsidRDefault="00FA5E76" w:rsidP="000E24EA">
            <w:r>
              <w:t>User enter appropriate value in the provided field in application.</w:t>
            </w:r>
          </w:p>
          <w:p w:rsidR="00FA5E76" w:rsidRDefault="00FA5E76" w:rsidP="000E24EA">
            <w:r>
              <w:t>User enter “programmer” in field.</w:t>
            </w:r>
          </w:p>
          <w:p w:rsidR="00FA5E76" w:rsidRDefault="00FA5E76" w:rsidP="000E24EA">
            <w:r>
              <w:t>User enter “Joe” in First Name.</w:t>
            </w:r>
          </w:p>
          <w:p w:rsidR="00FA5E76" w:rsidRDefault="00FA5E76" w:rsidP="000E24EA">
            <w:r>
              <w:t>User enter “Gary” in Last Name.</w:t>
            </w:r>
          </w:p>
          <w:p w:rsidR="00FA5E76" w:rsidRDefault="00FA5E76" w:rsidP="000E24EA">
            <w:r>
              <w:t>User enter “451” in ID.</w:t>
            </w:r>
          </w:p>
          <w:p w:rsidR="00FA5E76" w:rsidRDefault="00FA5E76" w:rsidP="000E24EA">
            <w:r>
              <w:t xml:space="preserve">User enter </w:t>
            </w:r>
            <w:hyperlink r:id="rId10" w:history="1">
              <w:r w:rsidRPr="00696990">
                <w:rPr>
                  <w:rStyle w:val="Hyperlink"/>
                </w:rPr>
                <w:t>joe@aber.ac.uk</w:t>
              </w:r>
            </w:hyperlink>
            <w:r>
              <w:t xml:space="preserve"> in email field.</w:t>
            </w:r>
          </w:p>
        </w:tc>
        <w:tc>
          <w:tcPr>
            <w:tcW w:w="2268" w:type="dxa"/>
          </w:tcPr>
          <w:p w:rsidR="00FA5E76" w:rsidRDefault="00FA5E76" w:rsidP="000E24EA">
            <w:r>
              <w:t xml:space="preserve">Application should validate if user has provide appropriate value. </w:t>
            </w:r>
          </w:p>
          <w:p w:rsidR="00FA5E76" w:rsidRDefault="00FA5E76" w:rsidP="000E24EA">
            <w:r>
              <w:t>As user has provided appropriate value, application needs to notify with information message reporting that user input has been accepted and added in the database</w:t>
            </w:r>
          </w:p>
          <w:p w:rsidR="00FA5E76" w:rsidRDefault="00FA5E76" w:rsidP="000E24EA">
            <w:r>
              <w:t>Warning message:</w:t>
            </w:r>
          </w:p>
          <w:p w:rsidR="00FA5E76" w:rsidRDefault="00FA5E76" w:rsidP="000E24EA">
            <w:r>
              <w:t>New member added in the database.</w:t>
            </w:r>
          </w:p>
          <w:p w:rsidR="00FA5E76" w:rsidRDefault="00FA5E76" w:rsidP="000E24EA"/>
        </w:tc>
        <w:tc>
          <w:tcPr>
            <w:tcW w:w="2409" w:type="dxa"/>
          </w:tcPr>
          <w:p w:rsidR="00FA5E76" w:rsidRDefault="00FA5E76" w:rsidP="000E24EA">
            <w:r>
              <w:t>Application needs to validate. If appropriate data it should add the member details in the database and notify user that the user has been added in the database.</w:t>
            </w:r>
          </w:p>
          <w:p w:rsidR="00FA5E76" w:rsidRDefault="00FA5E76" w:rsidP="000E24EA">
            <w:r>
              <w:t>Now the user should be able to search for newly added member in “Member” section provided in menu option and select and get the details about him.</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dashboard link allows user to get to the dashboard page?</w:t>
            </w:r>
          </w:p>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t>User then select “Member” option from menu and select “Dashboard” option again to navigate to the dashboard page.</w:t>
            </w:r>
          </w:p>
          <w:p w:rsidR="00FA5E76" w:rsidRDefault="00FA5E76" w:rsidP="000E24EA"/>
        </w:tc>
        <w:tc>
          <w:tcPr>
            <w:tcW w:w="2268" w:type="dxa"/>
          </w:tcPr>
          <w:p w:rsidR="00FA5E76" w:rsidRDefault="00FA5E76" w:rsidP="000E24EA">
            <w:r>
              <w:t>Navigate user to “Dashboard” page</w:t>
            </w:r>
          </w:p>
        </w:tc>
        <w:tc>
          <w:tcPr>
            <w:tcW w:w="2409" w:type="dxa"/>
          </w:tcPr>
          <w:p w:rsidR="00FA5E76" w:rsidRDefault="00FA5E76" w:rsidP="000E24EA">
            <w:r>
              <w:t>If application navigate user to linked page which is “Dashboard” page.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dashboard work progress actually shows project status</w:t>
            </w:r>
          </w:p>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t>For to edit data application holds user needs to have privilege account.</w:t>
            </w:r>
          </w:p>
          <w:p w:rsidR="00FA5E76" w:rsidRDefault="00FA5E76" w:rsidP="000E24EA">
            <w:r>
              <w:t>User mark task as a “Complete” or “abandoned” or new task is added.</w:t>
            </w:r>
          </w:p>
        </w:tc>
        <w:tc>
          <w:tcPr>
            <w:tcW w:w="2268" w:type="dxa"/>
          </w:tcPr>
          <w:p w:rsidR="00FA5E76" w:rsidRDefault="00FA5E76" w:rsidP="000E24EA">
            <w:r>
              <w:t>Work progress chart in dashboard needs to increase if mark complete or abandoned and needs to decrease if new task is added.</w:t>
            </w:r>
          </w:p>
        </w:tc>
        <w:tc>
          <w:tcPr>
            <w:tcW w:w="2409" w:type="dxa"/>
          </w:tcPr>
          <w:p w:rsidR="00FA5E76" w:rsidRDefault="00FA5E76" w:rsidP="000E24EA">
            <w:r>
              <w:t>Chart needs to provide actual project progression for the member working on the project.</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Recently needs to be updated with any new editing done in the data.</w:t>
            </w:r>
          </w:p>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t xml:space="preserve">For to edit data application holds user needs to have privilege account. Then user navigate to “Task status” from menu provided in the application and mark task as “Complete” using “task status” drop down list field. </w:t>
            </w:r>
          </w:p>
          <w:p w:rsidR="00FA5E76" w:rsidRDefault="00FA5E76" w:rsidP="000E24EA"/>
        </w:tc>
        <w:tc>
          <w:tcPr>
            <w:tcW w:w="2268" w:type="dxa"/>
          </w:tcPr>
          <w:p w:rsidR="00FA5E76" w:rsidRDefault="00FA5E76" w:rsidP="000E24EA">
            <w:r>
              <w:lastRenderedPageBreak/>
              <w:t>The new edit data needs to be saved and stored in the database and also should be output in the recently section where it notify members that recently there was new update.</w:t>
            </w:r>
          </w:p>
        </w:tc>
        <w:tc>
          <w:tcPr>
            <w:tcW w:w="2409" w:type="dxa"/>
          </w:tcPr>
          <w:p w:rsidR="00FA5E76" w:rsidRDefault="00FA5E76" w:rsidP="000E24EA">
            <w:r>
              <w:t>Recently holds all the latest updated data to notify members, data has been changed and updated.</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“Member” option in menu allows user to navigate to the Member page?</w:t>
            </w:r>
          </w:p>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t>User then select “Member” option from menu.</w:t>
            </w:r>
          </w:p>
        </w:tc>
        <w:tc>
          <w:tcPr>
            <w:tcW w:w="2268" w:type="dxa"/>
          </w:tcPr>
          <w:p w:rsidR="00FA5E76" w:rsidRDefault="00FA5E76" w:rsidP="000E24EA">
            <w:r>
              <w:t>Navigate user to “Member” page</w:t>
            </w:r>
          </w:p>
        </w:tc>
        <w:tc>
          <w:tcPr>
            <w:tcW w:w="2409" w:type="dxa"/>
          </w:tcPr>
          <w:p w:rsidR="00FA5E76" w:rsidRDefault="00FA5E76" w:rsidP="000E24EA">
            <w:r>
              <w:t>If application navigate user to linked page which is “Member” page.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search button on the “Member” page allows user to search specific data in the database and output it to the user?</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 xml:space="preserve">User select “Member” option from the menu provided in application. </w:t>
            </w:r>
          </w:p>
          <w:p w:rsidR="00FA5E76" w:rsidRDefault="00FA5E76" w:rsidP="000E24EA">
            <w:r>
              <w:t>Then user enter “Joe” for First Name and “Gary” for Last Name and clicked search button</w:t>
            </w:r>
          </w:p>
        </w:tc>
        <w:tc>
          <w:tcPr>
            <w:tcW w:w="2268" w:type="dxa"/>
          </w:tcPr>
          <w:p w:rsidR="00FA5E76" w:rsidRDefault="00FA5E76" w:rsidP="000E24EA">
            <w:r>
              <w:t>Application needs to search through whole data and filter out the search related data from the others then output only filter data to the user thus user should only get the data related to “Joe Gary”</w:t>
            </w:r>
          </w:p>
        </w:tc>
        <w:tc>
          <w:tcPr>
            <w:tcW w:w="2409" w:type="dxa"/>
          </w:tcPr>
          <w:p w:rsidR="00FA5E76" w:rsidRDefault="00FA5E76" w:rsidP="000E24EA">
            <w:r>
              <w:t>If application output only the data that is related to the “Joe Gary” and output should hold all data that is related to the search in this case “Joe Gary”.</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add button on the “Member” page allows user to add entered new member in the database.</w:t>
            </w:r>
          </w:p>
        </w:tc>
        <w:tc>
          <w:tcPr>
            <w:tcW w:w="5529" w:type="dxa"/>
          </w:tcPr>
          <w:p w:rsidR="00FA5E76" w:rsidRDefault="00FA5E76" w:rsidP="000E24EA">
            <w:r>
              <w:t>In web application, user needs to have privileged account to get access to web application. After user enter his/her valid email id and password for his/her account. Then user is granted accessed to the application.</w:t>
            </w:r>
          </w:p>
          <w:p w:rsidR="00FA5E76" w:rsidRDefault="00FA5E76" w:rsidP="000E24EA">
            <w:r>
              <w:t>User select “Member” option from the menu provided in application.</w:t>
            </w:r>
          </w:p>
          <w:p w:rsidR="00FA5E76" w:rsidRDefault="00FA5E76" w:rsidP="000E24EA">
            <w:r>
              <w:t xml:space="preserve">Then user enter “Joe” as a First Name, “Gary” as a last name, “Designer” as a field, </w:t>
            </w:r>
            <w:hyperlink r:id="rId11" w:history="1">
              <w:r w:rsidRPr="00696990">
                <w:rPr>
                  <w:rStyle w:val="Hyperlink"/>
                </w:rPr>
                <w:t>jog@aber.ac.uk</w:t>
              </w:r>
            </w:hyperlink>
            <w:r>
              <w:t xml:space="preserve"> as an email then clicked the add button. </w:t>
            </w:r>
          </w:p>
        </w:tc>
        <w:tc>
          <w:tcPr>
            <w:tcW w:w="2268" w:type="dxa"/>
          </w:tcPr>
          <w:p w:rsidR="00FA5E76" w:rsidRDefault="00FA5E76" w:rsidP="000E24EA">
            <w:r>
              <w:t>Add allows user to add new data in the database. So application needs to add new member with their details in the database.</w:t>
            </w:r>
          </w:p>
        </w:tc>
        <w:tc>
          <w:tcPr>
            <w:tcW w:w="2409" w:type="dxa"/>
          </w:tcPr>
          <w:p w:rsidR="00FA5E76" w:rsidRDefault="00FA5E76" w:rsidP="000E24EA">
            <w:r>
              <w:t>If add button add new member with their details in the database.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delete button on the “Member” page allows user to delete member from the database.</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select “Member” option from the menu provided in application.</w:t>
            </w:r>
          </w:p>
          <w:p w:rsidR="00FA5E76" w:rsidRDefault="00FA5E76" w:rsidP="000E24EA">
            <w:r>
              <w:t>User select the member whom user wants to delete then use the delete button provided in the web application.</w:t>
            </w:r>
          </w:p>
        </w:tc>
        <w:tc>
          <w:tcPr>
            <w:tcW w:w="2268" w:type="dxa"/>
          </w:tcPr>
          <w:p w:rsidR="00FA5E76" w:rsidRDefault="00FA5E76" w:rsidP="000E24EA">
            <w:r>
              <w:t xml:space="preserve">Delete selected member from the database. </w:t>
            </w:r>
          </w:p>
        </w:tc>
        <w:tc>
          <w:tcPr>
            <w:tcW w:w="2409" w:type="dxa"/>
          </w:tcPr>
          <w:p w:rsidR="00FA5E76" w:rsidRDefault="00FA5E76" w:rsidP="000E24EA">
            <w:r>
              <w:t>If delete button remove the selected member from the database thus the member details should no longer be stored in the database.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“Task” option in menu allows user to get to the Member page?</w:t>
            </w:r>
          </w:p>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t>User then select “Task” option from menu.</w:t>
            </w:r>
          </w:p>
        </w:tc>
        <w:tc>
          <w:tcPr>
            <w:tcW w:w="2268" w:type="dxa"/>
          </w:tcPr>
          <w:p w:rsidR="00FA5E76" w:rsidRDefault="00FA5E76" w:rsidP="000E24EA">
            <w:r>
              <w:t>Navigate user to “Task” page</w:t>
            </w:r>
          </w:p>
        </w:tc>
        <w:tc>
          <w:tcPr>
            <w:tcW w:w="2409" w:type="dxa"/>
          </w:tcPr>
          <w:p w:rsidR="00FA5E76" w:rsidRDefault="00FA5E76" w:rsidP="000E24EA">
            <w:r>
              <w:t>If application navigate user to linked page which is “Task” page.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“Task Member” which is a drop down list field in “Task” page allows user to select the member and allocate them to the task</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option from menu and select</w:t>
            </w:r>
          </w:p>
          <w:p w:rsidR="00FA5E76" w:rsidRDefault="00FA5E76" w:rsidP="000E24EA">
            <w:r>
              <w:t>“Task Member” field</w:t>
            </w:r>
          </w:p>
          <w:p w:rsidR="00FA5E76" w:rsidRDefault="00FA5E76" w:rsidP="000E24EA"/>
        </w:tc>
        <w:tc>
          <w:tcPr>
            <w:tcW w:w="2268" w:type="dxa"/>
          </w:tcPr>
          <w:p w:rsidR="00FA5E76" w:rsidRDefault="00FA5E76" w:rsidP="000E24EA">
            <w:r>
              <w:t>Provides members name in a recommendation section where user is able to select and allocate member to task</w:t>
            </w:r>
          </w:p>
        </w:tc>
        <w:tc>
          <w:tcPr>
            <w:tcW w:w="2409" w:type="dxa"/>
          </w:tcPr>
          <w:p w:rsidR="00FA5E76" w:rsidRDefault="00FA5E76" w:rsidP="000E24EA">
            <w:r>
              <w:t>If provides recommendation section with all the employees name on it and user needs to be able to select member to allocate him/her to task.</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 which is a button in “Task” page allows user to add new “Task Member” field so now user can allocate multiple members to a task</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option from menu and click</w:t>
            </w:r>
          </w:p>
          <w:p w:rsidR="00FA5E76" w:rsidRDefault="00FA5E76" w:rsidP="000E24EA">
            <w:r>
              <w:t>“+” button</w:t>
            </w:r>
          </w:p>
          <w:p w:rsidR="00FA5E76" w:rsidRDefault="00FA5E76" w:rsidP="000E24EA"/>
        </w:tc>
        <w:tc>
          <w:tcPr>
            <w:tcW w:w="2268" w:type="dxa"/>
          </w:tcPr>
          <w:p w:rsidR="00FA5E76" w:rsidRDefault="00FA5E76" w:rsidP="000E24EA">
            <w:r>
              <w:t>Provides a new “Task Member” field.</w:t>
            </w:r>
          </w:p>
        </w:tc>
        <w:tc>
          <w:tcPr>
            <w:tcW w:w="2409" w:type="dxa"/>
          </w:tcPr>
          <w:p w:rsidR="00FA5E76" w:rsidRDefault="00FA5E76" w:rsidP="000E24EA">
            <w:r>
              <w:t>Provides “Task Member” field so user can allocate more than one employee to a task.</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“Start Date” which is a calendar field in “Task” page allows user to select date and assigned it as a start date for the task.</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option from menu and click</w:t>
            </w:r>
          </w:p>
          <w:p w:rsidR="00FA5E76" w:rsidRDefault="00FA5E76" w:rsidP="000E24EA">
            <w:r>
              <w:t xml:space="preserve">“Start Date” button </w:t>
            </w:r>
          </w:p>
          <w:p w:rsidR="00FA5E76" w:rsidRDefault="00FA5E76" w:rsidP="000E24EA"/>
        </w:tc>
        <w:tc>
          <w:tcPr>
            <w:tcW w:w="2268" w:type="dxa"/>
          </w:tcPr>
          <w:p w:rsidR="00FA5E76" w:rsidRDefault="00FA5E76" w:rsidP="000E24EA">
            <w:r>
              <w:t>Application needs to output calendar from which user can select date and assigned it as a start date for the task.</w:t>
            </w:r>
          </w:p>
        </w:tc>
        <w:tc>
          <w:tcPr>
            <w:tcW w:w="2409" w:type="dxa"/>
          </w:tcPr>
          <w:p w:rsidR="00FA5E76" w:rsidRDefault="00FA5E76" w:rsidP="000E24EA">
            <w:r>
              <w:t>Application needs to provide calendar for user to select date and assigned it as a start date for the application.</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“Complete  Date” which is a calendar field in “Task” page allows user to select date and assigned it as a start date for the task.</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option from menu and click</w:t>
            </w:r>
          </w:p>
          <w:p w:rsidR="00FA5E76" w:rsidRDefault="00FA5E76" w:rsidP="000E24EA">
            <w:r>
              <w:t xml:space="preserve">“Complete  Date” button </w:t>
            </w:r>
          </w:p>
          <w:p w:rsidR="00FA5E76" w:rsidRDefault="00FA5E76" w:rsidP="000E24EA"/>
        </w:tc>
        <w:tc>
          <w:tcPr>
            <w:tcW w:w="2268" w:type="dxa"/>
          </w:tcPr>
          <w:p w:rsidR="00FA5E76" w:rsidRDefault="00FA5E76" w:rsidP="000E24EA">
            <w:r>
              <w:t>Application needs to output calendar from which user can select date and assigned it as a Complete date for the task.</w:t>
            </w:r>
          </w:p>
        </w:tc>
        <w:tc>
          <w:tcPr>
            <w:tcW w:w="2409" w:type="dxa"/>
          </w:tcPr>
          <w:p w:rsidR="00FA5E76" w:rsidRDefault="00FA5E76" w:rsidP="000E24EA">
            <w:r>
              <w:t>Application needs to provide calendar for user to select date and assigned it as a Complete date for the application.</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add button on the “Task” page allows user to add new entered task in the database.</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option from menu which should navigate user to Task page and then user entered “Design Logo” for the title with some description “Design a unique logo for the company” on the task field, then allocate “Joe Gary” to work on it, assign start date 1/12/2015 and complete date 20/12/2015 and click the add button to add the task in the database.</w:t>
            </w:r>
          </w:p>
        </w:tc>
        <w:tc>
          <w:tcPr>
            <w:tcW w:w="2268" w:type="dxa"/>
          </w:tcPr>
          <w:p w:rsidR="00FA5E76" w:rsidRDefault="00FA5E76" w:rsidP="000E24EA">
            <w:r>
              <w:t>Task needs to be stored in the database.</w:t>
            </w:r>
          </w:p>
        </w:tc>
        <w:tc>
          <w:tcPr>
            <w:tcW w:w="2409" w:type="dxa"/>
          </w:tcPr>
          <w:p w:rsidR="00FA5E76" w:rsidRDefault="00FA5E76" w:rsidP="000E24EA">
            <w:r>
              <w:t>Application needs to store the data in to the database so later when member synchronised database with the desktop application and web application users can find the task they added.</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“Task status” option in menu allows user to get to the Task status page?</w:t>
            </w:r>
          </w:p>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t>User select “Task status” option from menu</w:t>
            </w:r>
          </w:p>
        </w:tc>
        <w:tc>
          <w:tcPr>
            <w:tcW w:w="2268" w:type="dxa"/>
          </w:tcPr>
          <w:p w:rsidR="00FA5E76" w:rsidRDefault="00FA5E76" w:rsidP="000E24EA">
            <w:r>
              <w:t>Navigate user to “Task status” page</w:t>
            </w:r>
          </w:p>
        </w:tc>
        <w:tc>
          <w:tcPr>
            <w:tcW w:w="2409" w:type="dxa"/>
          </w:tcPr>
          <w:p w:rsidR="00FA5E76" w:rsidRDefault="00FA5E76" w:rsidP="000E24EA">
            <w:r>
              <w:t>If application navigate user to linked page which is “Task status” page.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“Task status” which is a drop down list field in “Task status” page allows user to select the task status i.e. “Abandoned”, “Ongoing” and “Complete”.</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status” option from menu and select “Task Status” field</w:t>
            </w:r>
          </w:p>
        </w:tc>
        <w:tc>
          <w:tcPr>
            <w:tcW w:w="2268" w:type="dxa"/>
          </w:tcPr>
          <w:p w:rsidR="00FA5E76" w:rsidRDefault="00FA5E76" w:rsidP="000E24EA">
            <w:r>
              <w:t>Provide user a recommendation section with following values “Abandoned”, “Ongoing” and “Complete”.</w:t>
            </w:r>
          </w:p>
        </w:tc>
        <w:tc>
          <w:tcPr>
            <w:tcW w:w="2409" w:type="dxa"/>
          </w:tcPr>
          <w:p w:rsidR="00FA5E76" w:rsidRDefault="00FA5E76" w:rsidP="000E24EA">
            <w:r>
              <w:t>Application should provide recommendation section for the user, where user can select “Abandoned”, “Ongoing” or “Complete” and mark task accordingly.</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“Task Member” which is a drop down list field in “Task status” page allows user to select the member and allocate them to the task</w:t>
            </w:r>
          </w:p>
        </w:tc>
        <w:tc>
          <w:tcPr>
            <w:tcW w:w="5529" w:type="dxa"/>
          </w:tcPr>
          <w:p w:rsidR="00FA5E76" w:rsidRDefault="00FA5E76" w:rsidP="000E24EA">
            <w:r>
              <w:t>In web application, user needs to have privilege account to get access to web application. After user enter his/her valid email id and password for his/her account. Then user is granted accessed to the application.</w:t>
            </w:r>
          </w:p>
          <w:p w:rsidR="00FA5E76" w:rsidRDefault="00FA5E76" w:rsidP="000E24EA">
            <w:r>
              <w:t>User then select “Task status” option from menu and click in “Task Member” field.</w:t>
            </w:r>
          </w:p>
        </w:tc>
        <w:tc>
          <w:tcPr>
            <w:tcW w:w="2268" w:type="dxa"/>
          </w:tcPr>
          <w:p w:rsidR="00FA5E76" w:rsidRDefault="00FA5E76" w:rsidP="000E24EA">
            <w:r>
              <w:t>Provides members name in a recommendation section where user is able to select and allocate member to task</w:t>
            </w:r>
          </w:p>
        </w:tc>
        <w:tc>
          <w:tcPr>
            <w:tcW w:w="2409" w:type="dxa"/>
          </w:tcPr>
          <w:p w:rsidR="00FA5E76" w:rsidRDefault="00FA5E76" w:rsidP="000E24EA">
            <w:r>
              <w:t>Provides recommendation section with all the employees name on it and user should be able to select member to allocate him/her for the task.</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search button on the “Task status” page allows user to search specific data in the database and output it to the user.</w:t>
            </w:r>
          </w:p>
        </w:tc>
        <w:tc>
          <w:tcPr>
            <w:tcW w:w="5529" w:type="dxa"/>
          </w:tcPr>
          <w:p w:rsidR="00FA5E76" w:rsidRDefault="00FA5E76" w:rsidP="000E24EA">
            <w:r>
              <w:t>In web application, user needs to have valid account to get access to web application. After user enter his/her email id and password for his/her account. Then user is granted accessed to the application.</w:t>
            </w:r>
          </w:p>
          <w:p w:rsidR="00FA5E76" w:rsidRDefault="00FA5E76" w:rsidP="000E24EA">
            <w:r>
              <w:t>User then select “Task status” option from menu. Then user clicked in “Task Member” field, then select “Abandoned” option from the drop down list, then clicked search button.</w:t>
            </w:r>
          </w:p>
        </w:tc>
        <w:tc>
          <w:tcPr>
            <w:tcW w:w="2268" w:type="dxa"/>
          </w:tcPr>
          <w:p w:rsidR="00FA5E76" w:rsidRDefault="00FA5E76" w:rsidP="000E24EA">
            <w:r>
              <w:t>Application needs to search through whole data and filter out the search related data from the others then output only filter data to the user thus user should only get the data marked as “Abandoned”.</w:t>
            </w:r>
          </w:p>
        </w:tc>
        <w:tc>
          <w:tcPr>
            <w:tcW w:w="2409" w:type="dxa"/>
          </w:tcPr>
          <w:p w:rsidR="00FA5E76" w:rsidRDefault="00FA5E76" w:rsidP="000E24EA">
            <w:r>
              <w:t>If application output only the data that is marked as “Abandoned”.</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Does add button on the “Task” page allows user to add new entered task in the database.</w:t>
            </w:r>
          </w:p>
        </w:tc>
        <w:tc>
          <w:tcPr>
            <w:tcW w:w="5529" w:type="dxa"/>
          </w:tcPr>
          <w:p w:rsidR="00FA5E76" w:rsidRDefault="00FA5E76" w:rsidP="000E24EA">
            <w:r>
              <w:t>In web application, user needs to have privilege account to get access to web application. After user enter his/her email id and password for his/her account. Then user is granted accessed to the application.</w:t>
            </w:r>
          </w:p>
          <w:p w:rsidR="00FA5E76" w:rsidRDefault="00FA5E76" w:rsidP="000E24EA">
            <w:r>
              <w:t>User then select “Task status” option from menu. Then user select the task “Design logo” then clicked in “Task Member” field, then select “Abandoned” option from the drop down list, then clicked add button.</w:t>
            </w:r>
          </w:p>
        </w:tc>
        <w:tc>
          <w:tcPr>
            <w:tcW w:w="2268" w:type="dxa"/>
          </w:tcPr>
          <w:p w:rsidR="00FA5E76" w:rsidRDefault="00FA5E76" w:rsidP="000E24EA">
            <w:r>
              <w:t>Data should be updated now “Design logo” task should be marked as “Abandoned”.</w:t>
            </w:r>
          </w:p>
        </w:tc>
        <w:tc>
          <w:tcPr>
            <w:tcW w:w="2409" w:type="dxa"/>
          </w:tcPr>
          <w:p w:rsidR="00FA5E76" w:rsidRDefault="00FA5E76" w:rsidP="000E24EA">
            <w:r>
              <w:t>If marked task holds the value user selected before clicking the add button. i.e. marked “Abandoned” for “Design logo”.</w:t>
            </w:r>
          </w:p>
        </w:tc>
      </w:tr>
      <w:tr w:rsidR="00FA5E76" w:rsidTr="000E24EA">
        <w:tc>
          <w:tcPr>
            <w:tcW w:w="1276" w:type="dxa"/>
          </w:tcPr>
          <w:p w:rsidR="00FA5E76" w:rsidRDefault="00FA5E76" w:rsidP="000E24EA"/>
        </w:tc>
        <w:tc>
          <w:tcPr>
            <w:tcW w:w="1276" w:type="dxa"/>
          </w:tcPr>
          <w:p w:rsidR="00FA5E76" w:rsidRDefault="00FA5E76" w:rsidP="000E24EA"/>
        </w:tc>
        <w:tc>
          <w:tcPr>
            <w:tcW w:w="2551" w:type="dxa"/>
          </w:tcPr>
          <w:p w:rsidR="00FA5E76" w:rsidRDefault="00FA5E76" w:rsidP="000E24EA"/>
        </w:tc>
        <w:tc>
          <w:tcPr>
            <w:tcW w:w="5529" w:type="dxa"/>
          </w:tcPr>
          <w:p w:rsidR="00FA5E76" w:rsidRDefault="00FA5E76" w:rsidP="000E24EA">
            <w:r>
              <w:t>In web application, user needs to have valid account to get access to web application. After user enter his/her valid email id and password for his/her account. Then user is granted accessed to the application.</w:t>
            </w:r>
          </w:p>
          <w:p w:rsidR="00FA5E76" w:rsidRDefault="00FA5E76" w:rsidP="000E24EA">
            <w:r>
              <w:lastRenderedPageBreak/>
              <w:t>User then select “Task status” option from menu and clicked edit button.</w:t>
            </w:r>
          </w:p>
        </w:tc>
        <w:tc>
          <w:tcPr>
            <w:tcW w:w="2268" w:type="dxa"/>
          </w:tcPr>
          <w:p w:rsidR="00FA5E76" w:rsidRDefault="00FA5E76" w:rsidP="000E24EA"/>
        </w:tc>
        <w:tc>
          <w:tcPr>
            <w:tcW w:w="2409" w:type="dxa"/>
          </w:tcPr>
          <w:p w:rsidR="00FA5E76" w:rsidRDefault="00FA5E76" w:rsidP="000E24EA"/>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User left First Name field blank when adding user to the database</w:t>
            </w:r>
          </w:p>
          <w:p w:rsidR="00FA5E76" w:rsidRDefault="00FA5E76" w:rsidP="000E24EA"/>
          <w:p w:rsidR="00FA5E76" w:rsidRDefault="00FA5E76" w:rsidP="000E24EA">
            <w:r>
              <w:t xml:space="preserve"> </w:t>
            </w:r>
          </w:p>
        </w:tc>
        <w:tc>
          <w:tcPr>
            <w:tcW w:w="5529" w:type="dxa"/>
          </w:tcPr>
          <w:p w:rsidR="00FA5E76" w:rsidRDefault="00FA5E76" w:rsidP="000E24EA">
            <w:r>
              <w:t xml:space="preserve">In web application, for adding member in the database user needs to have privilege account. User needs to provide their email id and password for their account. After user is granted access, user can use member option from the menu provided then it should take user to the member page. Now user can add new member to the database. </w:t>
            </w:r>
          </w:p>
          <w:p w:rsidR="00FA5E76" w:rsidRDefault="00FA5E76" w:rsidP="000E24EA"/>
          <w:p w:rsidR="00FA5E76" w:rsidRDefault="00FA5E76" w:rsidP="000E24EA">
            <w:r>
              <w:t>User left the First Name blank.</w:t>
            </w:r>
          </w:p>
          <w:p w:rsidR="00FA5E76" w:rsidRDefault="00FA5E76" w:rsidP="000E24EA"/>
        </w:tc>
        <w:tc>
          <w:tcPr>
            <w:tcW w:w="2268" w:type="dxa"/>
          </w:tcPr>
          <w:p w:rsidR="00FA5E76" w:rsidRDefault="00FA5E76" w:rsidP="000E24EA">
            <w:r>
              <w:t xml:space="preserve">Web application needs to output proper error message that allows user to know what went wrong. </w:t>
            </w:r>
          </w:p>
          <w:p w:rsidR="00FA5E76" w:rsidRDefault="00FA5E76" w:rsidP="000E24EA">
            <w:r>
              <w:t>Error message:</w:t>
            </w:r>
          </w:p>
          <w:p w:rsidR="00FA5E76" w:rsidRDefault="00FA5E76" w:rsidP="000E24EA">
            <w:r>
              <w:t xml:space="preserve">“User not allowed to leave First Name field blank” </w:t>
            </w:r>
          </w:p>
          <w:p w:rsidR="00FA5E76" w:rsidRDefault="00FA5E76" w:rsidP="000E24EA">
            <w:r>
              <w:t>And the member should be rejected from adding in the database.</w:t>
            </w:r>
          </w:p>
        </w:tc>
        <w:tc>
          <w:tcPr>
            <w:tcW w:w="2409" w:type="dxa"/>
          </w:tcPr>
          <w:p w:rsidR="00FA5E76" w:rsidRDefault="00FA5E76" w:rsidP="000E24EA">
            <w:r>
              <w:t>New member registration is rejected from adding it to the database and should output proper error message that allows users to know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User left Last Name field blank when adding user to the database</w:t>
            </w:r>
          </w:p>
          <w:p w:rsidR="00FA5E76" w:rsidRDefault="00FA5E76" w:rsidP="000E24EA"/>
        </w:tc>
        <w:tc>
          <w:tcPr>
            <w:tcW w:w="5529" w:type="dxa"/>
          </w:tcPr>
          <w:p w:rsidR="00FA5E76" w:rsidRDefault="00FA5E76" w:rsidP="000E24EA">
            <w:r>
              <w:t xml:space="preserve">In web application, for adding member in the database user needs to have privilege account. User needs to provide their email id and password for their account. After user is granted access, user can use member option from the menu provided then it should take user to the member page. Now user can add new member to the database. </w:t>
            </w:r>
          </w:p>
          <w:p w:rsidR="00FA5E76" w:rsidRDefault="00FA5E76" w:rsidP="000E24EA"/>
          <w:p w:rsidR="00FA5E76" w:rsidRDefault="00FA5E76" w:rsidP="000E24EA">
            <w:r>
              <w:t>User left the Last Name blank.</w:t>
            </w:r>
          </w:p>
          <w:p w:rsidR="00FA5E76" w:rsidRDefault="00FA5E76" w:rsidP="000E24EA"/>
        </w:tc>
        <w:tc>
          <w:tcPr>
            <w:tcW w:w="2268" w:type="dxa"/>
          </w:tcPr>
          <w:p w:rsidR="00FA5E76" w:rsidRDefault="00FA5E76" w:rsidP="000E24EA">
            <w:r>
              <w:t xml:space="preserve">Web application needs to output proper error message that allows user to know what went wrong. </w:t>
            </w:r>
          </w:p>
          <w:p w:rsidR="00FA5E76" w:rsidRDefault="00FA5E76" w:rsidP="000E24EA">
            <w:r>
              <w:t>Error message:</w:t>
            </w:r>
          </w:p>
          <w:p w:rsidR="00FA5E76" w:rsidRDefault="00FA5E76" w:rsidP="000E24EA">
            <w:r>
              <w:t xml:space="preserve">“User not allowed to leave Last Name field blank” </w:t>
            </w:r>
          </w:p>
          <w:p w:rsidR="00FA5E76" w:rsidRDefault="00FA5E76" w:rsidP="000E24EA">
            <w:r>
              <w:t>And the member should be rejected from adding in the database.</w:t>
            </w:r>
          </w:p>
        </w:tc>
        <w:tc>
          <w:tcPr>
            <w:tcW w:w="2409" w:type="dxa"/>
          </w:tcPr>
          <w:p w:rsidR="00FA5E76" w:rsidRDefault="00FA5E76" w:rsidP="000E24EA">
            <w:r>
              <w:t>New member registration is rejected from adding it to the database and should output proper error message that allows users to know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When adding member in the database user can only enter three repeated chain character side by side none more than three.</w:t>
            </w:r>
          </w:p>
          <w:p w:rsidR="00FA5E76" w:rsidRDefault="00FA5E76" w:rsidP="000E24EA">
            <w:r>
              <w:t>User entered three repetitive character intentionally and ok option I warning message provided.</w:t>
            </w:r>
          </w:p>
          <w:p w:rsidR="00FA5E76" w:rsidRDefault="00FA5E76" w:rsidP="000E24EA"/>
        </w:tc>
        <w:tc>
          <w:tcPr>
            <w:tcW w:w="5529" w:type="dxa"/>
          </w:tcPr>
          <w:p w:rsidR="00FA5E76" w:rsidRDefault="00FA5E76" w:rsidP="000E24EA">
            <w:r>
              <w:t>In web application, for adding member in the database user needs to have privilege account. User needs to provide their email id and password for their account. After user is granted access, user needs to select “Member” option from the menu provided in web application. This allows user to navigate to member page. Using member page, user can add member in the database.</w:t>
            </w:r>
          </w:p>
          <w:p w:rsidR="00FA5E76" w:rsidRDefault="00FA5E76" w:rsidP="000E24EA">
            <w:r>
              <w:t>User enter Three repeated chain character intentionally.</w:t>
            </w:r>
          </w:p>
          <w:p w:rsidR="00FA5E76" w:rsidRDefault="00FA5E76" w:rsidP="000E24EA">
            <w:r>
              <w:t xml:space="preserve">User enter “paaam” for First Name </w:t>
            </w:r>
          </w:p>
          <w:p w:rsidR="00FA5E76" w:rsidRDefault="00FA5E76" w:rsidP="000E24EA">
            <w:r>
              <w:t>User enter “Haam” for Last Name</w:t>
            </w:r>
          </w:p>
          <w:p w:rsidR="00FA5E76" w:rsidRDefault="00FA5E76" w:rsidP="000E24EA"/>
        </w:tc>
        <w:tc>
          <w:tcPr>
            <w:tcW w:w="2268" w:type="dxa"/>
          </w:tcPr>
          <w:p w:rsidR="00FA5E76" w:rsidRDefault="00FA5E76" w:rsidP="000E24EA">
            <w:r>
              <w:t>Web application needs to output proper warning message to the user what went wrong.</w:t>
            </w:r>
          </w:p>
          <w:p w:rsidR="00FA5E76" w:rsidRDefault="00FA5E76" w:rsidP="000E24EA">
            <w:r>
              <w:t>Warning message:</w:t>
            </w:r>
          </w:p>
          <w:p w:rsidR="00FA5E76" w:rsidRDefault="00FA5E76" w:rsidP="000E24EA">
            <w:r>
              <w:t>“Repeated character found!</w:t>
            </w:r>
          </w:p>
          <w:p w:rsidR="00FA5E76" w:rsidRDefault="00FA5E76" w:rsidP="000E24EA">
            <w:r>
              <w:t xml:space="preserve">Click “ok” if intended or else use ”cancel” option to discard user input” </w:t>
            </w:r>
          </w:p>
          <w:p w:rsidR="00FA5E76" w:rsidRDefault="00FA5E76" w:rsidP="000E24EA">
            <w:r>
              <w:t xml:space="preserve"> User select ok option. So now the value user </w:t>
            </w:r>
            <w:r>
              <w:lastRenderedPageBreak/>
              <w:t>entered will be added in the database.</w:t>
            </w:r>
          </w:p>
        </w:tc>
        <w:tc>
          <w:tcPr>
            <w:tcW w:w="2409" w:type="dxa"/>
          </w:tcPr>
          <w:p w:rsidR="00FA5E76" w:rsidRDefault="00FA5E76" w:rsidP="000E24EA">
            <w:r>
              <w:lastRenderedPageBreak/>
              <w:t xml:space="preserve">Application needs to provide user some warning to notify repetitive character is found in user input and needs to provide user option to select “ok” if intended or “cancel” if not intended and wants to discard it. </w:t>
            </w:r>
          </w:p>
          <w:p w:rsidR="00FA5E76" w:rsidRDefault="00FA5E76" w:rsidP="000E24EA">
            <w:r>
              <w:t>When user clicked ok application needs to save the data in the database.</w:t>
            </w:r>
          </w:p>
          <w:p w:rsidR="00FA5E76" w:rsidRDefault="00FA5E76" w:rsidP="000E24EA"/>
        </w:tc>
      </w:tr>
      <w:tr w:rsidR="00FA5E76" w:rsidTr="000E24EA">
        <w:tc>
          <w:tcPr>
            <w:tcW w:w="1276" w:type="dxa"/>
          </w:tcPr>
          <w:p w:rsidR="00FA5E76" w:rsidRDefault="00FA5E76" w:rsidP="000E24EA"/>
        </w:tc>
        <w:tc>
          <w:tcPr>
            <w:tcW w:w="1276" w:type="dxa"/>
          </w:tcPr>
          <w:p w:rsidR="00FA5E76" w:rsidRDefault="00FA5E76" w:rsidP="000E24EA"/>
        </w:tc>
        <w:tc>
          <w:tcPr>
            <w:tcW w:w="2551" w:type="dxa"/>
          </w:tcPr>
          <w:p w:rsidR="00FA5E76" w:rsidRDefault="00FA5E76" w:rsidP="000E24EA">
            <w:r>
              <w:t>When adding member in the database user can only enter three repeated chain character side by side none more than three.</w:t>
            </w:r>
          </w:p>
          <w:p w:rsidR="00FA5E76" w:rsidRDefault="00FA5E76" w:rsidP="000E24EA">
            <w:r>
              <w:t>User entered three repetitive character unintentionally and use cancel option in warning message provided.</w:t>
            </w:r>
          </w:p>
          <w:p w:rsidR="00FA5E76" w:rsidRDefault="00FA5E76" w:rsidP="000E24EA"/>
        </w:tc>
        <w:tc>
          <w:tcPr>
            <w:tcW w:w="5529" w:type="dxa"/>
          </w:tcPr>
          <w:p w:rsidR="00FA5E76" w:rsidRDefault="00FA5E76" w:rsidP="000E24EA">
            <w:r>
              <w:t>In web application, for adding member in the database user needs to have privileged account. User needs to select “Member” option from the menu provided in web application. This allows user to navigate to member page. Using member page, user can add member in the database.</w:t>
            </w:r>
          </w:p>
          <w:p w:rsidR="00FA5E76" w:rsidRDefault="00FA5E76" w:rsidP="000E24EA">
            <w:r>
              <w:t xml:space="preserve">User enter Three repeated chain character unintentionally. </w:t>
            </w:r>
          </w:p>
          <w:p w:rsidR="00FA5E76" w:rsidRDefault="00FA5E76" w:rsidP="000E24EA">
            <w:r>
              <w:t xml:space="preserve">User enter “paaam” for First Name </w:t>
            </w:r>
          </w:p>
          <w:p w:rsidR="00FA5E76" w:rsidRDefault="00FA5E76" w:rsidP="000E24EA">
            <w:r>
              <w:t>User enter “Haam” for Last Name</w:t>
            </w:r>
          </w:p>
          <w:p w:rsidR="00FA5E76" w:rsidRDefault="00FA5E76" w:rsidP="000E24EA"/>
        </w:tc>
        <w:tc>
          <w:tcPr>
            <w:tcW w:w="2268" w:type="dxa"/>
          </w:tcPr>
          <w:p w:rsidR="00FA5E76" w:rsidRDefault="00FA5E76" w:rsidP="000E24EA">
            <w:r>
              <w:t>Web application needs to output proper warning message to the user what went wrong.</w:t>
            </w:r>
          </w:p>
          <w:p w:rsidR="00FA5E76" w:rsidRDefault="00FA5E76" w:rsidP="000E24EA">
            <w:r>
              <w:t>Warning message:</w:t>
            </w:r>
          </w:p>
          <w:p w:rsidR="00FA5E76" w:rsidRDefault="00FA5E76" w:rsidP="000E24EA">
            <w:r>
              <w:t>“Repeated character found!</w:t>
            </w:r>
          </w:p>
          <w:p w:rsidR="00FA5E76" w:rsidRDefault="00FA5E76" w:rsidP="000E24EA">
            <w:r>
              <w:t xml:space="preserve">Click “ok” if intended or else use ”cancel” option to discard user input” </w:t>
            </w:r>
          </w:p>
          <w:p w:rsidR="00FA5E76" w:rsidRDefault="00FA5E76" w:rsidP="000E24EA">
            <w:r>
              <w:t>User select cancel option. So now the value user entered will be discarded and the member will not be added in the database.</w:t>
            </w:r>
          </w:p>
        </w:tc>
        <w:tc>
          <w:tcPr>
            <w:tcW w:w="2409" w:type="dxa"/>
          </w:tcPr>
          <w:p w:rsidR="00FA5E76" w:rsidRDefault="00FA5E76" w:rsidP="000E24EA">
            <w:r>
              <w:t xml:space="preserve">Application needs to provide user some warning to notify repetitive character is found in user input and needs to provide user option to select “ok” if intended or “cancel” if not intended and wants to discard it. </w:t>
            </w:r>
          </w:p>
          <w:p w:rsidR="00FA5E76" w:rsidRDefault="00FA5E76" w:rsidP="000E24EA">
            <w:r>
              <w:t>When user clicked cancel, application needs to discard the input user entered and reject member from adding it to the database.</w:t>
            </w:r>
          </w:p>
          <w:p w:rsidR="00FA5E76" w:rsidRDefault="00FA5E76" w:rsidP="000E24EA"/>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 xml:space="preserve">When adding member in the database user enter  repeated chain character more than 3 times for First Name </w:t>
            </w:r>
          </w:p>
          <w:p w:rsidR="00FA5E76" w:rsidRDefault="00FA5E76" w:rsidP="000E24EA"/>
        </w:tc>
        <w:tc>
          <w:tcPr>
            <w:tcW w:w="5529" w:type="dxa"/>
          </w:tcPr>
          <w:p w:rsidR="00FA5E76" w:rsidRDefault="00FA5E76" w:rsidP="000E24EA">
            <w:r>
              <w:t>In web application, for adding member in the database user needs to have privileged account. User needs to provide their email id and password for their account. After user is granted access, user needs to select “Member” option from the menu provided in web application. This allows user to navigate to member page. Using member page, user can add member in the database.</w:t>
            </w:r>
          </w:p>
          <w:p w:rsidR="00FA5E76" w:rsidRDefault="00FA5E76" w:rsidP="000E24EA">
            <w:r>
              <w:t xml:space="preserve">User enter repeated chain character which application needs to see it as an illegal input. </w:t>
            </w:r>
          </w:p>
          <w:p w:rsidR="00FA5E76" w:rsidRDefault="00FA5E76" w:rsidP="000E24EA">
            <w:r>
              <w:t xml:space="preserve">User enter “aaaaaaaa” for First Name </w:t>
            </w:r>
          </w:p>
          <w:p w:rsidR="00FA5E76" w:rsidRDefault="00FA5E76" w:rsidP="000E24EA"/>
          <w:p w:rsidR="00FA5E76" w:rsidRDefault="00FA5E76" w:rsidP="000E24EA">
            <w:pPr>
              <w:pStyle w:val="ListParagraph"/>
              <w:ind w:left="1644"/>
            </w:pPr>
          </w:p>
        </w:tc>
        <w:tc>
          <w:tcPr>
            <w:tcW w:w="2268" w:type="dxa"/>
          </w:tcPr>
          <w:p w:rsidR="00FA5E76" w:rsidRDefault="00FA5E76" w:rsidP="000E24EA">
            <w:r>
              <w:t xml:space="preserve">Web application needs to output proper error message for user to understand what went wrong. </w:t>
            </w:r>
          </w:p>
          <w:p w:rsidR="00FA5E76" w:rsidRDefault="00FA5E76" w:rsidP="000E24EA">
            <w:r>
              <w:t xml:space="preserve">Error message: </w:t>
            </w:r>
          </w:p>
          <w:p w:rsidR="00FA5E76" w:rsidRDefault="00FA5E76" w:rsidP="000E24EA">
            <w:r>
              <w:t>“User enter repeated chain characters for First Name.</w:t>
            </w:r>
          </w:p>
          <w:p w:rsidR="00FA5E76" w:rsidRDefault="00FA5E76" w:rsidP="000E24EA">
            <w:r>
              <w:t>Only threes same characters can be repeated side by side “</w:t>
            </w:r>
          </w:p>
          <w:p w:rsidR="00FA5E76" w:rsidRDefault="00FA5E76" w:rsidP="000E24EA">
            <w:r>
              <w:t>And also should reject and discard user entered value instead of adding user in the database.</w:t>
            </w:r>
          </w:p>
        </w:tc>
        <w:tc>
          <w:tcPr>
            <w:tcW w:w="2409" w:type="dxa"/>
          </w:tcPr>
          <w:p w:rsidR="00FA5E76" w:rsidRDefault="00FA5E76" w:rsidP="000E24EA">
            <w:r>
              <w:t>Application needs to output proper error message saying what went wrong so the user understands it. Also discard entered value and reject member instead adding user in the database.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 xml:space="preserve">When adding member in the database user enter  repeated chain character more than 3 times for Last name </w:t>
            </w:r>
          </w:p>
          <w:p w:rsidR="00FA5E76" w:rsidRDefault="00FA5E76" w:rsidP="000E24EA"/>
        </w:tc>
        <w:tc>
          <w:tcPr>
            <w:tcW w:w="5529" w:type="dxa"/>
          </w:tcPr>
          <w:p w:rsidR="00FA5E76" w:rsidRDefault="00FA5E76" w:rsidP="000E24EA">
            <w:r>
              <w:t xml:space="preserve">For adding member in the database user needs to have privileged account. User needs to provide their email id and password for their account. After user is granted access, user needs to select “Member” option from the menu provided in web application. </w:t>
            </w:r>
            <w:r>
              <w:lastRenderedPageBreak/>
              <w:t>This allows user to navigate to member page. Using member page, user can add member in the database.</w:t>
            </w:r>
          </w:p>
          <w:p w:rsidR="00FA5E76" w:rsidRDefault="00FA5E76" w:rsidP="000E24EA">
            <w:r>
              <w:t xml:space="preserve">User enter repeated chain character which application needs to see it as an illegal input. </w:t>
            </w:r>
          </w:p>
          <w:p w:rsidR="00FA5E76" w:rsidRDefault="00FA5E76" w:rsidP="000E24EA">
            <w:r>
              <w:t xml:space="preserve">User enter “aaaaaaaa” for Last Name </w:t>
            </w:r>
          </w:p>
          <w:p w:rsidR="00FA5E76" w:rsidRDefault="00FA5E76" w:rsidP="000E24EA"/>
        </w:tc>
        <w:tc>
          <w:tcPr>
            <w:tcW w:w="2268" w:type="dxa"/>
          </w:tcPr>
          <w:p w:rsidR="00FA5E76" w:rsidRDefault="00FA5E76" w:rsidP="000E24EA">
            <w:r>
              <w:lastRenderedPageBreak/>
              <w:t xml:space="preserve">Web application needs to output proper error message for user to understand what went wrong. </w:t>
            </w:r>
          </w:p>
          <w:p w:rsidR="00FA5E76" w:rsidRDefault="00FA5E76" w:rsidP="000E24EA">
            <w:r>
              <w:lastRenderedPageBreak/>
              <w:t xml:space="preserve">Error message: </w:t>
            </w:r>
          </w:p>
          <w:p w:rsidR="00FA5E76" w:rsidRDefault="00FA5E76" w:rsidP="000E24EA">
            <w:r>
              <w:t>“User enter repeated chain characters for Last Name.</w:t>
            </w:r>
          </w:p>
          <w:p w:rsidR="00FA5E76" w:rsidRDefault="00FA5E76" w:rsidP="000E24EA">
            <w:r>
              <w:t>Only threes same characters can be repeated side by side “</w:t>
            </w:r>
          </w:p>
          <w:p w:rsidR="00FA5E76" w:rsidRDefault="00FA5E76" w:rsidP="000E24EA">
            <w:r>
              <w:t>And also should reject and discard user entered value instead of adding user in the database.</w:t>
            </w:r>
          </w:p>
        </w:tc>
        <w:tc>
          <w:tcPr>
            <w:tcW w:w="2409" w:type="dxa"/>
          </w:tcPr>
          <w:p w:rsidR="00FA5E76" w:rsidRDefault="00FA5E76" w:rsidP="000E24EA">
            <w:r>
              <w:lastRenderedPageBreak/>
              <w:t xml:space="preserve">Application needs to output proper error message saying what went wrong so the user understands it. Also </w:t>
            </w:r>
            <w:r>
              <w:lastRenderedPageBreak/>
              <w:t>discard entered value and reject member instead adding user in the database.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Entering inappropriate value in field when adding member in the database</w:t>
            </w:r>
          </w:p>
        </w:tc>
        <w:tc>
          <w:tcPr>
            <w:tcW w:w="5529" w:type="dxa"/>
          </w:tcPr>
          <w:p w:rsidR="00FA5E76" w:rsidRDefault="00FA5E76" w:rsidP="000E24EA">
            <w:r>
              <w:t>In web application, for adding member in the database user needs to have privileged account. User needs to provide their email id and password for their account. After user is granted access, user needs to select “Member” option from the menu provided in web application. This allows user to navigate to member page. Using member page, user can add member in the database.</w:t>
            </w:r>
          </w:p>
          <w:p w:rsidR="00FA5E76" w:rsidRDefault="00FA5E76" w:rsidP="000E24EA"/>
          <w:p w:rsidR="00FA5E76" w:rsidRDefault="00FA5E76" w:rsidP="000E24EA">
            <w:r>
              <w:t>User enter inappropriate value for “field” when adding member in the database</w:t>
            </w:r>
          </w:p>
          <w:p w:rsidR="00FA5E76" w:rsidRDefault="00FA5E76" w:rsidP="000E24EA"/>
          <w:p w:rsidR="00FA5E76" w:rsidRDefault="00FA5E76" w:rsidP="000E24EA">
            <w:r>
              <w:t>Field : “”””””$%$£</w:t>
            </w:r>
          </w:p>
          <w:p w:rsidR="00FA5E76" w:rsidRDefault="00FA5E76" w:rsidP="000E24EA"/>
          <w:p w:rsidR="00FA5E76" w:rsidRDefault="00FA5E76" w:rsidP="000E24EA">
            <w:pPr>
              <w:pStyle w:val="ListParagraph"/>
              <w:ind w:left="1644"/>
            </w:pPr>
          </w:p>
        </w:tc>
        <w:tc>
          <w:tcPr>
            <w:tcW w:w="2268" w:type="dxa"/>
          </w:tcPr>
          <w:p w:rsidR="00FA5E76" w:rsidRDefault="00FA5E76" w:rsidP="000E24EA">
            <w:r>
              <w:t xml:space="preserve">Web application needs to output proper error message for user to understand what went wrong. </w:t>
            </w:r>
          </w:p>
          <w:p w:rsidR="00FA5E76" w:rsidRDefault="00FA5E76" w:rsidP="000E24EA">
            <w:r>
              <w:t xml:space="preserve">Error message: </w:t>
            </w:r>
          </w:p>
          <w:p w:rsidR="00FA5E76" w:rsidRDefault="00FA5E76" w:rsidP="000E24EA">
            <w:r>
              <w:t>“User enter inappropriate value in Field “</w:t>
            </w:r>
          </w:p>
          <w:p w:rsidR="00FA5E76" w:rsidRDefault="00FA5E76" w:rsidP="000E24EA">
            <w:r>
              <w:t>And also should reject and discard user entered value instead of adding user in the database.</w:t>
            </w:r>
          </w:p>
        </w:tc>
        <w:tc>
          <w:tcPr>
            <w:tcW w:w="2409" w:type="dxa"/>
          </w:tcPr>
          <w:p w:rsidR="00FA5E76" w:rsidRDefault="00FA5E76" w:rsidP="000E24EA">
            <w:r>
              <w:t>New member registration is rejected from adding it to the database and needs to provide proper error message for user to get knowledge of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Entering inappropriate value for “First Name “when adding member in the database</w:t>
            </w:r>
          </w:p>
        </w:tc>
        <w:tc>
          <w:tcPr>
            <w:tcW w:w="5529" w:type="dxa"/>
          </w:tcPr>
          <w:p w:rsidR="00FA5E76" w:rsidRDefault="00FA5E76" w:rsidP="000E24EA">
            <w:r>
              <w:t>In web application for adding member in the database user needs to have privileged account. User needs to provide their email id and password for their account. After user is granted access, user needs to select “Member” option from the menu provided in web application. This allows user to navigate to member page. Using member page, user can add member in the database.</w:t>
            </w:r>
          </w:p>
          <w:p w:rsidR="00FA5E76" w:rsidRDefault="00FA5E76" w:rsidP="000E24EA"/>
          <w:p w:rsidR="00FA5E76" w:rsidRDefault="00FA5E76" w:rsidP="000E24EA">
            <w:r>
              <w:t>User enter inappropriate value for “First Name” when adding member in the database</w:t>
            </w:r>
          </w:p>
          <w:p w:rsidR="00FA5E76" w:rsidRDefault="00FA5E76" w:rsidP="000E24EA">
            <w:r>
              <w:t>First Name: “”””$$%””</w:t>
            </w:r>
          </w:p>
          <w:p w:rsidR="00FA5E76" w:rsidRDefault="00FA5E76" w:rsidP="000E24EA"/>
        </w:tc>
        <w:tc>
          <w:tcPr>
            <w:tcW w:w="2268" w:type="dxa"/>
          </w:tcPr>
          <w:p w:rsidR="00FA5E76" w:rsidRDefault="00FA5E76" w:rsidP="000E24EA">
            <w:r>
              <w:t xml:space="preserve">Web application needs to output proper error message for user to understand what went wrong. </w:t>
            </w:r>
          </w:p>
          <w:p w:rsidR="00FA5E76" w:rsidRDefault="00FA5E76" w:rsidP="000E24EA">
            <w:r>
              <w:t xml:space="preserve">Error message: </w:t>
            </w:r>
          </w:p>
          <w:p w:rsidR="00FA5E76" w:rsidRDefault="00FA5E76" w:rsidP="000E24EA">
            <w:r>
              <w:t>“User enter inappropriate value in First Name “</w:t>
            </w:r>
          </w:p>
          <w:p w:rsidR="00FA5E76" w:rsidRDefault="00FA5E76" w:rsidP="000E24EA">
            <w:r>
              <w:t>And also should reject and discard user entered value instead of adding user in the database.</w:t>
            </w:r>
          </w:p>
        </w:tc>
        <w:tc>
          <w:tcPr>
            <w:tcW w:w="2409" w:type="dxa"/>
          </w:tcPr>
          <w:p w:rsidR="00FA5E76" w:rsidRDefault="00FA5E76" w:rsidP="000E24EA">
            <w:r>
              <w:t>New member registration is rejected from adding it to the database and needs to provide proper error message for user to get knowledge of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 xml:space="preserve">Entering inappropriate value for “Last Name” when </w:t>
            </w:r>
            <w:r>
              <w:lastRenderedPageBreak/>
              <w:t>adding member in the database</w:t>
            </w:r>
          </w:p>
        </w:tc>
        <w:tc>
          <w:tcPr>
            <w:tcW w:w="5529" w:type="dxa"/>
          </w:tcPr>
          <w:p w:rsidR="00FA5E76" w:rsidRDefault="00FA5E76" w:rsidP="000E24EA">
            <w:r>
              <w:lastRenderedPageBreak/>
              <w:t xml:space="preserve">In web application, for adding member in the database user needs to have privileged account. User needs to provide their email id and password for their account. After user is granted access, user </w:t>
            </w:r>
            <w:r>
              <w:lastRenderedPageBreak/>
              <w:t>needs to select “Member” option from the menu provided in web application. This allows user to navigate to member page. Using member page, user can add member in the database.</w:t>
            </w:r>
          </w:p>
          <w:p w:rsidR="00FA5E76" w:rsidRDefault="00FA5E76" w:rsidP="000E24EA"/>
          <w:p w:rsidR="00FA5E76" w:rsidRDefault="00FA5E76" w:rsidP="000E24EA">
            <w:r>
              <w:t>User enter inappropriate value for “Last Name” when adding member in the database</w:t>
            </w:r>
          </w:p>
          <w:p w:rsidR="00FA5E76" w:rsidRDefault="00FA5E76" w:rsidP="000E24EA"/>
          <w:p w:rsidR="00FA5E76" w:rsidRDefault="00FA5E76" w:rsidP="000E24EA">
            <w:r>
              <w:t>User entered  “^&amp;*^%” for Last Name</w:t>
            </w:r>
          </w:p>
          <w:p w:rsidR="00FA5E76" w:rsidRDefault="00FA5E76" w:rsidP="000E24EA"/>
        </w:tc>
        <w:tc>
          <w:tcPr>
            <w:tcW w:w="2268" w:type="dxa"/>
          </w:tcPr>
          <w:p w:rsidR="00FA5E76" w:rsidRDefault="00FA5E76" w:rsidP="000E24EA">
            <w:r>
              <w:lastRenderedPageBreak/>
              <w:t xml:space="preserve">Web application needs to output proper error message for user to </w:t>
            </w:r>
            <w:r>
              <w:lastRenderedPageBreak/>
              <w:t xml:space="preserve">understand what went wrong. </w:t>
            </w:r>
          </w:p>
          <w:p w:rsidR="00FA5E76" w:rsidRDefault="00FA5E76" w:rsidP="000E24EA">
            <w:r>
              <w:t xml:space="preserve">Error message: </w:t>
            </w:r>
          </w:p>
          <w:p w:rsidR="00FA5E76" w:rsidRDefault="00FA5E76" w:rsidP="000E24EA">
            <w:r>
              <w:t>“User enter inappropriate value in Last Name “</w:t>
            </w:r>
          </w:p>
          <w:p w:rsidR="00FA5E76" w:rsidRDefault="00FA5E76" w:rsidP="000E24EA">
            <w:r>
              <w:t>And also should reject and discard user entered value instead of adding user in the database.</w:t>
            </w:r>
          </w:p>
        </w:tc>
        <w:tc>
          <w:tcPr>
            <w:tcW w:w="2409" w:type="dxa"/>
          </w:tcPr>
          <w:p w:rsidR="00FA5E76" w:rsidRDefault="00FA5E76" w:rsidP="000E24EA">
            <w:r>
              <w:lastRenderedPageBreak/>
              <w:t xml:space="preserve">New member registration is rejected from adding it to the database and needs </w:t>
            </w:r>
            <w:r>
              <w:lastRenderedPageBreak/>
              <w:t>to provide proper error message for user to get knowledge of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Entering in correct format but entering inappropriate value for “Email”  when adding member in the database</w:t>
            </w:r>
          </w:p>
        </w:tc>
        <w:tc>
          <w:tcPr>
            <w:tcW w:w="5529" w:type="dxa"/>
          </w:tcPr>
          <w:p w:rsidR="00FA5E76" w:rsidRDefault="00FA5E76" w:rsidP="000E24EA">
            <w:r>
              <w:t>In web application, for adding member in the database user needs to have privileged account. User needs to provide their email id and password for their account. After user is granted access, user needs to select “Member” option from the menu provided in web application. This allows user to navigate to member page. Using member page, user can add member in the database.</w:t>
            </w:r>
          </w:p>
          <w:p w:rsidR="00FA5E76" w:rsidRDefault="00FA5E76" w:rsidP="000E24EA"/>
          <w:p w:rsidR="00FA5E76" w:rsidRDefault="00FA5E76" w:rsidP="000E24EA">
            <w:r>
              <w:t>User enter in the correct format but enter inappropriate value for “Email id” when adding member in the database</w:t>
            </w:r>
          </w:p>
          <w:p w:rsidR="00FA5E76" w:rsidRDefault="00FA5E76" w:rsidP="000E24EA">
            <w:r>
              <w:t xml:space="preserve">User entered </w:t>
            </w:r>
            <w:hyperlink r:id="rId12" w:history="1">
              <w:r w:rsidRPr="007E393F">
                <w:rPr>
                  <w:rStyle w:val="Hyperlink"/>
                </w:rPr>
                <w:t>$%$@”$%s.ac.uk</w:t>
              </w:r>
            </w:hyperlink>
            <w:r>
              <w:rPr>
                <w:rStyle w:val="Hyperlink"/>
              </w:rPr>
              <w:t xml:space="preserve"> </w:t>
            </w:r>
            <w:r>
              <w:t xml:space="preserve">for email id. </w:t>
            </w:r>
          </w:p>
          <w:p w:rsidR="00FA5E76" w:rsidRDefault="00FA5E76" w:rsidP="000E24EA"/>
        </w:tc>
        <w:tc>
          <w:tcPr>
            <w:tcW w:w="2268" w:type="dxa"/>
          </w:tcPr>
          <w:p w:rsidR="00FA5E76" w:rsidRDefault="00FA5E76" w:rsidP="000E24EA">
            <w:r>
              <w:t xml:space="preserve">Web application needs to output proper error message for user to understand what went wrong. </w:t>
            </w:r>
          </w:p>
          <w:p w:rsidR="00FA5E76" w:rsidRDefault="00FA5E76" w:rsidP="000E24EA">
            <w:r>
              <w:t xml:space="preserve">Error message: </w:t>
            </w:r>
          </w:p>
          <w:p w:rsidR="00FA5E76" w:rsidRDefault="00FA5E76" w:rsidP="000E24EA">
            <w:r>
              <w:t>“User enter inappropriate value in Email id “</w:t>
            </w:r>
          </w:p>
          <w:p w:rsidR="00FA5E76" w:rsidRDefault="00FA5E76" w:rsidP="000E24EA">
            <w:r>
              <w:t>And also should reject and discard user entered value instead of adding user in the database.</w:t>
            </w:r>
          </w:p>
        </w:tc>
        <w:tc>
          <w:tcPr>
            <w:tcW w:w="2409" w:type="dxa"/>
          </w:tcPr>
          <w:p w:rsidR="00FA5E76" w:rsidRDefault="00FA5E76" w:rsidP="000E24EA">
            <w:r>
              <w:t>New member registration is rejected from adding it to the database and needs to provide proper error message for user to get knowledge of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Entering value in  invalid format for email id when adding team member in the database</w:t>
            </w:r>
          </w:p>
        </w:tc>
        <w:tc>
          <w:tcPr>
            <w:tcW w:w="5529" w:type="dxa"/>
          </w:tcPr>
          <w:p w:rsidR="00FA5E76" w:rsidRDefault="00FA5E76" w:rsidP="000E24EA">
            <w:r>
              <w:t>In web application, for adding member in the database user needs to have privileged account. User needs to provide their email id and password for their account. After user is granted access, user can use member page from the menu provided which should take the user to the member page. Now the user can add new member to the data base. User input invalid format for email field.</w:t>
            </w:r>
          </w:p>
          <w:p w:rsidR="00FA5E76" w:rsidRDefault="00FA5E76" w:rsidP="000E24EA">
            <w:r>
              <w:t>Entering  the value in the provided field</w:t>
            </w:r>
          </w:p>
          <w:p w:rsidR="00FA5E76" w:rsidRDefault="00FA5E76" w:rsidP="000E24EA">
            <w:r>
              <w:t>Email:joe.aber.ac.uk</w:t>
            </w:r>
          </w:p>
          <w:p w:rsidR="00FA5E76" w:rsidRDefault="00FA5E76" w:rsidP="000E24EA"/>
        </w:tc>
        <w:tc>
          <w:tcPr>
            <w:tcW w:w="2268" w:type="dxa"/>
          </w:tcPr>
          <w:p w:rsidR="00FA5E76" w:rsidRDefault="00FA5E76" w:rsidP="000E24EA">
            <w:r>
              <w:t>Web application needs to output proper error message, such that user should get knowledge of what went wrong when entering input.</w:t>
            </w:r>
          </w:p>
          <w:p w:rsidR="00FA5E76" w:rsidRDefault="00FA5E76" w:rsidP="000E24EA">
            <w:r>
              <w:t>Error message:</w:t>
            </w:r>
          </w:p>
          <w:p w:rsidR="00FA5E76" w:rsidRDefault="00FA5E76" w:rsidP="000E24EA">
            <w:r>
              <w:t>“Email format is illegal</w:t>
            </w:r>
          </w:p>
          <w:p w:rsidR="00FA5E76" w:rsidRDefault="00FA5E76" w:rsidP="000E24EA">
            <w:r>
              <w:t>Should be in such format</w:t>
            </w:r>
          </w:p>
          <w:p w:rsidR="00FA5E76" w:rsidRDefault="00FA5E76" w:rsidP="000E24EA">
            <w:r>
              <w:t>aaa@aaa.aa.aa</w:t>
            </w:r>
          </w:p>
          <w:p w:rsidR="00FA5E76" w:rsidRDefault="00FA5E76" w:rsidP="000E24EA">
            <w:r>
              <w:t xml:space="preserve">“ </w:t>
            </w:r>
          </w:p>
          <w:p w:rsidR="00FA5E76" w:rsidRDefault="00FA5E76" w:rsidP="000E24EA">
            <w:r>
              <w:t>And also should be discard user input and reject members from adding it to the database.</w:t>
            </w:r>
          </w:p>
        </w:tc>
        <w:tc>
          <w:tcPr>
            <w:tcW w:w="2409" w:type="dxa"/>
          </w:tcPr>
          <w:p w:rsidR="00FA5E76" w:rsidRDefault="00FA5E76" w:rsidP="000E24EA">
            <w:r>
              <w:t>New member registration is rejected from adding it to the database and output proper error message.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Leaving field as a blank space when adding team member in the database</w:t>
            </w:r>
          </w:p>
        </w:tc>
        <w:tc>
          <w:tcPr>
            <w:tcW w:w="5529" w:type="dxa"/>
          </w:tcPr>
          <w:p w:rsidR="00FA5E76" w:rsidRDefault="00FA5E76" w:rsidP="000E24EA">
            <w:r>
              <w:t xml:space="preserve">In web application, for adding member in the database user needs to have privileged account. User needs to provide their email id and password for their account. After user is granted access, user </w:t>
            </w:r>
            <w:r>
              <w:lastRenderedPageBreak/>
              <w:t>can use member option from the menu provided then it should take user to the member page. Now user can add new member to the database. User input blank space in field.</w:t>
            </w:r>
          </w:p>
          <w:p w:rsidR="00FA5E76" w:rsidRDefault="00FA5E76" w:rsidP="000E24EA"/>
          <w:p w:rsidR="00FA5E76" w:rsidRDefault="00FA5E76" w:rsidP="000E24EA">
            <w:r>
              <w:t>Entering nothing as a input for field</w:t>
            </w:r>
          </w:p>
          <w:p w:rsidR="00FA5E76" w:rsidRDefault="00FA5E76" w:rsidP="000E24EA">
            <w:r>
              <w:t>Field: blank space</w:t>
            </w:r>
          </w:p>
          <w:p w:rsidR="00FA5E76" w:rsidRDefault="00FA5E76" w:rsidP="000E24EA"/>
          <w:p w:rsidR="00FA5E76" w:rsidRDefault="00FA5E76" w:rsidP="000E24EA">
            <w:r>
              <w:t xml:space="preserve"> And using the add button provided in the web application</w:t>
            </w:r>
          </w:p>
        </w:tc>
        <w:tc>
          <w:tcPr>
            <w:tcW w:w="2268" w:type="dxa"/>
          </w:tcPr>
          <w:p w:rsidR="00FA5E76" w:rsidRDefault="00FA5E76" w:rsidP="000E24EA">
            <w:r>
              <w:lastRenderedPageBreak/>
              <w:t>Application needs to output error for user</w:t>
            </w:r>
          </w:p>
          <w:p w:rsidR="00FA5E76" w:rsidRDefault="00FA5E76" w:rsidP="000E24EA">
            <w:r>
              <w:t xml:space="preserve">Stating what went wrong </w:t>
            </w:r>
          </w:p>
          <w:p w:rsidR="00FA5E76" w:rsidRDefault="00FA5E76" w:rsidP="000E24EA">
            <w:r>
              <w:lastRenderedPageBreak/>
              <w:t>Error message:</w:t>
            </w:r>
          </w:p>
          <w:p w:rsidR="00FA5E76" w:rsidRDefault="00FA5E76" w:rsidP="000E24EA">
            <w:r>
              <w:t>“User left Field blank.</w:t>
            </w:r>
          </w:p>
          <w:p w:rsidR="00FA5E76" w:rsidRDefault="00FA5E76" w:rsidP="000E24EA">
            <w:r>
              <w:t>Field cannot be left blank”</w:t>
            </w:r>
          </w:p>
          <w:p w:rsidR="00FA5E76" w:rsidRDefault="00FA5E76" w:rsidP="000E24EA"/>
        </w:tc>
        <w:tc>
          <w:tcPr>
            <w:tcW w:w="2409" w:type="dxa"/>
          </w:tcPr>
          <w:p w:rsidR="00FA5E76" w:rsidRDefault="00FA5E76" w:rsidP="000E24EA">
            <w:r>
              <w:lastRenderedPageBreak/>
              <w:t xml:space="preserve">New member registration is rejected from adding it to the database and needs </w:t>
            </w:r>
            <w:r>
              <w:lastRenderedPageBreak/>
              <w:t>to output proper error message.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When editing the existing member leaving the provided input field as a blank space</w:t>
            </w:r>
          </w:p>
        </w:tc>
        <w:tc>
          <w:tcPr>
            <w:tcW w:w="5529" w:type="dxa"/>
          </w:tcPr>
          <w:p w:rsidR="00FA5E76" w:rsidRDefault="00FA5E76" w:rsidP="000E24EA">
            <w:r>
              <w:t>In web application, for editing new member that are already registered in database user needs to have privilege account. User needs to provide their email id and password for their account. After user is granted access, user can use “member” option provided in the application which should take user to the member page. Now user can use search user by providing related data i.e. either first name, last name, email id or all of them and selecting the member and editing its value.</w:t>
            </w:r>
          </w:p>
          <w:p w:rsidR="00FA5E76" w:rsidRDefault="00FA5E76" w:rsidP="000E24EA"/>
          <w:p w:rsidR="00FA5E76" w:rsidRDefault="00FA5E76" w:rsidP="000E24EA">
            <w:r>
              <w:t>Inputting  blank space for all the provided field</w:t>
            </w:r>
          </w:p>
          <w:p w:rsidR="00FA5E76" w:rsidRDefault="00FA5E76" w:rsidP="000E24EA">
            <w:r>
              <w:t>first name: blank space</w:t>
            </w:r>
          </w:p>
          <w:p w:rsidR="00FA5E76" w:rsidRDefault="00FA5E76" w:rsidP="000E24EA">
            <w:r>
              <w:t xml:space="preserve"> last name: blank space</w:t>
            </w:r>
          </w:p>
          <w:p w:rsidR="00FA5E76" w:rsidRDefault="00FA5E76" w:rsidP="000E24EA">
            <w:r>
              <w:t xml:space="preserve"> email blank space</w:t>
            </w:r>
          </w:p>
          <w:p w:rsidR="00FA5E76" w:rsidRDefault="00FA5E76" w:rsidP="000E24EA">
            <w:r>
              <w:t xml:space="preserve"> field: blank space</w:t>
            </w:r>
          </w:p>
          <w:p w:rsidR="00FA5E76" w:rsidRDefault="00FA5E76" w:rsidP="000E24EA"/>
          <w:p w:rsidR="00FA5E76" w:rsidRDefault="00FA5E76" w:rsidP="000E24EA">
            <w:r>
              <w:t>And using add button provided in the database to edit data.</w:t>
            </w:r>
          </w:p>
        </w:tc>
        <w:tc>
          <w:tcPr>
            <w:tcW w:w="2268" w:type="dxa"/>
          </w:tcPr>
          <w:p w:rsidR="00FA5E76" w:rsidRDefault="00FA5E76" w:rsidP="000E24EA">
            <w:r>
              <w:t>Application needs to output error for user providing user knowledge what went wrong.</w:t>
            </w:r>
          </w:p>
          <w:p w:rsidR="00FA5E76" w:rsidRDefault="00FA5E76" w:rsidP="000E24EA">
            <w:r>
              <w:t>Error message:</w:t>
            </w:r>
          </w:p>
          <w:p w:rsidR="00FA5E76" w:rsidRDefault="00FA5E76" w:rsidP="000E24EA">
            <w:r>
              <w:t xml:space="preserve">“illegal user input </w:t>
            </w:r>
          </w:p>
          <w:p w:rsidR="00FA5E76" w:rsidRDefault="00FA5E76" w:rsidP="000E24EA">
            <w:r>
              <w:t xml:space="preserve">First name cannot be left blank </w:t>
            </w:r>
          </w:p>
          <w:p w:rsidR="00FA5E76" w:rsidRDefault="00FA5E76" w:rsidP="000E24EA">
            <w:r>
              <w:t xml:space="preserve">Last name cannot be left blank </w:t>
            </w:r>
          </w:p>
          <w:p w:rsidR="00FA5E76" w:rsidRDefault="00FA5E76" w:rsidP="000E24EA">
            <w:r>
              <w:t xml:space="preserve">Email cannot be left blank </w:t>
            </w:r>
          </w:p>
          <w:p w:rsidR="00FA5E76" w:rsidRDefault="00FA5E76" w:rsidP="000E24EA">
            <w:r>
              <w:t>Field cannot be left blank “</w:t>
            </w:r>
          </w:p>
        </w:tc>
        <w:tc>
          <w:tcPr>
            <w:tcW w:w="2409" w:type="dxa"/>
          </w:tcPr>
          <w:p w:rsidR="00FA5E76" w:rsidRDefault="00FA5E76" w:rsidP="000E24EA">
            <w:r>
              <w:t>Editing registered member is rejected and the data should not be changed and should output proper message to user to let the user know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 xml:space="preserve">When editing existing member details inputting illegal character as input </w:t>
            </w:r>
          </w:p>
        </w:tc>
        <w:tc>
          <w:tcPr>
            <w:tcW w:w="5529" w:type="dxa"/>
          </w:tcPr>
          <w:p w:rsidR="00FA5E76" w:rsidRDefault="00FA5E76" w:rsidP="000E24EA">
            <w:r>
              <w:t>In web application, for editing new member that are already registered in database user needs to have privilege account. User needs to provide their email id and password for their account. After user is granted access, user can use “member” option provided in the application which should take user to the member page. Now user can use search user by providing related data i.e. either first name, last name, email id or all of them and selecting the member and editing its value.</w:t>
            </w:r>
          </w:p>
          <w:p w:rsidR="00FA5E76" w:rsidRDefault="00FA5E76" w:rsidP="000E24EA"/>
          <w:p w:rsidR="00FA5E76" w:rsidRDefault="00FA5E76" w:rsidP="000E24EA">
            <w:r>
              <w:t>Inputting  illegal character in the field  whilst editing the registered member in the database</w:t>
            </w:r>
          </w:p>
          <w:p w:rsidR="00FA5E76" w:rsidRDefault="00FA5E76" w:rsidP="000E24EA">
            <w:r>
              <w:t>First Name: “$%$”</w:t>
            </w:r>
          </w:p>
          <w:p w:rsidR="00FA5E76" w:rsidRDefault="00FA5E76" w:rsidP="000E24EA">
            <w:r>
              <w:t>Last name: “$%”””</w:t>
            </w:r>
          </w:p>
          <w:p w:rsidR="00FA5E76" w:rsidRDefault="00FA5E76" w:rsidP="000E24EA">
            <w:r>
              <w:t>Email:”$£%^£””@aber.ac.uk</w:t>
            </w:r>
          </w:p>
          <w:p w:rsidR="00FA5E76" w:rsidRDefault="00FA5E76" w:rsidP="000E24EA">
            <w:r>
              <w:t>Field: “”£$”%”</w:t>
            </w:r>
          </w:p>
          <w:p w:rsidR="00FA5E76" w:rsidRDefault="00FA5E76" w:rsidP="000E24EA"/>
          <w:p w:rsidR="00FA5E76" w:rsidRDefault="00FA5E76" w:rsidP="000E24EA">
            <w:r>
              <w:t xml:space="preserve">And using add button provided in the web application to edit data. </w:t>
            </w:r>
          </w:p>
        </w:tc>
        <w:tc>
          <w:tcPr>
            <w:tcW w:w="2268" w:type="dxa"/>
          </w:tcPr>
          <w:p w:rsidR="00FA5E76" w:rsidRDefault="00FA5E76" w:rsidP="000E24EA">
            <w:r>
              <w:lastRenderedPageBreak/>
              <w:t>Application needs to output proper error message stating user what went wrong.</w:t>
            </w:r>
          </w:p>
          <w:p w:rsidR="00FA5E76" w:rsidRDefault="00FA5E76" w:rsidP="000E24EA">
            <w:r>
              <w:t>Error message:</w:t>
            </w:r>
          </w:p>
          <w:p w:rsidR="00FA5E76" w:rsidRDefault="00FA5E76" w:rsidP="000E24EA">
            <w:r>
              <w:t>“User input illegal character for First name</w:t>
            </w:r>
          </w:p>
          <w:p w:rsidR="00FA5E76" w:rsidRDefault="00FA5E76" w:rsidP="000E24EA">
            <w:r>
              <w:t>User input illegal character for last name</w:t>
            </w:r>
          </w:p>
          <w:p w:rsidR="00FA5E76" w:rsidRDefault="00FA5E76" w:rsidP="000E24EA">
            <w:r>
              <w:t>User input illegal character for email</w:t>
            </w:r>
          </w:p>
          <w:p w:rsidR="00FA5E76" w:rsidRDefault="00FA5E76" w:rsidP="000E24EA">
            <w:r>
              <w:t xml:space="preserve">User input illegal character for field </w:t>
            </w:r>
          </w:p>
          <w:p w:rsidR="00FA5E76" w:rsidRDefault="00FA5E76" w:rsidP="000E24EA">
            <w:r>
              <w:t>“</w:t>
            </w:r>
          </w:p>
        </w:tc>
        <w:tc>
          <w:tcPr>
            <w:tcW w:w="2409" w:type="dxa"/>
          </w:tcPr>
          <w:p w:rsidR="00FA5E76" w:rsidRDefault="00FA5E76" w:rsidP="000E24EA">
            <w:r>
              <w:t>editing registered member rejected, the data should not be changed and needs to out proper error message for user to let them know what went wrong.</w:t>
            </w:r>
          </w:p>
        </w:tc>
      </w:tr>
      <w:tr w:rsidR="00FA5E76" w:rsidTr="000E24EA">
        <w:tc>
          <w:tcPr>
            <w:tcW w:w="1276" w:type="dxa"/>
          </w:tcPr>
          <w:p w:rsidR="00FA5E76" w:rsidRDefault="00FA5E76" w:rsidP="000E24EA"/>
        </w:tc>
        <w:tc>
          <w:tcPr>
            <w:tcW w:w="1276" w:type="dxa"/>
          </w:tcPr>
          <w:p w:rsidR="00FA5E76" w:rsidRDefault="00FA5E76" w:rsidP="000E24EA">
            <w:r>
              <w:t xml:space="preserve">FR3 </w:t>
            </w:r>
          </w:p>
        </w:tc>
        <w:tc>
          <w:tcPr>
            <w:tcW w:w="2551" w:type="dxa"/>
          </w:tcPr>
          <w:p w:rsidR="00FA5E76" w:rsidRDefault="00FA5E76" w:rsidP="000E24EA">
            <w:r>
              <w:t>When editing existing member inputting illegal format for email field</w:t>
            </w:r>
          </w:p>
        </w:tc>
        <w:tc>
          <w:tcPr>
            <w:tcW w:w="5529" w:type="dxa"/>
          </w:tcPr>
          <w:p w:rsidR="00FA5E76" w:rsidRDefault="00FA5E76" w:rsidP="000E24EA">
            <w:r>
              <w:t>In web application, for editing new member that are already registered in database user needs to have privilege account. User needs to provide their email id and password for their account. After user is granted access, user can use “member” option provided in the application which should take user to the member page. Now user can use search user by providing related data i.e. either first name, last name, email id or all of them and selecting the member and editing its value.</w:t>
            </w:r>
          </w:p>
          <w:p w:rsidR="00FA5E76" w:rsidRDefault="00FA5E76" w:rsidP="000E24EA"/>
          <w:p w:rsidR="00FA5E76" w:rsidRDefault="00FA5E76" w:rsidP="000E24EA">
            <w:r>
              <w:t>Inputting value with illegal format whilst editing the registered member</w:t>
            </w:r>
          </w:p>
          <w:p w:rsidR="00FA5E76" w:rsidRDefault="00FA5E76" w:rsidP="000E24EA">
            <w:r>
              <w:t>Email:joe.aber.ac.uk</w:t>
            </w:r>
          </w:p>
          <w:p w:rsidR="00FA5E76" w:rsidRDefault="00FA5E76" w:rsidP="000E24EA"/>
          <w:p w:rsidR="00FA5E76" w:rsidRDefault="00FA5E76" w:rsidP="000E24EA">
            <w:r>
              <w:t>Using add button to edit data</w:t>
            </w:r>
          </w:p>
        </w:tc>
        <w:tc>
          <w:tcPr>
            <w:tcW w:w="2268" w:type="dxa"/>
          </w:tcPr>
          <w:p w:rsidR="00FA5E76" w:rsidRDefault="00FA5E76" w:rsidP="000E24EA">
            <w:r>
              <w:t xml:space="preserve">Application needs to output proper error message to user to let them know what went wrong. </w:t>
            </w:r>
          </w:p>
          <w:p w:rsidR="00FA5E76" w:rsidRDefault="00FA5E76" w:rsidP="000E24EA">
            <w:r>
              <w:t>Error message:</w:t>
            </w:r>
          </w:p>
          <w:p w:rsidR="00FA5E76" w:rsidRDefault="00FA5E76" w:rsidP="000E24EA">
            <w:r>
              <w:t>“</w:t>
            </w:r>
          </w:p>
          <w:p w:rsidR="00FA5E76" w:rsidRDefault="00FA5E76" w:rsidP="000E24EA">
            <w:r>
              <w:t xml:space="preserve">User used Illegal format for email. Email should be in </w:t>
            </w:r>
            <w:hyperlink r:id="rId13" w:history="1">
              <w:r w:rsidRPr="006A26B5">
                <w:rPr>
                  <w:rStyle w:val="Hyperlink"/>
                </w:rPr>
                <w:t>aaaa@aaaa.aa.aa</w:t>
              </w:r>
            </w:hyperlink>
            <w:r>
              <w:t xml:space="preserve"> format</w:t>
            </w:r>
          </w:p>
          <w:p w:rsidR="00FA5E76" w:rsidRDefault="00FA5E76" w:rsidP="000E24EA">
            <w:r>
              <w:t>“</w:t>
            </w:r>
          </w:p>
        </w:tc>
        <w:tc>
          <w:tcPr>
            <w:tcW w:w="2409" w:type="dxa"/>
          </w:tcPr>
          <w:p w:rsidR="00FA5E76" w:rsidRDefault="00FA5E76" w:rsidP="000E24EA">
            <w:r>
              <w:t>Editing registered member rejected and the data should not be changed and needs to output proper error message to let user know what went wrong.</w:t>
            </w:r>
          </w:p>
          <w:p w:rsidR="00FA5E76" w:rsidRDefault="00FA5E76" w:rsidP="000E24EA"/>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When editing existing member inputting the same data as the previously saved</w:t>
            </w:r>
          </w:p>
        </w:tc>
        <w:tc>
          <w:tcPr>
            <w:tcW w:w="5529" w:type="dxa"/>
          </w:tcPr>
          <w:p w:rsidR="00FA5E76" w:rsidRDefault="00FA5E76" w:rsidP="000E24EA">
            <w:r>
              <w:t>In web application, for editing new member that are already registered in database user needs to have privilege account. User needs to provide their email id and password for their account. After user is granted access, user can use “member” option provided in the application which should take user to the member page. Now user can use search user by providing related data i.e. either first name, last name, email id or all of them and selecting the member and editing its value.</w:t>
            </w:r>
          </w:p>
          <w:p w:rsidR="00FA5E76" w:rsidRDefault="00FA5E76" w:rsidP="000E24EA">
            <w:r>
              <w:t>entering  same data for the member whilst editing members’ data</w:t>
            </w:r>
          </w:p>
          <w:p w:rsidR="00FA5E76" w:rsidRDefault="00FA5E76" w:rsidP="000E24EA">
            <w:r>
              <w:t>User tries to edit data for the member with details provided below</w:t>
            </w:r>
          </w:p>
          <w:p w:rsidR="00FA5E76" w:rsidRDefault="00FA5E76" w:rsidP="000E24EA">
            <w:r>
              <w:t>First Name: “Joe”</w:t>
            </w:r>
          </w:p>
          <w:p w:rsidR="00FA5E76" w:rsidRDefault="00FA5E76" w:rsidP="000E24EA">
            <w:r>
              <w:t>Last name: “Gary”</w:t>
            </w:r>
          </w:p>
          <w:p w:rsidR="00FA5E76" w:rsidRDefault="00FA5E76" w:rsidP="000E24EA">
            <w:r>
              <w:t>Email:joe@aber.ac.uk</w:t>
            </w:r>
          </w:p>
          <w:p w:rsidR="00FA5E76" w:rsidRDefault="00FA5E76" w:rsidP="000E24EA">
            <w:r>
              <w:t>Field: programmer</w:t>
            </w:r>
          </w:p>
          <w:p w:rsidR="00FA5E76" w:rsidRDefault="00FA5E76" w:rsidP="000E24EA"/>
          <w:p w:rsidR="00FA5E76" w:rsidRDefault="00FA5E76" w:rsidP="000E24EA">
            <w:r>
              <w:t>To the data provided below</w:t>
            </w:r>
          </w:p>
          <w:p w:rsidR="00FA5E76" w:rsidRDefault="00FA5E76" w:rsidP="000E24EA">
            <w:r>
              <w:t>First Name: “Joe”</w:t>
            </w:r>
          </w:p>
          <w:p w:rsidR="00FA5E76" w:rsidRDefault="00FA5E76" w:rsidP="000E24EA">
            <w:r>
              <w:t>Last name: “Gary”</w:t>
            </w:r>
          </w:p>
          <w:p w:rsidR="00FA5E76" w:rsidRDefault="00FA5E76" w:rsidP="000E24EA">
            <w:r>
              <w:t>Email:joe@aber.ac.uk</w:t>
            </w:r>
          </w:p>
          <w:p w:rsidR="00FA5E76" w:rsidRDefault="00FA5E76" w:rsidP="000E24EA">
            <w:r>
              <w:t>Field: programmer</w:t>
            </w:r>
          </w:p>
          <w:p w:rsidR="00FA5E76" w:rsidRPr="00EE75BC" w:rsidRDefault="00FA5E76" w:rsidP="000E24EA">
            <w:r>
              <w:t>Using add button option to edit data</w:t>
            </w:r>
          </w:p>
          <w:p w:rsidR="00FA5E76" w:rsidRDefault="00FA5E76" w:rsidP="000E24EA"/>
        </w:tc>
        <w:tc>
          <w:tcPr>
            <w:tcW w:w="2268" w:type="dxa"/>
          </w:tcPr>
          <w:p w:rsidR="00FA5E76" w:rsidRDefault="00FA5E76" w:rsidP="000E24EA">
            <w:r>
              <w:t>Application needs to provide proper error message stating what went wrong.</w:t>
            </w:r>
          </w:p>
          <w:p w:rsidR="00FA5E76" w:rsidRDefault="00FA5E76" w:rsidP="000E24EA">
            <w:r>
              <w:t>Error message:</w:t>
            </w:r>
          </w:p>
          <w:p w:rsidR="00FA5E76" w:rsidRDefault="00FA5E76" w:rsidP="000E24EA">
            <w:r>
              <w:t>“User enter the same data as previously saved in database”</w:t>
            </w:r>
          </w:p>
          <w:p w:rsidR="00FA5E76" w:rsidRDefault="00FA5E76" w:rsidP="000E24EA"/>
        </w:tc>
        <w:tc>
          <w:tcPr>
            <w:tcW w:w="2409" w:type="dxa"/>
          </w:tcPr>
          <w:p w:rsidR="00FA5E76" w:rsidRDefault="00FA5E76" w:rsidP="000E24EA">
            <w:r>
              <w:t>Editing member details rejected and data is same as previously saved and needs to output proper error message to let user know what went wrong.</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User wants to delete existing member  that are registered in the database</w:t>
            </w:r>
          </w:p>
        </w:tc>
        <w:tc>
          <w:tcPr>
            <w:tcW w:w="5529" w:type="dxa"/>
          </w:tcPr>
          <w:p w:rsidR="00FA5E76" w:rsidRDefault="00FA5E76" w:rsidP="000E24EA">
            <w:r>
              <w:t xml:space="preserve">In web application, for deleting existing member from the database user needs to have privilege account. User needs to provide their email id and password for their account. After user is granted access, user can use “member” option provided in the application which should take user to the member page. Now user can use search user by providing related </w:t>
            </w:r>
          </w:p>
          <w:p w:rsidR="00FA5E76" w:rsidRDefault="00FA5E76" w:rsidP="000E24EA">
            <w:r>
              <w:t xml:space="preserve">data i.e. either first name, last name, email id or all of them </w:t>
            </w:r>
          </w:p>
          <w:p w:rsidR="00FA5E76" w:rsidRDefault="00FA5E76" w:rsidP="000E24EA">
            <w:r>
              <w:t>Inputting member name “Joe Gary “and selecting the Joe Gary and delete member from database using delete button option.</w:t>
            </w:r>
          </w:p>
          <w:p w:rsidR="00FA5E76" w:rsidRDefault="00FA5E76" w:rsidP="000E24EA"/>
          <w:p w:rsidR="00FA5E76" w:rsidRDefault="00FA5E76" w:rsidP="000E24EA"/>
        </w:tc>
        <w:tc>
          <w:tcPr>
            <w:tcW w:w="2268" w:type="dxa"/>
          </w:tcPr>
          <w:p w:rsidR="00FA5E76" w:rsidRDefault="00FA5E76" w:rsidP="000E24EA">
            <w:r>
              <w:t>Deleted member named Joe Gary from database and notify user that the member name Joe Gary is being removed from the database</w:t>
            </w:r>
          </w:p>
        </w:tc>
        <w:tc>
          <w:tcPr>
            <w:tcW w:w="2409" w:type="dxa"/>
          </w:tcPr>
          <w:p w:rsidR="00FA5E76" w:rsidRDefault="00FA5E76" w:rsidP="000E24EA">
            <w:r>
              <w:t>Delete member and notify user that deletion has taken place.</w:t>
            </w:r>
          </w:p>
        </w:tc>
      </w:tr>
      <w:tr w:rsidR="00FA5E76" w:rsidTr="000E24EA">
        <w:tc>
          <w:tcPr>
            <w:tcW w:w="1276" w:type="dxa"/>
          </w:tcPr>
          <w:p w:rsidR="00FA5E76" w:rsidRDefault="00FA5E76" w:rsidP="000E24EA"/>
        </w:tc>
        <w:tc>
          <w:tcPr>
            <w:tcW w:w="1276" w:type="dxa"/>
          </w:tcPr>
          <w:p w:rsidR="00FA5E76" w:rsidRDefault="00FA5E76" w:rsidP="000E24EA">
            <w:r>
              <w:t>FR3</w:t>
            </w:r>
          </w:p>
        </w:tc>
        <w:tc>
          <w:tcPr>
            <w:tcW w:w="2551" w:type="dxa"/>
          </w:tcPr>
          <w:p w:rsidR="00FA5E76" w:rsidRDefault="00FA5E76" w:rsidP="000E24EA">
            <w:r>
              <w:t>User wants to delete member that are not registered to the database</w:t>
            </w:r>
          </w:p>
        </w:tc>
        <w:tc>
          <w:tcPr>
            <w:tcW w:w="5529" w:type="dxa"/>
          </w:tcPr>
          <w:p w:rsidR="00FA5E76" w:rsidRDefault="00FA5E76" w:rsidP="000E24EA">
            <w:r>
              <w:t xml:space="preserve">In web application, for deleting existing member from the database user needs to have privilege account. User needs to provide their email id and password for their account. After user is granted access, user can use “member” option provided in the application which should take user to the member page. Now user can use search user by providing related data i.e. either first name, last name, email id or all of them </w:t>
            </w:r>
          </w:p>
          <w:p w:rsidR="00FA5E76" w:rsidRDefault="00FA5E76" w:rsidP="000E24EA">
            <w:r>
              <w:t>Inputting “Fred” in first name and “Simpson” in last name then use search button option.</w:t>
            </w:r>
          </w:p>
          <w:p w:rsidR="00FA5E76" w:rsidRDefault="00FA5E76" w:rsidP="000E24EA"/>
        </w:tc>
        <w:tc>
          <w:tcPr>
            <w:tcW w:w="2268" w:type="dxa"/>
          </w:tcPr>
          <w:p w:rsidR="00FA5E76" w:rsidRDefault="00FA5E76" w:rsidP="000E24EA">
            <w:r>
              <w:t>Application needs to out proper error message stating user what went wrong.</w:t>
            </w:r>
          </w:p>
          <w:p w:rsidR="00FA5E76" w:rsidRDefault="00FA5E76" w:rsidP="000E24EA">
            <w:r>
              <w:t>Error message:</w:t>
            </w:r>
          </w:p>
          <w:p w:rsidR="00FA5E76" w:rsidRDefault="00FA5E76" w:rsidP="000E24EA">
            <w:r>
              <w:t>“User named “Fred Simpson” doesn’t exist”</w:t>
            </w:r>
          </w:p>
        </w:tc>
        <w:tc>
          <w:tcPr>
            <w:tcW w:w="2409" w:type="dxa"/>
          </w:tcPr>
          <w:p w:rsidR="00FA5E76" w:rsidRDefault="00FA5E76" w:rsidP="000E24EA">
            <w:r>
              <w:t>Deleting the nonexistence member rejected and provide user proper error message.</w:t>
            </w:r>
          </w:p>
        </w:tc>
      </w:tr>
      <w:tr w:rsidR="00FA5E76" w:rsidTr="000E24EA">
        <w:tc>
          <w:tcPr>
            <w:tcW w:w="1276" w:type="dxa"/>
          </w:tcPr>
          <w:p w:rsidR="00FA5E76" w:rsidRDefault="00FA5E76" w:rsidP="000E24EA"/>
        </w:tc>
        <w:tc>
          <w:tcPr>
            <w:tcW w:w="1276" w:type="dxa"/>
          </w:tcPr>
          <w:p w:rsidR="00FA5E76" w:rsidRDefault="00FA5E76" w:rsidP="000E24EA">
            <w:r>
              <w:t>FR4</w:t>
            </w:r>
          </w:p>
        </w:tc>
        <w:tc>
          <w:tcPr>
            <w:tcW w:w="2551" w:type="dxa"/>
          </w:tcPr>
          <w:p w:rsidR="00FA5E76" w:rsidRDefault="00FA5E76" w:rsidP="000E24EA">
            <w:r>
              <w:t>User create task and allocate  member to work on it with appropriate starting date and completion date</w:t>
            </w:r>
          </w:p>
        </w:tc>
        <w:tc>
          <w:tcPr>
            <w:tcW w:w="5529" w:type="dxa"/>
          </w:tcPr>
          <w:p w:rsidR="00FA5E76" w:rsidRDefault="00FA5E76" w:rsidP="000E24EA">
            <w:r>
              <w:t xml:space="preserve">In web application, for creating task user needs to log in to the web application as a privilege user. User needs to provide their email id and password for their account. After user is granted access, now user can choose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r>
              <w:t>Task name: designing web application  GUI</w:t>
            </w:r>
          </w:p>
          <w:p w:rsidR="00FA5E76" w:rsidRDefault="00FA5E76" w:rsidP="000E24EA">
            <w:r>
              <w:t xml:space="preserve">Member allocated for task </w:t>
            </w:r>
          </w:p>
          <w:p w:rsidR="00FA5E76" w:rsidRDefault="00FA5E76" w:rsidP="000E24EA">
            <w:r>
              <w:t>Joe Gary</w:t>
            </w:r>
          </w:p>
          <w:p w:rsidR="00FA5E76" w:rsidRDefault="00FA5E76" w:rsidP="000E24EA">
            <w:r>
              <w:t>Jenna Simpson</w:t>
            </w:r>
          </w:p>
          <w:p w:rsidR="00FA5E76" w:rsidRDefault="00FA5E76" w:rsidP="000E24EA">
            <w:r>
              <w:t>Start date:24/11/2015</w:t>
            </w:r>
          </w:p>
          <w:p w:rsidR="00FA5E76" w:rsidRDefault="00FA5E76" w:rsidP="000E24EA">
            <w:r>
              <w:t>Completion date:24/12/2015</w:t>
            </w:r>
          </w:p>
          <w:p w:rsidR="00FA5E76" w:rsidRDefault="00FA5E76" w:rsidP="000E24EA"/>
        </w:tc>
        <w:tc>
          <w:tcPr>
            <w:tcW w:w="2268" w:type="dxa"/>
          </w:tcPr>
          <w:p w:rsidR="00FA5E76" w:rsidRDefault="00FA5E76" w:rsidP="000E24EA">
            <w:r>
              <w:t>Application needs to save the provided data in the database and also notify user that new task been created with starting date and completion date and members allocate to it.</w:t>
            </w:r>
          </w:p>
        </w:tc>
        <w:tc>
          <w:tcPr>
            <w:tcW w:w="2409" w:type="dxa"/>
          </w:tcPr>
          <w:p w:rsidR="00FA5E76" w:rsidRDefault="00FA5E76" w:rsidP="000E24EA">
            <w:r>
              <w:t>Task accepted and saved in the database and notify user that new task is been added in the database.</w:t>
            </w:r>
          </w:p>
        </w:tc>
      </w:tr>
      <w:tr w:rsidR="00FA5E76" w:rsidTr="000E24EA">
        <w:tc>
          <w:tcPr>
            <w:tcW w:w="1276" w:type="dxa"/>
          </w:tcPr>
          <w:p w:rsidR="00FA5E76" w:rsidRDefault="00FA5E76" w:rsidP="000E24EA"/>
        </w:tc>
        <w:tc>
          <w:tcPr>
            <w:tcW w:w="1276" w:type="dxa"/>
          </w:tcPr>
          <w:p w:rsidR="00FA5E76" w:rsidRDefault="00FA5E76" w:rsidP="000E24EA">
            <w:r>
              <w:t xml:space="preserve">FR4 </w:t>
            </w:r>
          </w:p>
        </w:tc>
        <w:tc>
          <w:tcPr>
            <w:tcW w:w="2551" w:type="dxa"/>
          </w:tcPr>
          <w:p w:rsidR="00FA5E76" w:rsidRDefault="00FA5E76" w:rsidP="000E24EA">
            <w:r>
              <w:t xml:space="preserve">User Created task with appropriate starting date and completion date but with not </w:t>
            </w:r>
            <w:r>
              <w:lastRenderedPageBreak/>
              <w:t>allocating member to work on task</w:t>
            </w:r>
          </w:p>
        </w:tc>
        <w:tc>
          <w:tcPr>
            <w:tcW w:w="5529" w:type="dxa"/>
          </w:tcPr>
          <w:p w:rsidR="00FA5E76" w:rsidRDefault="00FA5E76" w:rsidP="000E24EA">
            <w:r>
              <w:lastRenderedPageBreak/>
              <w:t xml:space="preserve">In web application, for creating task user needs to log in to the web application as a privilege user. User needs to provide their email id and password for their account. After user is granted </w:t>
            </w:r>
            <w:r>
              <w:lastRenderedPageBreak/>
              <w:t xml:space="preserve">access, now user can choose “Task” option from the menu provided in web application. </w:t>
            </w:r>
          </w:p>
          <w:p w:rsidR="00FA5E76" w:rsidRDefault="00FA5E76" w:rsidP="000E24EA">
            <w:r>
              <w:t>Then user can input task title and description in the task field then can allocate member that should be working on task with starting date and completion date.</w:t>
            </w:r>
          </w:p>
          <w:p w:rsidR="00FA5E76" w:rsidRDefault="00FA5E76" w:rsidP="000E24EA">
            <w:r>
              <w:t>User enter below data for creating task and adding it to database</w:t>
            </w:r>
          </w:p>
          <w:p w:rsidR="00FA5E76" w:rsidRDefault="00FA5E76" w:rsidP="000E24EA">
            <w:r>
              <w:t xml:space="preserve">Task Name: designing web application GUI </w:t>
            </w:r>
          </w:p>
          <w:p w:rsidR="00FA5E76" w:rsidRDefault="00FA5E76" w:rsidP="000E24EA">
            <w:r>
              <w:t>Member allocated for task</w:t>
            </w:r>
          </w:p>
          <w:p w:rsidR="00FA5E76" w:rsidRDefault="00FA5E76" w:rsidP="000E24EA">
            <w:r>
              <w:t>Blank space</w:t>
            </w:r>
          </w:p>
          <w:p w:rsidR="00FA5E76" w:rsidRDefault="00FA5E76" w:rsidP="000E24EA">
            <w:r>
              <w:t>Start date:24/11/2015</w:t>
            </w:r>
          </w:p>
          <w:p w:rsidR="00FA5E76" w:rsidRDefault="00FA5E76" w:rsidP="000E24EA">
            <w:r>
              <w:t>Completion date:24/12/2015</w:t>
            </w:r>
          </w:p>
          <w:p w:rsidR="00FA5E76" w:rsidRPr="00DD7D5B" w:rsidRDefault="00FA5E76" w:rsidP="000E24EA">
            <w:pPr>
              <w:rPr>
                <w:b/>
                <w:bCs/>
              </w:rPr>
            </w:pPr>
          </w:p>
        </w:tc>
        <w:tc>
          <w:tcPr>
            <w:tcW w:w="2268" w:type="dxa"/>
          </w:tcPr>
          <w:p w:rsidR="00FA5E76" w:rsidRDefault="00FA5E76" w:rsidP="000E24EA">
            <w:r>
              <w:lastRenderedPageBreak/>
              <w:t xml:space="preserve">Application needs to output proper error message stating what </w:t>
            </w:r>
            <w:r>
              <w:lastRenderedPageBreak/>
              <w:t>went wrong so that user can provide correct value second time.</w:t>
            </w:r>
          </w:p>
          <w:p w:rsidR="00FA5E76" w:rsidRDefault="00FA5E76" w:rsidP="000E24EA">
            <w:r>
              <w:t>Error message:</w:t>
            </w:r>
          </w:p>
          <w:p w:rsidR="00FA5E76" w:rsidRDefault="00FA5E76" w:rsidP="000E24EA">
            <w:r>
              <w:t>“No member allocated for task. Every task needs to have one or more member allocated to work on it.</w:t>
            </w:r>
          </w:p>
          <w:p w:rsidR="00FA5E76" w:rsidRDefault="00FA5E76" w:rsidP="000E24EA">
            <w:r>
              <w:t>“</w:t>
            </w:r>
          </w:p>
        </w:tc>
        <w:tc>
          <w:tcPr>
            <w:tcW w:w="2409" w:type="dxa"/>
          </w:tcPr>
          <w:p w:rsidR="00FA5E76" w:rsidRDefault="00FA5E76" w:rsidP="000E24EA">
            <w:r>
              <w:lastRenderedPageBreak/>
              <w:t xml:space="preserve">Creating task rejected and is not added to the database and needs to </w:t>
            </w:r>
            <w:r>
              <w:lastRenderedPageBreak/>
              <w:t>output proper error message.</w:t>
            </w:r>
          </w:p>
        </w:tc>
      </w:tr>
      <w:tr w:rsidR="00FA5E76" w:rsidTr="000E24EA">
        <w:tc>
          <w:tcPr>
            <w:tcW w:w="1276" w:type="dxa"/>
          </w:tcPr>
          <w:p w:rsidR="00FA5E76" w:rsidRDefault="00FA5E76" w:rsidP="000E24EA"/>
        </w:tc>
        <w:tc>
          <w:tcPr>
            <w:tcW w:w="1276" w:type="dxa"/>
          </w:tcPr>
          <w:p w:rsidR="00FA5E76" w:rsidRDefault="00FA5E76" w:rsidP="000E24EA">
            <w:r>
              <w:t xml:space="preserve">FR4 </w:t>
            </w:r>
          </w:p>
        </w:tc>
        <w:tc>
          <w:tcPr>
            <w:tcW w:w="2551" w:type="dxa"/>
          </w:tcPr>
          <w:p w:rsidR="00FA5E76" w:rsidRDefault="00FA5E76" w:rsidP="000E24EA">
            <w:r>
              <w:t>User created task without providing title and description about work but  allocating member to work on it with appropriate starting date and completion date</w:t>
            </w:r>
          </w:p>
        </w:tc>
        <w:tc>
          <w:tcPr>
            <w:tcW w:w="5529" w:type="dxa"/>
          </w:tcPr>
          <w:p w:rsidR="00FA5E76" w:rsidRDefault="00FA5E76" w:rsidP="000E24EA">
            <w:r>
              <w:t xml:space="preserve">In web application, for creating task user needs to log in to the web application as a privilege user. User needs to provide their email id and password for their account. After user is granted access, now user can choose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r>
              <w:t xml:space="preserve">User left task Name field blank and input all other data in the left field </w:t>
            </w:r>
          </w:p>
          <w:p w:rsidR="00FA5E76" w:rsidRDefault="00FA5E76" w:rsidP="000E24EA">
            <w:r>
              <w:t>User input  below data for creating task and adding it to database</w:t>
            </w:r>
          </w:p>
          <w:p w:rsidR="00FA5E76" w:rsidRPr="00636161" w:rsidRDefault="00FA5E76" w:rsidP="000E24EA">
            <w:r w:rsidRPr="00636161">
              <w:t>Task Name: blank space</w:t>
            </w:r>
          </w:p>
          <w:p w:rsidR="00FA5E76" w:rsidRPr="00636161" w:rsidRDefault="00FA5E76" w:rsidP="000E24EA">
            <w:r w:rsidRPr="00636161">
              <w:t>Member allocated for task:</w:t>
            </w:r>
          </w:p>
          <w:p w:rsidR="00FA5E76" w:rsidRPr="00636161" w:rsidRDefault="00FA5E76" w:rsidP="000E24EA">
            <w:r w:rsidRPr="00636161">
              <w:t>Joe Gary</w:t>
            </w:r>
          </w:p>
          <w:p w:rsidR="00FA5E76" w:rsidRPr="00636161" w:rsidRDefault="00FA5E76" w:rsidP="000E24EA">
            <w:r w:rsidRPr="00636161">
              <w:t>Jenna Simpson</w:t>
            </w:r>
          </w:p>
          <w:p w:rsidR="00FA5E76" w:rsidRPr="00636161" w:rsidRDefault="00FA5E76" w:rsidP="000E24EA">
            <w:r w:rsidRPr="00636161">
              <w:t>Start date:24/11/2015</w:t>
            </w:r>
          </w:p>
          <w:p w:rsidR="00FA5E76" w:rsidRPr="00636161" w:rsidRDefault="00FA5E76" w:rsidP="000E24EA">
            <w:r w:rsidRPr="00636161">
              <w:t>Completion date:24/12/2015</w:t>
            </w:r>
          </w:p>
          <w:p w:rsidR="00FA5E76" w:rsidRDefault="00FA5E76" w:rsidP="000E24EA"/>
        </w:tc>
        <w:tc>
          <w:tcPr>
            <w:tcW w:w="2268" w:type="dxa"/>
          </w:tcPr>
          <w:p w:rsidR="00FA5E76" w:rsidRDefault="00FA5E76" w:rsidP="000E24EA">
            <w:r>
              <w:t>Application needs to output proper error message providing user knowledge what went wrong.</w:t>
            </w:r>
          </w:p>
          <w:p w:rsidR="00FA5E76" w:rsidRDefault="00FA5E76" w:rsidP="000E24EA">
            <w:r>
              <w:t>Error message:</w:t>
            </w:r>
          </w:p>
          <w:p w:rsidR="00FA5E76" w:rsidRDefault="00FA5E76" w:rsidP="000E24EA">
            <w:r>
              <w:t>“User cannot leave Task Name blank, task needs to have value in it.</w:t>
            </w:r>
          </w:p>
          <w:p w:rsidR="00FA5E76" w:rsidRDefault="00FA5E76" w:rsidP="000E24EA">
            <w:r>
              <w:t>“</w:t>
            </w:r>
          </w:p>
        </w:tc>
        <w:tc>
          <w:tcPr>
            <w:tcW w:w="2409" w:type="dxa"/>
          </w:tcPr>
          <w:p w:rsidR="00FA5E76" w:rsidRDefault="00FA5E76" w:rsidP="000E24EA">
            <w:r>
              <w:t>Task creation rejected and is not added in database and needs to output proper error message to notify user something wrong with user input.</w:t>
            </w:r>
          </w:p>
        </w:tc>
      </w:tr>
      <w:tr w:rsidR="00FA5E76" w:rsidTr="000E24EA">
        <w:tc>
          <w:tcPr>
            <w:tcW w:w="1276" w:type="dxa"/>
          </w:tcPr>
          <w:p w:rsidR="00FA5E76" w:rsidRDefault="00FA5E76" w:rsidP="000E24EA"/>
        </w:tc>
        <w:tc>
          <w:tcPr>
            <w:tcW w:w="1276" w:type="dxa"/>
          </w:tcPr>
          <w:p w:rsidR="00FA5E76" w:rsidRDefault="00FA5E76" w:rsidP="000E24EA">
            <w:r>
              <w:t xml:space="preserve">FR4 </w:t>
            </w:r>
          </w:p>
        </w:tc>
        <w:tc>
          <w:tcPr>
            <w:tcW w:w="2551" w:type="dxa"/>
          </w:tcPr>
          <w:p w:rsidR="00FA5E76" w:rsidRDefault="00FA5E76" w:rsidP="000E24EA">
            <w:r>
              <w:t>User Created  task and allocating member to work on it with appropriate starting date and completion date</w:t>
            </w:r>
          </w:p>
          <w:p w:rsidR="00FA5E76" w:rsidRDefault="00FA5E76" w:rsidP="000E24EA">
            <w:r>
              <w:t>But allocate same member multiple time.</w:t>
            </w:r>
          </w:p>
        </w:tc>
        <w:tc>
          <w:tcPr>
            <w:tcW w:w="5529" w:type="dxa"/>
          </w:tcPr>
          <w:p w:rsidR="00FA5E76" w:rsidRDefault="00FA5E76" w:rsidP="000E24EA">
            <w:r>
              <w:t xml:space="preserve">In web application, for creating task user needs to log in to the web application as a privilege user. User needs to provide their email id and password for their account. After user is granted access, now user can choose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r>
              <w:t>User allocate same member twice for the same task.</w:t>
            </w:r>
          </w:p>
          <w:p w:rsidR="00FA5E76" w:rsidRDefault="00FA5E76" w:rsidP="000E24EA">
            <w:r>
              <w:lastRenderedPageBreak/>
              <w:t xml:space="preserve"> </w:t>
            </w:r>
          </w:p>
          <w:p w:rsidR="00FA5E76" w:rsidRDefault="00FA5E76" w:rsidP="000E24EA">
            <w:r>
              <w:t>User input  below data for creating task and adding it to database</w:t>
            </w:r>
          </w:p>
          <w:p w:rsidR="00FA5E76" w:rsidRDefault="00FA5E76" w:rsidP="000E24EA"/>
          <w:p w:rsidR="00FA5E76" w:rsidRDefault="00FA5E76" w:rsidP="000E24EA">
            <w:r>
              <w:t xml:space="preserve">Task Name: designing web application GUI </w:t>
            </w:r>
          </w:p>
          <w:p w:rsidR="00FA5E76" w:rsidRDefault="00FA5E76" w:rsidP="000E24EA">
            <w:r>
              <w:t>Member allocated for task</w:t>
            </w:r>
          </w:p>
          <w:p w:rsidR="00FA5E76" w:rsidRDefault="00FA5E76" w:rsidP="000E24EA">
            <w:r>
              <w:t>Joe Gary</w:t>
            </w:r>
          </w:p>
          <w:p w:rsidR="00FA5E76" w:rsidRDefault="00FA5E76" w:rsidP="000E24EA">
            <w:r>
              <w:t>Joe Gary</w:t>
            </w:r>
          </w:p>
          <w:p w:rsidR="00FA5E76" w:rsidRDefault="00FA5E76" w:rsidP="000E24EA">
            <w:r>
              <w:t>Start date:24/11/2015</w:t>
            </w:r>
          </w:p>
          <w:p w:rsidR="00FA5E76" w:rsidRDefault="00FA5E76" w:rsidP="000E24EA">
            <w:r>
              <w:t>Completion date:24/12/2015</w:t>
            </w:r>
          </w:p>
          <w:p w:rsidR="00FA5E76" w:rsidRDefault="00FA5E76" w:rsidP="000E24EA"/>
          <w:p w:rsidR="00FA5E76" w:rsidRDefault="00FA5E76" w:rsidP="000E24EA"/>
        </w:tc>
        <w:tc>
          <w:tcPr>
            <w:tcW w:w="2268" w:type="dxa"/>
          </w:tcPr>
          <w:p w:rsidR="00FA5E76" w:rsidRDefault="00FA5E76" w:rsidP="000E24EA">
            <w:r>
              <w:lastRenderedPageBreak/>
              <w:t>Application need to output proper error message providing knowledge to user that something went wrong.</w:t>
            </w:r>
          </w:p>
          <w:p w:rsidR="00FA5E76" w:rsidRDefault="00FA5E76" w:rsidP="000E24EA">
            <w:r>
              <w:t>Error message:</w:t>
            </w:r>
          </w:p>
          <w:p w:rsidR="00FA5E76" w:rsidRDefault="00FA5E76" w:rsidP="000E24EA">
            <w:r>
              <w:t>“User cannot allocate one member to same task more than once”</w:t>
            </w:r>
          </w:p>
        </w:tc>
        <w:tc>
          <w:tcPr>
            <w:tcW w:w="2409" w:type="dxa"/>
          </w:tcPr>
          <w:p w:rsidR="00FA5E76" w:rsidRDefault="00FA5E76" w:rsidP="000E24EA">
            <w:r>
              <w:t>Task creation rejected and is not added in the database and needs to output proper error message to user.</w:t>
            </w:r>
          </w:p>
        </w:tc>
      </w:tr>
      <w:tr w:rsidR="00FA5E76" w:rsidTr="000E24EA">
        <w:tc>
          <w:tcPr>
            <w:tcW w:w="1276" w:type="dxa"/>
          </w:tcPr>
          <w:p w:rsidR="00FA5E76" w:rsidRDefault="00FA5E76" w:rsidP="000E24EA"/>
        </w:tc>
        <w:tc>
          <w:tcPr>
            <w:tcW w:w="1276" w:type="dxa"/>
          </w:tcPr>
          <w:p w:rsidR="00FA5E76" w:rsidRDefault="00FA5E76" w:rsidP="000E24EA">
            <w:r>
              <w:t>FR4</w:t>
            </w:r>
          </w:p>
        </w:tc>
        <w:tc>
          <w:tcPr>
            <w:tcW w:w="2551" w:type="dxa"/>
          </w:tcPr>
          <w:p w:rsidR="00FA5E76" w:rsidRDefault="00FA5E76" w:rsidP="000E24EA">
            <w:r>
              <w:t>User created task and allocate  member to work on it with inappropriate  starting date and completion date</w:t>
            </w:r>
          </w:p>
        </w:tc>
        <w:tc>
          <w:tcPr>
            <w:tcW w:w="5529" w:type="dxa"/>
          </w:tcPr>
          <w:p w:rsidR="00FA5E76" w:rsidRDefault="00FA5E76" w:rsidP="000E24EA">
            <w:r>
              <w:t xml:space="preserve">In web application, for creating task user needs to log in to the web application as a privilege user. User needs to provide their email id and password for their account. After user is granted access, now user can select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p w:rsidR="00FA5E76" w:rsidRDefault="00FA5E76" w:rsidP="000E24EA">
            <w:r>
              <w:t xml:space="preserve">User provided invalid starting date </w:t>
            </w:r>
          </w:p>
          <w:p w:rsidR="00FA5E76" w:rsidRDefault="00FA5E76" w:rsidP="000E24EA">
            <w:r>
              <w:t>Start date:24/11/1990</w:t>
            </w:r>
          </w:p>
          <w:p w:rsidR="00FA5E76" w:rsidRDefault="00FA5E76" w:rsidP="000E24EA">
            <w:r>
              <w:t>Current date: 24/11/2015</w:t>
            </w:r>
          </w:p>
          <w:p w:rsidR="00FA5E76" w:rsidRPr="00D1722C" w:rsidRDefault="00FA5E76" w:rsidP="000E24EA">
            <w:pPr>
              <w:rPr>
                <w:b/>
                <w:bCs/>
              </w:rPr>
            </w:pPr>
          </w:p>
        </w:tc>
        <w:tc>
          <w:tcPr>
            <w:tcW w:w="2268" w:type="dxa"/>
          </w:tcPr>
          <w:p w:rsidR="00FA5E76" w:rsidRDefault="00FA5E76" w:rsidP="000E24EA">
            <w:r>
              <w:t>Application needs to output proper error message providing knowledge to user what went wrong.</w:t>
            </w:r>
          </w:p>
          <w:p w:rsidR="00FA5E76" w:rsidRDefault="00FA5E76" w:rsidP="000E24EA">
            <w:r>
              <w:t>Error message</w:t>
            </w:r>
          </w:p>
          <w:p w:rsidR="00FA5E76" w:rsidRDefault="00FA5E76" w:rsidP="000E24EA">
            <w:r>
              <w:t>“User input for starting date is invalid” and reject user input.</w:t>
            </w:r>
          </w:p>
        </w:tc>
        <w:tc>
          <w:tcPr>
            <w:tcW w:w="2409" w:type="dxa"/>
          </w:tcPr>
          <w:p w:rsidR="00FA5E76" w:rsidRDefault="00FA5E76" w:rsidP="000E24EA">
            <w:r>
              <w:t>Task creation rejected and is not added in the database and needs to provide proper error message to user.</w:t>
            </w:r>
          </w:p>
        </w:tc>
      </w:tr>
      <w:tr w:rsidR="00FA5E76" w:rsidTr="000E24EA">
        <w:tc>
          <w:tcPr>
            <w:tcW w:w="1276" w:type="dxa"/>
          </w:tcPr>
          <w:p w:rsidR="00FA5E76" w:rsidRDefault="00FA5E76" w:rsidP="000E24EA"/>
        </w:tc>
        <w:tc>
          <w:tcPr>
            <w:tcW w:w="1276" w:type="dxa"/>
          </w:tcPr>
          <w:p w:rsidR="00FA5E76" w:rsidRDefault="00FA5E76" w:rsidP="000E24EA">
            <w:r>
              <w:t>FR4</w:t>
            </w:r>
          </w:p>
        </w:tc>
        <w:tc>
          <w:tcPr>
            <w:tcW w:w="2551" w:type="dxa"/>
          </w:tcPr>
          <w:p w:rsidR="00FA5E76" w:rsidRDefault="00FA5E76" w:rsidP="000E24EA">
            <w:r>
              <w:t>User created task and allocated member to work on it with valid  starting date but invalid completion date</w:t>
            </w:r>
          </w:p>
        </w:tc>
        <w:tc>
          <w:tcPr>
            <w:tcW w:w="5529" w:type="dxa"/>
          </w:tcPr>
          <w:p w:rsidR="00FA5E76" w:rsidRDefault="00FA5E76" w:rsidP="000E24EA">
            <w:r>
              <w:t xml:space="preserve">In web application, for creating task user needs to log in to the web application as a privilege user. User needs to provide their email id and password for their account. After user is granted access, now user can select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p w:rsidR="00FA5E76" w:rsidRDefault="00FA5E76" w:rsidP="000E24EA">
            <w:r>
              <w:t xml:space="preserve">User input invalid completion date </w:t>
            </w:r>
          </w:p>
          <w:p w:rsidR="00FA5E76" w:rsidRDefault="00FA5E76" w:rsidP="000E24EA">
            <w:r>
              <w:t>Completion date:24/12/1990</w:t>
            </w:r>
          </w:p>
          <w:p w:rsidR="00FA5E76" w:rsidRDefault="00FA5E76" w:rsidP="000E24EA">
            <w:r>
              <w:t>Current date:24/11/2015</w:t>
            </w:r>
          </w:p>
          <w:p w:rsidR="00FA5E76" w:rsidRDefault="00FA5E76" w:rsidP="000E24EA"/>
        </w:tc>
        <w:tc>
          <w:tcPr>
            <w:tcW w:w="2268" w:type="dxa"/>
          </w:tcPr>
          <w:p w:rsidR="00FA5E76" w:rsidRDefault="00FA5E76" w:rsidP="000E24EA">
            <w:r>
              <w:t>Application needs to output proper error message so that user can know what went wrong.</w:t>
            </w:r>
          </w:p>
          <w:p w:rsidR="00FA5E76" w:rsidRDefault="00FA5E76" w:rsidP="000E24EA">
            <w:r>
              <w:t>Error message:</w:t>
            </w:r>
          </w:p>
          <w:p w:rsidR="00FA5E76" w:rsidRDefault="00FA5E76" w:rsidP="000E24EA">
            <w:r>
              <w:t>“User input for complete data is invalid” and reject user input.</w:t>
            </w:r>
          </w:p>
        </w:tc>
        <w:tc>
          <w:tcPr>
            <w:tcW w:w="2409" w:type="dxa"/>
          </w:tcPr>
          <w:p w:rsidR="00FA5E76" w:rsidRDefault="00FA5E76" w:rsidP="000E24EA">
            <w:r>
              <w:t>Task creation rejected and is not added to the database and needs to output proper error message to user.</w:t>
            </w:r>
          </w:p>
        </w:tc>
      </w:tr>
      <w:tr w:rsidR="00FA5E76" w:rsidTr="000E24EA">
        <w:tc>
          <w:tcPr>
            <w:tcW w:w="1276" w:type="dxa"/>
          </w:tcPr>
          <w:p w:rsidR="00FA5E76" w:rsidRDefault="00FA5E76" w:rsidP="000E24EA"/>
        </w:tc>
        <w:tc>
          <w:tcPr>
            <w:tcW w:w="1276" w:type="dxa"/>
          </w:tcPr>
          <w:p w:rsidR="00FA5E76" w:rsidRDefault="00FA5E76" w:rsidP="000E24EA">
            <w:r>
              <w:t>FR4</w:t>
            </w:r>
          </w:p>
        </w:tc>
        <w:tc>
          <w:tcPr>
            <w:tcW w:w="2551" w:type="dxa"/>
          </w:tcPr>
          <w:p w:rsidR="00FA5E76" w:rsidRDefault="00FA5E76" w:rsidP="000E24EA">
            <w:r>
              <w:t xml:space="preserve">User Created task and allocate member to work on </w:t>
            </w:r>
            <w:r>
              <w:lastRenderedPageBreak/>
              <w:t>it but left the starting date and completion date blank</w:t>
            </w:r>
          </w:p>
        </w:tc>
        <w:tc>
          <w:tcPr>
            <w:tcW w:w="5529" w:type="dxa"/>
          </w:tcPr>
          <w:p w:rsidR="00FA5E76" w:rsidRDefault="00FA5E76" w:rsidP="000E24EA">
            <w:r>
              <w:lastRenderedPageBreak/>
              <w:t xml:space="preserve">In web application, for creating task user needs to log in to the web application as a privilege user. User needs to provide their </w:t>
            </w:r>
            <w:r>
              <w:lastRenderedPageBreak/>
              <w:t xml:space="preserve">email id and password for their account. After user is granted access, now user can select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p w:rsidR="00FA5E76" w:rsidRDefault="00FA5E76" w:rsidP="000E24EA">
            <w:r>
              <w:t xml:space="preserve">User left the starting date and completion date blank </w:t>
            </w:r>
          </w:p>
          <w:p w:rsidR="00FA5E76" w:rsidRDefault="00FA5E76" w:rsidP="000E24EA">
            <w:r>
              <w:t>Start date: Blank space</w:t>
            </w:r>
          </w:p>
          <w:p w:rsidR="00FA5E76" w:rsidRDefault="00FA5E76" w:rsidP="000E24EA">
            <w:r>
              <w:t>Completion date: Blank space</w:t>
            </w:r>
          </w:p>
          <w:p w:rsidR="00FA5E76" w:rsidRDefault="00FA5E76" w:rsidP="000E24EA">
            <w:r>
              <w:t>And use add button to add it to the database</w:t>
            </w:r>
          </w:p>
        </w:tc>
        <w:tc>
          <w:tcPr>
            <w:tcW w:w="2268" w:type="dxa"/>
          </w:tcPr>
          <w:p w:rsidR="00FA5E76" w:rsidRDefault="00FA5E76" w:rsidP="000E24EA">
            <w:r>
              <w:lastRenderedPageBreak/>
              <w:t xml:space="preserve">Application needs to output proper error </w:t>
            </w:r>
            <w:r>
              <w:lastRenderedPageBreak/>
              <w:t>message, providing knowledge to user what went wrong.</w:t>
            </w:r>
          </w:p>
          <w:p w:rsidR="00FA5E76" w:rsidRDefault="00FA5E76" w:rsidP="000E24EA">
            <w:r>
              <w:t>Error message:</w:t>
            </w:r>
          </w:p>
          <w:p w:rsidR="00FA5E76" w:rsidRDefault="00FA5E76" w:rsidP="000E24EA">
            <w:r>
              <w:t>“User cannot leave Start date blank</w:t>
            </w:r>
          </w:p>
          <w:p w:rsidR="00FA5E76" w:rsidRDefault="00FA5E76" w:rsidP="000E24EA">
            <w:r>
              <w:t>User cannot leave  Complete date blank”</w:t>
            </w:r>
          </w:p>
        </w:tc>
        <w:tc>
          <w:tcPr>
            <w:tcW w:w="2409" w:type="dxa"/>
          </w:tcPr>
          <w:p w:rsidR="00FA5E76" w:rsidRDefault="00FA5E76" w:rsidP="000E24EA">
            <w:r>
              <w:lastRenderedPageBreak/>
              <w:t xml:space="preserve">Task creation rejected, so is not added to the </w:t>
            </w:r>
            <w:r>
              <w:lastRenderedPageBreak/>
              <w:t>database and needs to output proper error message to user.</w:t>
            </w:r>
          </w:p>
        </w:tc>
      </w:tr>
      <w:tr w:rsidR="00FA5E76" w:rsidTr="000E24EA">
        <w:tc>
          <w:tcPr>
            <w:tcW w:w="1276" w:type="dxa"/>
          </w:tcPr>
          <w:p w:rsidR="00FA5E76" w:rsidRDefault="00FA5E76" w:rsidP="000E24EA"/>
        </w:tc>
        <w:tc>
          <w:tcPr>
            <w:tcW w:w="1276" w:type="dxa"/>
          </w:tcPr>
          <w:p w:rsidR="00FA5E76" w:rsidRDefault="00FA5E76" w:rsidP="000E24EA">
            <w:r>
              <w:t>FR4</w:t>
            </w:r>
          </w:p>
        </w:tc>
        <w:tc>
          <w:tcPr>
            <w:tcW w:w="2551" w:type="dxa"/>
          </w:tcPr>
          <w:p w:rsidR="00FA5E76" w:rsidRDefault="00FA5E76" w:rsidP="000E24EA">
            <w:r>
              <w:t>User created task with starting date and completion date and used Team member field which is a drop down list and should provide team members name as a recommendation thus select members to allocate to work for.</w:t>
            </w:r>
          </w:p>
          <w:p w:rsidR="00FA5E76" w:rsidRDefault="00FA5E76" w:rsidP="000E24EA"/>
        </w:tc>
        <w:tc>
          <w:tcPr>
            <w:tcW w:w="5529" w:type="dxa"/>
          </w:tcPr>
          <w:p w:rsidR="00FA5E76" w:rsidRDefault="00FA5E76" w:rsidP="000E24EA">
            <w:r>
              <w:t xml:space="preserve">In web application, for creating task user needs to log in to the web application as a privilege user. User needs to provide their email id and password for their account. After user is granted access, now user can select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p w:rsidR="00FA5E76" w:rsidRDefault="00FA5E76" w:rsidP="000E24EA">
            <w:r>
              <w:t>User used drop down list in team member field and select member to allocate task</w:t>
            </w:r>
          </w:p>
        </w:tc>
        <w:tc>
          <w:tcPr>
            <w:tcW w:w="2268" w:type="dxa"/>
          </w:tcPr>
          <w:p w:rsidR="00FA5E76" w:rsidRDefault="00FA5E76" w:rsidP="000E24EA">
            <w:r>
              <w:t xml:space="preserve">Team members name should be in the recommendation section so that the user can select and allocate member to the task. </w:t>
            </w:r>
          </w:p>
        </w:tc>
        <w:tc>
          <w:tcPr>
            <w:tcW w:w="2409" w:type="dxa"/>
          </w:tcPr>
          <w:p w:rsidR="00FA5E76" w:rsidRDefault="00FA5E76" w:rsidP="000E24EA">
            <w:r>
              <w:t>Provide team member name as a recommendation for user to select and allocate for the task</w:t>
            </w:r>
          </w:p>
        </w:tc>
      </w:tr>
      <w:tr w:rsidR="00FA5E76" w:rsidTr="000E24EA">
        <w:tc>
          <w:tcPr>
            <w:tcW w:w="1276" w:type="dxa"/>
          </w:tcPr>
          <w:p w:rsidR="00FA5E76" w:rsidRDefault="00FA5E76" w:rsidP="000E24EA"/>
        </w:tc>
        <w:tc>
          <w:tcPr>
            <w:tcW w:w="1276" w:type="dxa"/>
          </w:tcPr>
          <w:p w:rsidR="00FA5E76" w:rsidRDefault="00FA5E76" w:rsidP="000E24EA">
            <w:r>
              <w:t>FR4</w:t>
            </w:r>
          </w:p>
        </w:tc>
        <w:tc>
          <w:tcPr>
            <w:tcW w:w="2551" w:type="dxa"/>
          </w:tcPr>
          <w:p w:rsidR="00FA5E76" w:rsidRDefault="00FA5E76" w:rsidP="000E24EA">
            <w:r>
              <w:t xml:space="preserve">User can use “+” to allocate multiple team member for task </w:t>
            </w:r>
          </w:p>
        </w:tc>
        <w:tc>
          <w:tcPr>
            <w:tcW w:w="5529" w:type="dxa"/>
          </w:tcPr>
          <w:p w:rsidR="00FA5E76" w:rsidRDefault="00FA5E76" w:rsidP="000E24EA">
            <w:r>
              <w:t xml:space="preserve">For creating task user needs to log in to the web application as a privilege user. User needs to provide their email id and password for their account. After user is granted access, now user can select “Task” option from the menu provided in web application. </w:t>
            </w:r>
          </w:p>
          <w:p w:rsidR="00FA5E76" w:rsidRDefault="00FA5E76" w:rsidP="000E24EA">
            <w:r>
              <w:t>Then user can input task title and description in the task field then allocate member that should be working on task with starting date and completion date.</w:t>
            </w:r>
          </w:p>
          <w:p w:rsidR="00FA5E76" w:rsidRDefault="00FA5E76" w:rsidP="000E24EA"/>
          <w:p w:rsidR="00FA5E76" w:rsidRDefault="00FA5E76" w:rsidP="000E24EA">
            <w:r>
              <w:t>User use “+” to add more than one employee for task</w:t>
            </w:r>
          </w:p>
        </w:tc>
        <w:tc>
          <w:tcPr>
            <w:tcW w:w="2268" w:type="dxa"/>
          </w:tcPr>
          <w:p w:rsidR="00FA5E76" w:rsidRDefault="00FA5E76" w:rsidP="000E24EA">
            <w:r>
              <w:t>New team members drop down list field added so now the user should be able to allocate more than one member for specific task</w:t>
            </w:r>
          </w:p>
        </w:tc>
        <w:tc>
          <w:tcPr>
            <w:tcW w:w="2409" w:type="dxa"/>
          </w:tcPr>
          <w:p w:rsidR="00FA5E76" w:rsidRDefault="00FA5E76" w:rsidP="000E24EA">
            <w:r>
              <w:t>User can add new team member and allocate more them to a specific task</w:t>
            </w:r>
          </w:p>
        </w:tc>
      </w:tr>
      <w:tr w:rsidR="00FA5E76" w:rsidTr="000E24EA">
        <w:tc>
          <w:tcPr>
            <w:tcW w:w="1276" w:type="dxa"/>
          </w:tcPr>
          <w:p w:rsidR="00FA5E76" w:rsidRDefault="00FA5E76" w:rsidP="000E24EA"/>
        </w:tc>
        <w:tc>
          <w:tcPr>
            <w:tcW w:w="1276" w:type="dxa"/>
          </w:tcPr>
          <w:p w:rsidR="00FA5E76" w:rsidRDefault="00FA5E76" w:rsidP="000E24EA">
            <w:r>
              <w:t>FR5</w:t>
            </w:r>
          </w:p>
        </w:tc>
        <w:tc>
          <w:tcPr>
            <w:tcW w:w="2551" w:type="dxa"/>
          </w:tcPr>
          <w:p w:rsidR="00FA5E76" w:rsidRDefault="00FA5E76" w:rsidP="000E24EA">
            <w:r>
              <w:t>User can edit, change the team member/s working on it and  allocate different member/s for the task</w:t>
            </w:r>
          </w:p>
        </w:tc>
        <w:tc>
          <w:tcPr>
            <w:tcW w:w="5529" w:type="dxa"/>
          </w:tcPr>
          <w:p w:rsidR="00FA5E76" w:rsidRDefault="00FA5E76" w:rsidP="000E24EA">
            <w:r>
              <w:t xml:space="preserve">To change the team member working for the task user needs to log in to the web application as a privilege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lastRenderedPageBreak/>
              <w:t>Then user can search for the task by providing task title and selecting the task from the recommendation section and provide new member to task</w:t>
            </w:r>
          </w:p>
          <w:p w:rsidR="00FA5E76" w:rsidRDefault="00FA5E76" w:rsidP="000E24EA">
            <w:r>
              <w:t>User allocate two new employee for the task</w:t>
            </w:r>
          </w:p>
          <w:p w:rsidR="00FA5E76" w:rsidRDefault="00FA5E76" w:rsidP="000E24EA"/>
          <w:p w:rsidR="00FA5E76" w:rsidRDefault="00FA5E76" w:rsidP="000E24EA">
            <w:r>
              <w:t>User select the previous added data</w:t>
            </w:r>
          </w:p>
          <w:p w:rsidR="00FA5E76" w:rsidRDefault="00FA5E76" w:rsidP="000E24EA">
            <w:r>
              <w:t xml:space="preserve">Previously </w:t>
            </w:r>
          </w:p>
          <w:p w:rsidR="00FA5E76" w:rsidRDefault="00FA5E76" w:rsidP="000E24EA">
            <w:r>
              <w:t>Task: web application design GUI</w:t>
            </w:r>
          </w:p>
          <w:p w:rsidR="00FA5E76" w:rsidRDefault="00FA5E76" w:rsidP="000E24EA">
            <w:r>
              <w:t xml:space="preserve">Member: </w:t>
            </w:r>
          </w:p>
          <w:p w:rsidR="00FA5E76" w:rsidRDefault="00FA5E76" w:rsidP="000E24EA">
            <w:r>
              <w:t>Joe Gary</w:t>
            </w:r>
          </w:p>
          <w:p w:rsidR="00FA5E76" w:rsidRDefault="00FA5E76" w:rsidP="000E24EA">
            <w:r>
              <w:t>Jenna Simpson</w:t>
            </w:r>
          </w:p>
          <w:p w:rsidR="00FA5E76" w:rsidRDefault="00FA5E76" w:rsidP="000E24EA"/>
          <w:p w:rsidR="00FA5E76" w:rsidRDefault="00FA5E76" w:rsidP="000E24EA">
            <w:r>
              <w:t xml:space="preserve">And edit the data to </w:t>
            </w:r>
          </w:p>
          <w:p w:rsidR="00FA5E76" w:rsidRDefault="00FA5E76" w:rsidP="000E24EA">
            <w:r>
              <w:t>Task: web application design GUI</w:t>
            </w:r>
          </w:p>
          <w:p w:rsidR="00FA5E76" w:rsidRDefault="00FA5E76" w:rsidP="000E24EA">
            <w:r>
              <w:t xml:space="preserve">Member: </w:t>
            </w:r>
          </w:p>
          <w:p w:rsidR="00FA5E76" w:rsidRDefault="00FA5E76" w:rsidP="000E24EA">
            <w:r>
              <w:t>John Harry</w:t>
            </w:r>
          </w:p>
          <w:p w:rsidR="00FA5E76" w:rsidRDefault="00FA5E76" w:rsidP="000E24EA">
            <w:r>
              <w:t>Jenna Woods</w:t>
            </w:r>
          </w:p>
          <w:p w:rsidR="00FA5E76" w:rsidRDefault="00FA5E76" w:rsidP="000E24EA"/>
          <w:p w:rsidR="00FA5E76" w:rsidRDefault="00FA5E76" w:rsidP="000E24EA"/>
        </w:tc>
        <w:tc>
          <w:tcPr>
            <w:tcW w:w="2268" w:type="dxa"/>
          </w:tcPr>
          <w:p w:rsidR="00FA5E76" w:rsidRDefault="00FA5E76" w:rsidP="000E24EA">
            <w:r>
              <w:lastRenderedPageBreak/>
              <w:t xml:space="preserve">Application needs to save the new  editing done in data and update member for task  </w:t>
            </w:r>
          </w:p>
          <w:p w:rsidR="00FA5E76" w:rsidRDefault="00FA5E76" w:rsidP="000E24EA">
            <w:r>
              <w:t xml:space="preserve">“Design web application GUI” from previous working member Joe Gary, Jenna Simpson to </w:t>
            </w:r>
            <w:r>
              <w:lastRenderedPageBreak/>
              <w:t>new working member John Harry, Jenna Wood.</w:t>
            </w:r>
          </w:p>
        </w:tc>
        <w:tc>
          <w:tcPr>
            <w:tcW w:w="2409" w:type="dxa"/>
          </w:tcPr>
          <w:p w:rsidR="00FA5E76" w:rsidRDefault="00FA5E76" w:rsidP="000E24EA">
            <w:r>
              <w:lastRenderedPageBreak/>
              <w:t xml:space="preserve">Data is updated in database and now shows new members for it than previous one </w:t>
            </w:r>
          </w:p>
        </w:tc>
      </w:tr>
      <w:tr w:rsidR="00FA5E76" w:rsidTr="000E24EA">
        <w:tc>
          <w:tcPr>
            <w:tcW w:w="1276" w:type="dxa"/>
          </w:tcPr>
          <w:p w:rsidR="00FA5E76" w:rsidRDefault="00FA5E76" w:rsidP="000E24EA"/>
        </w:tc>
        <w:tc>
          <w:tcPr>
            <w:tcW w:w="1276" w:type="dxa"/>
          </w:tcPr>
          <w:p w:rsidR="00FA5E76" w:rsidRDefault="00FA5E76" w:rsidP="000E24EA">
            <w:r>
              <w:t xml:space="preserve">FR5 </w:t>
            </w:r>
          </w:p>
        </w:tc>
        <w:tc>
          <w:tcPr>
            <w:tcW w:w="2551" w:type="dxa"/>
          </w:tcPr>
          <w:p w:rsidR="00FA5E76" w:rsidRDefault="00FA5E76" w:rsidP="000E24EA">
            <w:r>
              <w:t>User Allocate same team member more than one time for same task</w:t>
            </w:r>
          </w:p>
        </w:tc>
        <w:tc>
          <w:tcPr>
            <w:tcW w:w="5529" w:type="dxa"/>
          </w:tcPr>
          <w:p w:rsidR="00FA5E76" w:rsidRDefault="00FA5E76" w:rsidP="000E24EA">
            <w:r>
              <w:t xml:space="preserve">To allocate team member working for the task user needs to log in to the web application as a privilege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provide new member to task</w:t>
            </w:r>
          </w:p>
          <w:p w:rsidR="00FA5E76" w:rsidRDefault="00FA5E76" w:rsidP="000E24EA">
            <w:r>
              <w:t>User select same member twice for the task</w:t>
            </w:r>
          </w:p>
          <w:p w:rsidR="00FA5E76" w:rsidRDefault="00FA5E76" w:rsidP="000E24EA"/>
          <w:p w:rsidR="00FA5E76" w:rsidRDefault="00FA5E76" w:rsidP="000E24EA">
            <w:r>
              <w:t xml:space="preserve">Member: </w:t>
            </w:r>
          </w:p>
          <w:p w:rsidR="00FA5E76" w:rsidRDefault="00FA5E76" w:rsidP="000E24EA">
            <w:r>
              <w:t>Jenna Woods</w:t>
            </w:r>
          </w:p>
          <w:p w:rsidR="00FA5E76" w:rsidRDefault="00FA5E76" w:rsidP="000E24EA">
            <w:r>
              <w:t>Jenna Woods</w:t>
            </w:r>
          </w:p>
          <w:p w:rsidR="00FA5E76" w:rsidRDefault="00FA5E76" w:rsidP="000E24EA"/>
        </w:tc>
        <w:tc>
          <w:tcPr>
            <w:tcW w:w="2268" w:type="dxa"/>
          </w:tcPr>
          <w:p w:rsidR="00FA5E76" w:rsidRDefault="00FA5E76" w:rsidP="000E24EA">
            <w:r>
              <w:t>Application needs to output proper error message providing knowledge to user what went wrong.</w:t>
            </w:r>
          </w:p>
          <w:p w:rsidR="00FA5E76" w:rsidRDefault="00FA5E76" w:rsidP="000E24EA">
            <w:r>
              <w:t>Error message:</w:t>
            </w:r>
          </w:p>
          <w:p w:rsidR="00FA5E76" w:rsidRPr="00B353D0" w:rsidRDefault="00FA5E76" w:rsidP="000E24EA">
            <w:pPr>
              <w:rPr>
                <w:b/>
                <w:bCs/>
              </w:rPr>
            </w:pPr>
            <w:r>
              <w:t>“User cannot  allocate one member twice for same task”</w:t>
            </w:r>
          </w:p>
        </w:tc>
        <w:tc>
          <w:tcPr>
            <w:tcW w:w="2409" w:type="dxa"/>
          </w:tcPr>
          <w:p w:rsidR="00FA5E76" w:rsidRDefault="00FA5E76" w:rsidP="000E24EA">
            <w:r>
              <w:t>Allocating new task member to task rejected and is not added to the database and needs to output proper error message to user.</w:t>
            </w:r>
          </w:p>
        </w:tc>
      </w:tr>
      <w:tr w:rsidR="00FA5E76" w:rsidTr="000E24EA">
        <w:tc>
          <w:tcPr>
            <w:tcW w:w="1276" w:type="dxa"/>
          </w:tcPr>
          <w:p w:rsidR="00FA5E76" w:rsidRDefault="00FA5E76" w:rsidP="000E24EA"/>
        </w:tc>
        <w:tc>
          <w:tcPr>
            <w:tcW w:w="1276" w:type="dxa"/>
          </w:tcPr>
          <w:p w:rsidR="00FA5E76" w:rsidRDefault="00FA5E76" w:rsidP="000E24EA">
            <w:r>
              <w:t>FR5</w:t>
            </w:r>
          </w:p>
        </w:tc>
        <w:tc>
          <w:tcPr>
            <w:tcW w:w="2551" w:type="dxa"/>
          </w:tcPr>
          <w:p w:rsidR="00FA5E76" w:rsidRDefault="00FA5E76" w:rsidP="000E24EA">
            <w:r>
              <w:t>User did not add any member for the specific task</w:t>
            </w:r>
          </w:p>
        </w:tc>
        <w:tc>
          <w:tcPr>
            <w:tcW w:w="5529" w:type="dxa"/>
          </w:tcPr>
          <w:p w:rsidR="00FA5E76" w:rsidRDefault="00FA5E76" w:rsidP="000E24EA">
            <w:r>
              <w:t xml:space="preserve">To add team member that is supposed to be working for the task user needs to log in to the web application as a privilege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provide new member to task</w:t>
            </w:r>
          </w:p>
          <w:p w:rsidR="00FA5E76" w:rsidRDefault="00FA5E76" w:rsidP="000E24EA">
            <w:r>
              <w:t>User did not allocate any member for the task to work in it</w:t>
            </w:r>
          </w:p>
          <w:p w:rsidR="00FA5E76" w:rsidRDefault="00FA5E76" w:rsidP="000E24EA"/>
          <w:p w:rsidR="00FA5E76" w:rsidRDefault="00FA5E76" w:rsidP="000E24EA">
            <w:r>
              <w:t xml:space="preserve">Member: </w:t>
            </w:r>
          </w:p>
          <w:p w:rsidR="00FA5E76" w:rsidRDefault="00FA5E76" w:rsidP="000E24EA">
            <w:r>
              <w:t>Blank space</w:t>
            </w:r>
          </w:p>
        </w:tc>
        <w:tc>
          <w:tcPr>
            <w:tcW w:w="2268" w:type="dxa"/>
          </w:tcPr>
          <w:p w:rsidR="00FA5E76" w:rsidRDefault="00FA5E76" w:rsidP="000E24EA">
            <w:r>
              <w:lastRenderedPageBreak/>
              <w:t>Application need to output proper error message providing user knowledge what went wrong.</w:t>
            </w:r>
          </w:p>
          <w:p w:rsidR="00FA5E76" w:rsidRDefault="00FA5E76" w:rsidP="000E24EA">
            <w:r>
              <w:lastRenderedPageBreak/>
              <w:t>Error message:</w:t>
            </w:r>
          </w:p>
          <w:p w:rsidR="00FA5E76" w:rsidRDefault="00FA5E76" w:rsidP="000E24EA">
            <w:r>
              <w:t>“User needs to allocate one or more members to work for task”</w:t>
            </w:r>
          </w:p>
        </w:tc>
        <w:tc>
          <w:tcPr>
            <w:tcW w:w="2409" w:type="dxa"/>
          </w:tcPr>
          <w:p w:rsidR="00FA5E76" w:rsidRDefault="00FA5E76" w:rsidP="000E24EA">
            <w:r>
              <w:lastRenderedPageBreak/>
              <w:t xml:space="preserve">Allocating new task member to task is rejected and is not added to the database and needs to </w:t>
            </w:r>
            <w:r>
              <w:lastRenderedPageBreak/>
              <w:t>output proper error message for the user.</w:t>
            </w:r>
          </w:p>
        </w:tc>
      </w:tr>
      <w:tr w:rsidR="00FA5E76" w:rsidTr="000E24EA">
        <w:tc>
          <w:tcPr>
            <w:tcW w:w="1276" w:type="dxa"/>
          </w:tcPr>
          <w:p w:rsidR="00FA5E76" w:rsidRDefault="00FA5E76" w:rsidP="000E24EA"/>
        </w:tc>
        <w:tc>
          <w:tcPr>
            <w:tcW w:w="1276" w:type="dxa"/>
          </w:tcPr>
          <w:p w:rsidR="00FA5E76" w:rsidRDefault="00FA5E76" w:rsidP="000E24EA"/>
        </w:tc>
        <w:tc>
          <w:tcPr>
            <w:tcW w:w="2551" w:type="dxa"/>
          </w:tcPr>
          <w:p w:rsidR="00FA5E76" w:rsidRDefault="00FA5E76" w:rsidP="000E24EA">
            <w:r>
              <w:t>User should be able to mark task “abandoned” if task is abandon</w:t>
            </w:r>
          </w:p>
        </w:tc>
        <w:tc>
          <w:tcPr>
            <w:tcW w:w="5529" w:type="dxa"/>
          </w:tcPr>
          <w:p w:rsidR="00FA5E76" w:rsidRDefault="00FA5E76" w:rsidP="000E24EA">
            <w:r>
              <w:t xml:space="preserve">To mark task, user needs to log in to the web application as a privilege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mark task using drop down list option</w:t>
            </w:r>
          </w:p>
          <w:p w:rsidR="00FA5E76" w:rsidRDefault="00FA5E76" w:rsidP="000E24EA">
            <w:r>
              <w:t>User select “Abandoned” form the drop down list</w:t>
            </w:r>
          </w:p>
          <w:p w:rsidR="00FA5E76" w:rsidRDefault="00FA5E76" w:rsidP="000E24EA"/>
        </w:tc>
        <w:tc>
          <w:tcPr>
            <w:tcW w:w="2268" w:type="dxa"/>
          </w:tcPr>
          <w:p w:rsidR="00FA5E76" w:rsidRDefault="00FA5E76" w:rsidP="000E24EA">
            <w:r>
              <w:t>Task is updated with Abandoned marking added on it</w:t>
            </w:r>
          </w:p>
        </w:tc>
        <w:tc>
          <w:tcPr>
            <w:tcW w:w="2409" w:type="dxa"/>
          </w:tcPr>
          <w:p w:rsidR="00FA5E76" w:rsidRDefault="00FA5E76" w:rsidP="000E24EA">
            <w:r>
              <w:t>Task needs to be updated with marking added on it and save in database</w:t>
            </w:r>
          </w:p>
        </w:tc>
      </w:tr>
      <w:tr w:rsidR="00FA5E76" w:rsidTr="000E24EA">
        <w:tc>
          <w:tcPr>
            <w:tcW w:w="1276" w:type="dxa"/>
          </w:tcPr>
          <w:p w:rsidR="00FA5E76" w:rsidRDefault="00FA5E76" w:rsidP="000E24EA"/>
        </w:tc>
        <w:tc>
          <w:tcPr>
            <w:tcW w:w="1276" w:type="dxa"/>
          </w:tcPr>
          <w:p w:rsidR="00FA5E76" w:rsidRDefault="00FA5E76" w:rsidP="000E24EA"/>
        </w:tc>
        <w:tc>
          <w:tcPr>
            <w:tcW w:w="2551" w:type="dxa"/>
          </w:tcPr>
          <w:p w:rsidR="00FA5E76" w:rsidRDefault="00FA5E76" w:rsidP="000E24EA">
            <w:r>
              <w:t>User should be able to mark task “Complete” if task is complete</w:t>
            </w:r>
          </w:p>
        </w:tc>
        <w:tc>
          <w:tcPr>
            <w:tcW w:w="5529" w:type="dxa"/>
          </w:tcPr>
          <w:p w:rsidR="00FA5E76" w:rsidRDefault="00FA5E76" w:rsidP="000E24EA">
            <w:r>
              <w:t xml:space="preserve">To mark task, user needs to log in to the web application as a privilege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mark task using drop down list option</w:t>
            </w:r>
          </w:p>
          <w:p w:rsidR="00FA5E76" w:rsidRDefault="00FA5E76" w:rsidP="000E24EA">
            <w:r>
              <w:t>User select “Complete” form the drop down list</w:t>
            </w:r>
          </w:p>
        </w:tc>
        <w:tc>
          <w:tcPr>
            <w:tcW w:w="2268" w:type="dxa"/>
          </w:tcPr>
          <w:p w:rsidR="00FA5E76" w:rsidRDefault="00FA5E76" w:rsidP="000E24EA">
            <w:r>
              <w:t>Task is updated with Complete marking added on it and needs to notify user new editing is updated and saved.</w:t>
            </w:r>
          </w:p>
        </w:tc>
        <w:tc>
          <w:tcPr>
            <w:tcW w:w="2409" w:type="dxa"/>
          </w:tcPr>
          <w:p w:rsidR="00FA5E76" w:rsidRDefault="00FA5E76" w:rsidP="000E24EA">
            <w:r>
              <w:t>Task needs to be updated with marking added on it and save in database and notify user.</w:t>
            </w:r>
          </w:p>
        </w:tc>
      </w:tr>
      <w:tr w:rsidR="00FA5E76" w:rsidTr="000E24EA">
        <w:tc>
          <w:tcPr>
            <w:tcW w:w="1276" w:type="dxa"/>
          </w:tcPr>
          <w:p w:rsidR="00FA5E76" w:rsidRDefault="00FA5E76" w:rsidP="000E24EA"/>
        </w:tc>
        <w:tc>
          <w:tcPr>
            <w:tcW w:w="1276" w:type="dxa"/>
          </w:tcPr>
          <w:p w:rsidR="00FA5E76" w:rsidRDefault="00FA5E76" w:rsidP="000E24EA"/>
        </w:tc>
        <w:tc>
          <w:tcPr>
            <w:tcW w:w="2551" w:type="dxa"/>
          </w:tcPr>
          <w:p w:rsidR="00FA5E76" w:rsidRDefault="00FA5E76" w:rsidP="000E24EA">
            <w:r>
              <w:t>User should be able to mark task “Ongoing” if task is ongoing</w:t>
            </w:r>
          </w:p>
        </w:tc>
        <w:tc>
          <w:tcPr>
            <w:tcW w:w="5529" w:type="dxa"/>
          </w:tcPr>
          <w:p w:rsidR="00FA5E76" w:rsidRDefault="00FA5E76" w:rsidP="000E24EA">
            <w:r>
              <w:t xml:space="preserve">To mark task, user needs to log in to the web application as a privilege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mark task using drop down list option</w:t>
            </w:r>
          </w:p>
          <w:p w:rsidR="00FA5E76" w:rsidRDefault="00FA5E76" w:rsidP="000E24EA">
            <w:r>
              <w:t>User select “Ongoing”  form the drop down list</w:t>
            </w:r>
          </w:p>
        </w:tc>
        <w:tc>
          <w:tcPr>
            <w:tcW w:w="2268" w:type="dxa"/>
          </w:tcPr>
          <w:p w:rsidR="00FA5E76" w:rsidRDefault="00FA5E76" w:rsidP="000E24EA">
            <w:r>
              <w:t>Task is updated with Ongoing marking added on it and needs to notify user that new editing done in data has been save and updated.</w:t>
            </w:r>
          </w:p>
        </w:tc>
        <w:tc>
          <w:tcPr>
            <w:tcW w:w="2409" w:type="dxa"/>
          </w:tcPr>
          <w:p w:rsidR="00FA5E76" w:rsidRDefault="00FA5E76" w:rsidP="000E24EA">
            <w:r>
              <w:t>Task needs to be updated with marking added on it and save in database and notify user.</w:t>
            </w:r>
          </w:p>
        </w:tc>
      </w:tr>
      <w:tr w:rsidR="00FA5E76" w:rsidTr="000E24EA">
        <w:tc>
          <w:tcPr>
            <w:tcW w:w="1276" w:type="dxa"/>
          </w:tcPr>
          <w:p w:rsidR="00FA5E76" w:rsidRDefault="00FA5E76" w:rsidP="000E24EA"/>
        </w:tc>
        <w:tc>
          <w:tcPr>
            <w:tcW w:w="1276" w:type="dxa"/>
          </w:tcPr>
          <w:p w:rsidR="00FA5E76" w:rsidRPr="00C84212" w:rsidRDefault="00FA5E76" w:rsidP="000E24EA">
            <w:r w:rsidRPr="00C84212">
              <w:t>FR6</w:t>
            </w:r>
          </w:p>
        </w:tc>
        <w:tc>
          <w:tcPr>
            <w:tcW w:w="2551" w:type="dxa"/>
          </w:tcPr>
          <w:p w:rsidR="00FA5E76" w:rsidRPr="00C84212" w:rsidRDefault="00FA5E76" w:rsidP="000E24EA">
            <w:r w:rsidRPr="00C84212">
              <w:t xml:space="preserve">User should be able to mark task “abandoned” if task is abandon </w:t>
            </w:r>
          </w:p>
        </w:tc>
        <w:tc>
          <w:tcPr>
            <w:tcW w:w="5529" w:type="dxa"/>
          </w:tcPr>
          <w:p w:rsidR="00FA5E76" w:rsidRPr="00C84212" w:rsidRDefault="00FA5E76" w:rsidP="000E24EA">
            <w:r w:rsidRPr="00C84212">
              <w:t xml:space="preserve">To mark task user needs to log in to application using provided email id and chosen password. After user succeed to getting accessed to the application, now user can choose “Task status” option from the menu provided in mark and update task </w:t>
            </w:r>
          </w:p>
          <w:p w:rsidR="00FA5E76" w:rsidRPr="001A1492" w:rsidRDefault="00FA5E76" w:rsidP="000E24EA">
            <w:pPr>
              <w:rPr>
                <w:highlight w:val="yellow"/>
              </w:rPr>
            </w:pPr>
          </w:p>
        </w:tc>
        <w:tc>
          <w:tcPr>
            <w:tcW w:w="2268" w:type="dxa"/>
          </w:tcPr>
          <w:p w:rsidR="00FA5E76" w:rsidRDefault="00FA5E76" w:rsidP="000E24EA">
            <w:r>
              <w:t>Task is updated with abandoned marking and added in to database.</w:t>
            </w:r>
          </w:p>
          <w:p w:rsidR="00FA5E76" w:rsidRDefault="00FA5E76" w:rsidP="000E24EA">
            <w:r>
              <w:t>Task: web application design GUI (abandoned)</w:t>
            </w:r>
          </w:p>
          <w:p w:rsidR="00FA5E76" w:rsidRDefault="00FA5E76" w:rsidP="000E24EA">
            <w:r>
              <w:t>And needs to notify user that new editing done in data has been saved and updated.</w:t>
            </w:r>
          </w:p>
        </w:tc>
        <w:tc>
          <w:tcPr>
            <w:tcW w:w="2409" w:type="dxa"/>
          </w:tcPr>
          <w:p w:rsidR="00FA5E76" w:rsidRDefault="00FA5E76" w:rsidP="000E24EA">
            <w:r>
              <w:t>Task needs to be updated with marking added on it and save in database and notify user.</w:t>
            </w:r>
          </w:p>
        </w:tc>
      </w:tr>
      <w:tr w:rsidR="00FA5E76" w:rsidTr="000E24EA">
        <w:tc>
          <w:tcPr>
            <w:tcW w:w="1276" w:type="dxa"/>
          </w:tcPr>
          <w:p w:rsidR="00FA5E76" w:rsidRDefault="00FA5E76" w:rsidP="000E24EA"/>
        </w:tc>
        <w:tc>
          <w:tcPr>
            <w:tcW w:w="1276" w:type="dxa"/>
          </w:tcPr>
          <w:p w:rsidR="00FA5E76" w:rsidRDefault="00FA5E76" w:rsidP="000E24EA">
            <w:r>
              <w:t xml:space="preserve">FR6 </w:t>
            </w:r>
          </w:p>
        </w:tc>
        <w:tc>
          <w:tcPr>
            <w:tcW w:w="2551" w:type="dxa"/>
          </w:tcPr>
          <w:p w:rsidR="00FA5E76" w:rsidRDefault="00FA5E76" w:rsidP="000E24EA">
            <w:r>
              <w:t>Using task status option to mark status for the task</w:t>
            </w:r>
          </w:p>
        </w:tc>
        <w:tc>
          <w:tcPr>
            <w:tcW w:w="5529" w:type="dxa"/>
          </w:tcPr>
          <w:p w:rsidR="00FA5E76" w:rsidRDefault="00FA5E76" w:rsidP="000E24EA">
            <w:r>
              <w:t xml:space="preserve">To mark task, user needs to log in to the web application as a privilege user. After user succeed to getting accessed to the web application,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mark task using drop down list option</w:t>
            </w:r>
          </w:p>
          <w:p w:rsidR="00FA5E76" w:rsidRDefault="00FA5E76" w:rsidP="000E24EA"/>
          <w:p w:rsidR="00FA5E76" w:rsidRDefault="00FA5E76" w:rsidP="000E24EA">
            <w:r>
              <w:t xml:space="preserve">User use task status drop down list to mark task </w:t>
            </w:r>
          </w:p>
        </w:tc>
        <w:tc>
          <w:tcPr>
            <w:tcW w:w="2268" w:type="dxa"/>
          </w:tcPr>
          <w:p w:rsidR="00FA5E76" w:rsidRDefault="00FA5E76" w:rsidP="000E24EA">
            <w:r>
              <w:t xml:space="preserve">Task status is drop down list and provide  recommendation </w:t>
            </w:r>
          </w:p>
          <w:p w:rsidR="00FA5E76" w:rsidRDefault="00FA5E76" w:rsidP="000E24EA">
            <w:r>
              <w:t>Abandoned, Ongoing and Complete to mark task</w:t>
            </w:r>
          </w:p>
        </w:tc>
        <w:tc>
          <w:tcPr>
            <w:tcW w:w="2409" w:type="dxa"/>
          </w:tcPr>
          <w:p w:rsidR="00FA5E76" w:rsidRDefault="00FA5E76" w:rsidP="000E24EA">
            <w:r>
              <w:t xml:space="preserve">Recommends user  3 option </w:t>
            </w:r>
          </w:p>
          <w:p w:rsidR="00FA5E76" w:rsidRDefault="00FA5E76" w:rsidP="000E24EA">
            <w:r>
              <w:t>“Abandoned”, “Complete” and “Ongoing” to select from to mark task status</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User can view task that are added in the database providing task title</w:t>
            </w:r>
          </w:p>
        </w:tc>
        <w:tc>
          <w:tcPr>
            <w:tcW w:w="5529" w:type="dxa"/>
          </w:tcPr>
          <w:p w:rsidR="00FA5E76" w:rsidRDefault="00FA5E76" w:rsidP="000E24EA">
            <w:r>
              <w:t xml:space="preserve">To view task, user needs to log in to the web application as a valid user. User needs to provide their email id and password for their account. After user is granted access, now user can select “Task status” option from the menu provided in web application. </w:t>
            </w:r>
          </w:p>
          <w:p w:rsidR="00FA5E76" w:rsidRDefault="00FA5E76" w:rsidP="000E24EA">
            <w:r>
              <w:t>Then user can search for the task by providing task title.</w:t>
            </w:r>
          </w:p>
          <w:p w:rsidR="00FA5E76" w:rsidRDefault="00FA5E76" w:rsidP="000E24EA"/>
          <w:p w:rsidR="00FA5E76" w:rsidRDefault="00FA5E76" w:rsidP="000E24EA">
            <w:r>
              <w:t>User input “ web application design GUI” in task name field</w:t>
            </w:r>
          </w:p>
        </w:tc>
        <w:tc>
          <w:tcPr>
            <w:tcW w:w="2268" w:type="dxa"/>
          </w:tcPr>
          <w:p w:rsidR="00FA5E76" w:rsidRDefault="00FA5E76" w:rsidP="000E24EA">
            <w:r>
              <w:t xml:space="preserve">Application output </w:t>
            </w:r>
          </w:p>
          <w:p w:rsidR="00FA5E76" w:rsidRDefault="00FA5E76" w:rsidP="000E24EA">
            <w:r>
              <w:t>“Web application design GUI</w:t>
            </w:r>
          </w:p>
          <w:p w:rsidR="00FA5E76" w:rsidRDefault="00FA5E76" w:rsidP="000E24EA">
            <w:r>
              <w:t>(Ongoing)” on screen so user can select it.</w:t>
            </w:r>
          </w:p>
        </w:tc>
        <w:tc>
          <w:tcPr>
            <w:tcW w:w="2409" w:type="dxa"/>
          </w:tcPr>
          <w:p w:rsidR="00FA5E76" w:rsidRDefault="00FA5E76" w:rsidP="000E24EA">
            <w:r>
              <w:t xml:space="preserve">Output the task that holds the same name. </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Using drop down list option for task</w:t>
            </w:r>
          </w:p>
        </w:tc>
        <w:tc>
          <w:tcPr>
            <w:tcW w:w="5529" w:type="dxa"/>
          </w:tcPr>
          <w:p w:rsidR="00FA5E76" w:rsidRDefault="00FA5E76" w:rsidP="000E24EA">
            <w:r>
              <w:t xml:space="preserve">To mark task, user needs to log in to the web application as a valid user. After user succeed to getting accessed to the web application,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mark task using drop down list option</w:t>
            </w:r>
          </w:p>
          <w:p w:rsidR="00FA5E76" w:rsidRDefault="00FA5E76" w:rsidP="000E24EA"/>
          <w:p w:rsidR="00FA5E76" w:rsidRDefault="00FA5E76" w:rsidP="000E24EA">
            <w:r>
              <w:t>Drop down list option</w:t>
            </w:r>
          </w:p>
        </w:tc>
        <w:tc>
          <w:tcPr>
            <w:tcW w:w="2268" w:type="dxa"/>
          </w:tcPr>
          <w:p w:rsidR="00FA5E76" w:rsidRDefault="00FA5E76" w:rsidP="000E24EA">
            <w:r>
              <w:t>Application needs to provide all task in a list as a recommendation.</w:t>
            </w:r>
          </w:p>
          <w:p w:rsidR="00FA5E76" w:rsidRDefault="00FA5E76" w:rsidP="000E24EA">
            <w:r>
              <w:t>Example:</w:t>
            </w:r>
          </w:p>
          <w:p w:rsidR="00FA5E76" w:rsidRDefault="00FA5E76" w:rsidP="000E24EA">
            <w:r>
              <w:t>“</w:t>
            </w:r>
          </w:p>
          <w:p w:rsidR="00FA5E76" w:rsidRDefault="00FA5E76" w:rsidP="000E24EA">
            <w:r>
              <w:t>1)Design logo</w:t>
            </w:r>
          </w:p>
          <w:p w:rsidR="00FA5E76" w:rsidRDefault="00FA5E76" w:rsidP="000E24EA">
            <w:r>
              <w:t>2)Programming web    page</w:t>
            </w:r>
          </w:p>
          <w:p w:rsidR="00FA5E76" w:rsidRDefault="00FA5E76" w:rsidP="000E24EA">
            <w:r>
              <w:t>”</w:t>
            </w:r>
          </w:p>
        </w:tc>
        <w:tc>
          <w:tcPr>
            <w:tcW w:w="2409" w:type="dxa"/>
          </w:tcPr>
          <w:p w:rsidR="00FA5E76" w:rsidRDefault="00FA5E76" w:rsidP="000E24EA">
            <w:r>
              <w:t>Shows all the task that are store on the database in list form.</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User can search and view task using team member name</w:t>
            </w:r>
          </w:p>
        </w:tc>
        <w:tc>
          <w:tcPr>
            <w:tcW w:w="5529" w:type="dxa"/>
          </w:tcPr>
          <w:p w:rsidR="00FA5E76" w:rsidRDefault="00FA5E76" w:rsidP="000E24EA">
            <w:r>
              <w:t xml:space="preserve">To mark task, user needs to log in to the web application as a valid user. After user succeed to getting accessed to the web application, now user can select “Task status” option from the menu provided in web application. </w:t>
            </w:r>
          </w:p>
          <w:p w:rsidR="00FA5E76" w:rsidRDefault="00FA5E76" w:rsidP="000E24EA"/>
          <w:p w:rsidR="00FA5E76" w:rsidRDefault="00FA5E76" w:rsidP="000E24EA">
            <w:r>
              <w:t>Then user can search for the task by providing task title and selecting the task from the recommendation section and mark task using drop down list option</w:t>
            </w:r>
          </w:p>
          <w:p w:rsidR="00FA5E76" w:rsidRDefault="00FA5E76" w:rsidP="000E24EA"/>
          <w:p w:rsidR="00FA5E76" w:rsidRDefault="00FA5E76" w:rsidP="000E24EA">
            <w:r>
              <w:t>Task: Blank Space</w:t>
            </w:r>
          </w:p>
          <w:p w:rsidR="00FA5E76" w:rsidRDefault="00FA5E76" w:rsidP="000E24EA">
            <w:r>
              <w:t xml:space="preserve">Team member: Joe Gary </w:t>
            </w:r>
          </w:p>
          <w:p w:rsidR="00FA5E76" w:rsidRDefault="00FA5E76" w:rsidP="000E24EA">
            <w:r>
              <w:t>Status: Blank space</w:t>
            </w:r>
          </w:p>
          <w:p w:rsidR="00FA5E76" w:rsidRDefault="00FA5E76" w:rsidP="000E24EA"/>
        </w:tc>
        <w:tc>
          <w:tcPr>
            <w:tcW w:w="2268" w:type="dxa"/>
          </w:tcPr>
          <w:p w:rsidR="00FA5E76" w:rsidRDefault="00FA5E76" w:rsidP="000E24EA">
            <w:r>
              <w:t xml:space="preserve">Application needs to output all the task the member is working on </w:t>
            </w:r>
          </w:p>
          <w:p w:rsidR="00FA5E76" w:rsidRDefault="00FA5E76" w:rsidP="000E24EA">
            <w:r>
              <w:t>“</w:t>
            </w:r>
          </w:p>
          <w:p w:rsidR="00FA5E76" w:rsidRDefault="00FA5E76" w:rsidP="000E24EA">
            <w:r>
              <w:t>1)Design logo</w:t>
            </w:r>
          </w:p>
          <w:p w:rsidR="00FA5E76" w:rsidRDefault="00FA5E76" w:rsidP="000E24EA">
            <w:r>
              <w:t>(complete)</w:t>
            </w:r>
          </w:p>
          <w:p w:rsidR="00FA5E76" w:rsidRDefault="00FA5E76" w:rsidP="000E24EA">
            <w:r>
              <w:t>2)Web application design GUI</w:t>
            </w:r>
          </w:p>
          <w:p w:rsidR="00FA5E76" w:rsidRDefault="00FA5E76" w:rsidP="000E24EA">
            <w:r>
              <w:t>(ongoing)</w:t>
            </w:r>
          </w:p>
          <w:p w:rsidR="00FA5E76" w:rsidRDefault="00FA5E76" w:rsidP="000E24EA">
            <w:r>
              <w:t>”</w:t>
            </w:r>
          </w:p>
        </w:tc>
        <w:tc>
          <w:tcPr>
            <w:tcW w:w="2409" w:type="dxa"/>
          </w:tcPr>
          <w:p w:rsidR="00FA5E76" w:rsidRDefault="00FA5E76" w:rsidP="000E24EA">
            <w:r>
              <w:t>Output the task the team member is working on and the output task should be sorted according to completion date</w:t>
            </w:r>
          </w:p>
        </w:tc>
      </w:tr>
      <w:tr w:rsidR="00FA5E76" w:rsidTr="000E24EA">
        <w:tc>
          <w:tcPr>
            <w:tcW w:w="1276" w:type="dxa"/>
          </w:tcPr>
          <w:p w:rsidR="00FA5E76" w:rsidRDefault="00FA5E76" w:rsidP="000E24EA"/>
        </w:tc>
        <w:tc>
          <w:tcPr>
            <w:tcW w:w="1276" w:type="dxa"/>
          </w:tcPr>
          <w:p w:rsidR="00FA5E76" w:rsidRDefault="00FA5E76" w:rsidP="000E24EA">
            <w:r>
              <w:t xml:space="preserve">FR7 </w:t>
            </w:r>
          </w:p>
        </w:tc>
        <w:tc>
          <w:tcPr>
            <w:tcW w:w="2551" w:type="dxa"/>
          </w:tcPr>
          <w:p w:rsidR="00FA5E76" w:rsidRDefault="00FA5E76" w:rsidP="000E24EA">
            <w:r>
              <w:t xml:space="preserve">User can search and view task using team member name </w:t>
            </w:r>
          </w:p>
        </w:tc>
        <w:tc>
          <w:tcPr>
            <w:tcW w:w="5529" w:type="dxa"/>
          </w:tcPr>
          <w:p w:rsidR="00FA5E76" w:rsidRDefault="00FA5E76" w:rsidP="000E24EA">
            <w:r>
              <w:t xml:space="preserve">To view task, user needs to log in to the web application as a valid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providing name of the team member/s working in it</w:t>
            </w:r>
          </w:p>
          <w:p w:rsidR="00FA5E76" w:rsidRDefault="00FA5E76" w:rsidP="000E24EA">
            <w:r>
              <w:t xml:space="preserve">User use team member drop down list to select team member </w:t>
            </w:r>
          </w:p>
          <w:p w:rsidR="00FA5E76" w:rsidRDefault="00FA5E76" w:rsidP="000E24EA">
            <w:r>
              <w:t xml:space="preserve">User select  “Gary Woods” from the recommendation selection  </w:t>
            </w:r>
          </w:p>
        </w:tc>
        <w:tc>
          <w:tcPr>
            <w:tcW w:w="2268" w:type="dxa"/>
          </w:tcPr>
          <w:p w:rsidR="00FA5E76" w:rsidRDefault="00FA5E76" w:rsidP="000E24EA">
            <w:r>
              <w:t xml:space="preserve">Application needs to be all the task data that the user is affiliated with </w:t>
            </w:r>
          </w:p>
        </w:tc>
        <w:tc>
          <w:tcPr>
            <w:tcW w:w="2409" w:type="dxa"/>
          </w:tcPr>
          <w:p w:rsidR="00FA5E76" w:rsidRDefault="00FA5E76" w:rsidP="000E24EA">
            <w:r>
              <w:t>Output all task affiliated with member.</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User can search and view task using task status</w:t>
            </w:r>
          </w:p>
        </w:tc>
        <w:tc>
          <w:tcPr>
            <w:tcW w:w="5529" w:type="dxa"/>
          </w:tcPr>
          <w:p w:rsidR="00FA5E76" w:rsidRDefault="00FA5E76" w:rsidP="000E24EA">
            <w:r>
              <w:t xml:space="preserve">To view task, user needs to log in to the web application as a valid user.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Then user can search for the task by selecting option from  task status drop down list option</w:t>
            </w:r>
          </w:p>
          <w:p w:rsidR="00FA5E76" w:rsidRDefault="00FA5E76" w:rsidP="000E24EA">
            <w:r>
              <w:t xml:space="preserve">User select “Abandoned” option from the task status option </w:t>
            </w:r>
          </w:p>
          <w:p w:rsidR="00FA5E76" w:rsidRDefault="00FA5E76" w:rsidP="000E24EA">
            <w:r>
              <w:t>Status: Abandoned</w:t>
            </w:r>
          </w:p>
        </w:tc>
        <w:tc>
          <w:tcPr>
            <w:tcW w:w="2268" w:type="dxa"/>
          </w:tcPr>
          <w:p w:rsidR="00FA5E76" w:rsidRPr="00361BFA" w:rsidRDefault="00FA5E76" w:rsidP="000E24EA">
            <w:r>
              <w:t>Output all task that is marked as “Abandoned” and in date sorted order</w:t>
            </w:r>
          </w:p>
        </w:tc>
        <w:tc>
          <w:tcPr>
            <w:tcW w:w="2409" w:type="dxa"/>
          </w:tcPr>
          <w:p w:rsidR="00FA5E76" w:rsidRDefault="00FA5E76" w:rsidP="000E24EA">
            <w:r>
              <w:t>Output task with same task status and the output needs to sort according to completion date.</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User can search and view task by providing either task, team member and status but if user left all the field blank should output error</w:t>
            </w:r>
          </w:p>
        </w:tc>
        <w:tc>
          <w:tcPr>
            <w:tcW w:w="5529" w:type="dxa"/>
          </w:tcPr>
          <w:p w:rsidR="00FA5E76" w:rsidRDefault="00FA5E76" w:rsidP="000E24EA">
            <w:r>
              <w:t xml:space="preserve">To view task, user needs to log in to the web application as a valid account. User needs to provide their email id and password for their account. After user is granted access, now user can select “Task status” option from the menu provided in web application. </w:t>
            </w:r>
          </w:p>
          <w:p w:rsidR="00FA5E76" w:rsidRDefault="00FA5E76" w:rsidP="000E24EA"/>
          <w:p w:rsidR="00FA5E76" w:rsidRDefault="00FA5E76" w:rsidP="000E24EA">
            <w:r>
              <w:t xml:space="preserve">Then user can search either by providing task title , selecting the task from the recommendation section or  use task using drop down list option but user left all field blank </w:t>
            </w:r>
          </w:p>
          <w:p w:rsidR="00FA5E76" w:rsidRDefault="00FA5E76" w:rsidP="000E24EA"/>
          <w:p w:rsidR="00FA5E76" w:rsidRDefault="00FA5E76" w:rsidP="000E24EA">
            <w:r>
              <w:t>Task: Blank space</w:t>
            </w:r>
          </w:p>
          <w:p w:rsidR="00FA5E76" w:rsidRDefault="00FA5E76" w:rsidP="000E24EA">
            <w:r>
              <w:t>Team  member: Blank space</w:t>
            </w:r>
          </w:p>
          <w:p w:rsidR="00FA5E76" w:rsidRDefault="00FA5E76" w:rsidP="000E24EA">
            <w:r>
              <w:t>Status: Blank space</w:t>
            </w:r>
          </w:p>
        </w:tc>
        <w:tc>
          <w:tcPr>
            <w:tcW w:w="2268" w:type="dxa"/>
          </w:tcPr>
          <w:p w:rsidR="00FA5E76" w:rsidRDefault="00FA5E76" w:rsidP="000E24EA">
            <w:r>
              <w:lastRenderedPageBreak/>
              <w:t>Application needs to output proper error message providing user knowledge of what went wrong.</w:t>
            </w:r>
          </w:p>
          <w:p w:rsidR="00FA5E76" w:rsidRDefault="00FA5E76" w:rsidP="000E24EA">
            <w:r>
              <w:t>Error message:</w:t>
            </w:r>
          </w:p>
          <w:p w:rsidR="00FA5E76" w:rsidRDefault="00FA5E76" w:rsidP="000E24EA">
            <w:r>
              <w:t>“Search Filter not provided.</w:t>
            </w:r>
          </w:p>
          <w:p w:rsidR="00FA5E76" w:rsidRDefault="00FA5E76" w:rsidP="000E24EA">
            <w:r>
              <w:lastRenderedPageBreak/>
              <w:t>To search data user needs to enter value for either Task name, Team Member, Status or for all. ”</w:t>
            </w:r>
          </w:p>
        </w:tc>
        <w:tc>
          <w:tcPr>
            <w:tcW w:w="2409" w:type="dxa"/>
          </w:tcPr>
          <w:p w:rsidR="00FA5E76" w:rsidRDefault="00FA5E76" w:rsidP="000E24EA">
            <w:r>
              <w:lastRenderedPageBreak/>
              <w:t>Viewing task is rejected and output proper error message instead.</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Data provided in application needs to be sorted according to date</w:t>
            </w:r>
          </w:p>
          <w:p w:rsidR="00FA5E76" w:rsidRDefault="00FA5E76" w:rsidP="000E24EA">
            <w:r>
              <w:t>Provided</w:t>
            </w:r>
          </w:p>
          <w:p w:rsidR="00FA5E76" w:rsidRDefault="00FA5E76" w:rsidP="000E24EA">
            <w:r>
              <w:t xml:space="preserve">(prioritise task which needs to be started first and completed it before starting another task) </w:t>
            </w:r>
          </w:p>
        </w:tc>
        <w:tc>
          <w:tcPr>
            <w:tcW w:w="5529" w:type="dxa"/>
          </w:tcPr>
          <w:p w:rsidR="00FA5E76" w:rsidRDefault="00FA5E76" w:rsidP="000E24EA">
            <w:r>
              <w:t xml:space="preserve">To view task, user needs to log in to the web application as a valid user. User needs to provide their email id and password for their account. After user is granted access, now user can select “Task status” option from the menu provided in web application. </w:t>
            </w:r>
          </w:p>
          <w:p w:rsidR="00FA5E76" w:rsidRDefault="00FA5E76" w:rsidP="000E24EA"/>
        </w:tc>
        <w:tc>
          <w:tcPr>
            <w:tcW w:w="2268" w:type="dxa"/>
          </w:tcPr>
          <w:p w:rsidR="00FA5E76" w:rsidRDefault="00FA5E76" w:rsidP="000E24EA">
            <w:r>
              <w:t xml:space="preserve">All data output in application needs to be prioritise and sorted according to provided date </w:t>
            </w:r>
          </w:p>
          <w:p w:rsidR="00FA5E76" w:rsidRDefault="00FA5E76" w:rsidP="000E24EA">
            <w:r>
              <w:t>(Starting date and when it needs to be completed)</w:t>
            </w:r>
          </w:p>
        </w:tc>
        <w:tc>
          <w:tcPr>
            <w:tcW w:w="2409" w:type="dxa"/>
          </w:tcPr>
          <w:p w:rsidR="00FA5E76" w:rsidRDefault="00FA5E76" w:rsidP="000E24EA">
            <w:r>
              <w:t>Output sorted data according to starting date and when it needs to be completed by</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 xml:space="preserve">Authentication needed to get access to application. </w:t>
            </w:r>
          </w:p>
          <w:p w:rsidR="00FA5E76" w:rsidRDefault="00FA5E76" w:rsidP="000E24EA">
            <w:r>
              <w:t>Email id is provided by the privilege user (admin) and password in chosen by them. These needs to added in the database so whenever user wants to log in to the application, they present their email id and password and then application validate it and if correct provide them access to application.</w:t>
            </w:r>
          </w:p>
          <w:p w:rsidR="00FA5E76" w:rsidRDefault="00FA5E76" w:rsidP="000E24EA"/>
        </w:tc>
        <w:tc>
          <w:tcPr>
            <w:tcW w:w="5529" w:type="dxa"/>
          </w:tcPr>
          <w:p w:rsidR="00FA5E76" w:rsidRDefault="00FA5E76" w:rsidP="000E24EA">
            <w:r>
              <w:t>To get access to web application users’ needs to present their email id and password.</w:t>
            </w:r>
          </w:p>
          <w:p w:rsidR="00FA5E76" w:rsidRDefault="00FA5E76" w:rsidP="000E24EA">
            <w:r>
              <w:t>User input “</w:t>
            </w:r>
            <w:hyperlink r:id="rId14" w:history="1">
              <w:r w:rsidRPr="00400BFA">
                <w:rPr>
                  <w:rStyle w:val="Hyperlink"/>
                </w:rPr>
                <w:t>Jod@aber.ac.uk</w:t>
              </w:r>
            </w:hyperlink>
            <w:r>
              <w:t xml:space="preserve">”, which is provided by admin on user id field and input “123abcCDE” in password field which is chosen by user as a password for the presented email id. </w:t>
            </w:r>
          </w:p>
        </w:tc>
        <w:tc>
          <w:tcPr>
            <w:tcW w:w="2268" w:type="dxa"/>
          </w:tcPr>
          <w:p w:rsidR="00FA5E76" w:rsidRDefault="00FA5E76" w:rsidP="000E24EA">
            <w:r>
              <w:t>Application then needs to validate user presents and if correct allow them access</w:t>
            </w:r>
          </w:p>
        </w:tc>
        <w:tc>
          <w:tcPr>
            <w:tcW w:w="2409" w:type="dxa"/>
          </w:tcPr>
          <w:p w:rsidR="00FA5E76" w:rsidRDefault="00FA5E76" w:rsidP="000E24EA">
            <w:r>
              <w:t>Authorized user access to enter web application</w:t>
            </w:r>
          </w:p>
        </w:tc>
      </w:tr>
      <w:tr w:rsidR="00FA5E76" w:rsidTr="000E24EA">
        <w:tc>
          <w:tcPr>
            <w:tcW w:w="1276" w:type="dxa"/>
          </w:tcPr>
          <w:p w:rsidR="00FA5E76" w:rsidRDefault="00FA5E76" w:rsidP="000E24EA"/>
        </w:tc>
        <w:tc>
          <w:tcPr>
            <w:tcW w:w="1276" w:type="dxa"/>
          </w:tcPr>
          <w:p w:rsidR="00FA5E76" w:rsidRDefault="00FA5E76" w:rsidP="000E24EA">
            <w:r>
              <w:t xml:space="preserve">FR7 </w:t>
            </w:r>
          </w:p>
        </w:tc>
        <w:tc>
          <w:tcPr>
            <w:tcW w:w="2551" w:type="dxa"/>
          </w:tcPr>
          <w:p w:rsidR="00FA5E76" w:rsidRDefault="00FA5E76" w:rsidP="000E24EA">
            <w:r>
              <w:t>Authentication needed to get access to web application but needs to present email id provided by the privilege user not the other</w:t>
            </w:r>
          </w:p>
        </w:tc>
        <w:tc>
          <w:tcPr>
            <w:tcW w:w="5529" w:type="dxa"/>
          </w:tcPr>
          <w:p w:rsidR="00FA5E76" w:rsidRDefault="00FA5E76" w:rsidP="000E24EA">
            <w:r>
              <w:t>To get access to web application users’ needs to present their email id and password.</w:t>
            </w:r>
          </w:p>
          <w:p w:rsidR="00FA5E76" w:rsidRDefault="00FA5E76" w:rsidP="000E24EA">
            <w:r>
              <w:t>User input “</w:t>
            </w:r>
            <w:hyperlink r:id="rId15" w:history="1">
              <w:r w:rsidRPr="00400BFA">
                <w:rPr>
                  <w:rStyle w:val="Hyperlink"/>
                </w:rPr>
                <w:t>Joe.Maker@hotmail.co.uk</w:t>
              </w:r>
            </w:hyperlink>
            <w:r>
              <w:t>”, this email id is not provided by privilege user admin and input “abcDEF” which is chosen password for email id provided above by user.</w:t>
            </w:r>
          </w:p>
          <w:p w:rsidR="00FA5E76" w:rsidRDefault="00FA5E76" w:rsidP="000E24EA"/>
        </w:tc>
        <w:tc>
          <w:tcPr>
            <w:tcW w:w="2268" w:type="dxa"/>
          </w:tcPr>
          <w:p w:rsidR="00FA5E76" w:rsidRDefault="00FA5E76" w:rsidP="000E24EA">
            <w:r>
              <w:t xml:space="preserve">Application needs to validate user and should result deny access to application as email id is not save in database thus can’t permit users to log in to the web application  and output error </w:t>
            </w:r>
          </w:p>
          <w:p w:rsidR="00FA5E76" w:rsidRDefault="00FA5E76" w:rsidP="000E24EA">
            <w:r>
              <w:t>“User provided email id is incorrect”</w:t>
            </w:r>
          </w:p>
        </w:tc>
        <w:tc>
          <w:tcPr>
            <w:tcW w:w="2409" w:type="dxa"/>
          </w:tcPr>
          <w:p w:rsidR="00FA5E76" w:rsidRDefault="00FA5E76" w:rsidP="000E24EA">
            <w:r>
              <w:t>Access denied to application as email id presented by user is not saved in database thus does not have any privilege to get access to application.</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 xml:space="preserve">Authentication needed to get access to web application but if  user provided wrong password then user should not get access to application </w:t>
            </w:r>
          </w:p>
        </w:tc>
        <w:tc>
          <w:tcPr>
            <w:tcW w:w="5529" w:type="dxa"/>
          </w:tcPr>
          <w:p w:rsidR="00FA5E76" w:rsidRDefault="00FA5E76" w:rsidP="000E24EA">
            <w:r>
              <w:t>To get access to web application users’ needs to present their email id and password.</w:t>
            </w:r>
          </w:p>
          <w:p w:rsidR="00FA5E76" w:rsidRDefault="00FA5E76" w:rsidP="000E24EA">
            <w:r>
              <w:t>User input “</w:t>
            </w:r>
            <w:hyperlink r:id="rId16" w:history="1">
              <w:r w:rsidRPr="00400BFA">
                <w:rPr>
                  <w:rStyle w:val="Hyperlink"/>
                </w:rPr>
                <w:t>Jod@aber.ac.uk</w:t>
              </w:r>
            </w:hyperlink>
            <w:r>
              <w:t>”, which is provided by privilege user admin and input wrong password for it in password field “wrongPassword”</w:t>
            </w:r>
          </w:p>
        </w:tc>
        <w:tc>
          <w:tcPr>
            <w:tcW w:w="2268" w:type="dxa"/>
          </w:tcPr>
          <w:p w:rsidR="00FA5E76" w:rsidRDefault="00FA5E76" w:rsidP="000E24EA">
            <w:r>
              <w:t>Application needs to validate user to allow them access.</w:t>
            </w:r>
          </w:p>
          <w:p w:rsidR="00FA5E76" w:rsidRDefault="00FA5E76" w:rsidP="000E24EA">
            <w:r>
              <w:t>In such case when user input correct email id but wrong password, the users should not be granted access instead they should provide them correct error message</w:t>
            </w:r>
          </w:p>
          <w:p w:rsidR="00FA5E76" w:rsidRDefault="00FA5E76" w:rsidP="000E24EA">
            <w:r>
              <w:t xml:space="preserve">“Password provided is incorrect” </w:t>
            </w:r>
          </w:p>
        </w:tc>
        <w:tc>
          <w:tcPr>
            <w:tcW w:w="2409" w:type="dxa"/>
          </w:tcPr>
          <w:p w:rsidR="00FA5E76" w:rsidRDefault="00FA5E76" w:rsidP="000E24EA">
            <w:r>
              <w:t>Access to application should be denied as user provided wrong password and should output proper error message instead.</w:t>
            </w:r>
          </w:p>
        </w:tc>
      </w:tr>
      <w:tr w:rsidR="00FA5E76" w:rsidTr="000E24EA">
        <w:tc>
          <w:tcPr>
            <w:tcW w:w="1276" w:type="dxa"/>
          </w:tcPr>
          <w:p w:rsidR="00FA5E76" w:rsidRDefault="00FA5E76" w:rsidP="000E24EA"/>
        </w:tc>
        <w:tc>
          <w:tcPr>
            <w:tcW w:w="1276" w:type="dxa"/>
          </w:tcPr>
          <w:p w:rsidR="00FA5E76" w:rsidRDefault="00FA5E76" w:rsidP="000E24EA">
            <w:r>
              <w:t>FR7</w:t>
            </w:r>
          </w:p>
        </w:tc>
        <w:tc>
          <w:tcPr>
            <w:tcW w:w="2551" w:type="dxa"/>
          </w:tcPr>
          <w:p w:rsidR="00FA5E76" w:rsidRDefault="00FA5E76" w:rsidP="000E24EA">
            <w:r>
              <w:t>Authentication needed to get access to web application so if user left the provided field “user id” and “password” blank then should not provide access to user.</w:t>
            </w:r>
          </w:p>
        </w:tc>
        <w:tc>
          <w:tcPr>
            <w:tcW w:w="5529" w:type="dxa"/>
          </w:tcPr>
          <w:p w:rsidR="00FA5E76" w:rsidRDefault="00FA5E76" w:rsidP="000E24EA">
            <w:r>
              <w:t xml:space="preserve">To get access to web application users’ needs to present their valid email id and password </w:t>
            </w:r>
          </w:p>
          <w:p w:rsidR="00FA5E76" w:rsidRDefault="00FA5E76" w:rsidP="000E24EA">
            <w:r>
              <w:t>User left blank space for user id and same for the password, left blank.</w:t>
            </w:r>
          </w:p>
          <w:p w:rsidR="00FA5E76" w:rsidRDefault="00FA5E76" w:rsidP="000E24EA"/>
        </w:tc>
        <w:tc>
          <w:tcPr>
            <w:tcW w:w="2268" w:type="dxa"/>
          </w:tcPr>
          <w:p w:rsidR="00FA5E76" w:rsidRDefault="00FA5E76" w:rsidP="000E24EA">
            <w:r>
              <w:t xml:space="preserve">Application needs to validate user to allow them access. So should result in deny access to application as user left the email id field and password field blank </w:t>
            </w:r>
          </w:p>
          <w:p w:rsidR="00FA5E76" w:rsidRDefault="00FA5E76" w:rsidP="000E24EA">
            <w:r>
              <w:t xml:space="preserve">thus user cannot log in to application </w:t>
            </w:r>
          </w:p>
          <w:p w:rsidR="00FA5E76" w:rsidRDefault="00FA5E76" w:rsidP="000E24EA">
            <w:r>
              <w:t>it also needs to output error message</w:t>
            </w:r>
          </w:p>
          <w:p w:rsidR="00FA5E76" w:rsidRDefault="00FA5E76" w:rsidP="000E24EA">
            <w:r>
              <w:t>“User cannot leave email id field and password field blank”</w:t>
            </w:r>
          </w:p>
          <w:p w:rsidR="00FA5E76" w:rsidRDefault="00FA5E76" w:rsidP="000E24EA"/>
        </w:tc>
        <w:tc>
          <w:tcPr>
            <w:tcW w:w="2409" w:type="dxa"/>
          </w:tcPr>
          <w:p w:rsidR="00FA5E76" w:rsidRDefault="00FA5E76" w:rsidP="000E24EA">
            <w:r>
              <w:t>Access to application should be denied as user left the email id and password field blank and also should output proper error message instead.</w:t>
            </w:r>
          </w:p>
        </w:tc>
      </w:tr>
      <w:tr w:rsidR="00FA5E76" w:rsidTr="000E24EA">
        <w:tc>
          <w:tcPr>
            <w:tcW w:w="1276" w:type="dxa"/>
          </w:tcPr>
          <w:p w:rsidR="00FA5E76" w:rsidRDefault="00FA5E76" w:rsidP="000E24EA"/>
        </w:tc>
        <w:tc>
          <w:tcPr>
            <w:tcW w:w="1276" w:type="dxa"/>
          </w:tcPr>
          <w:p w:rsidR="00FA5E76" w:rsidRDefault="00FA5E76" w:rsidP="000E24EA">
            <w:r>
              <w:t>FR8</w:t>
            </w:r>
          </w:p>
        </w:tc>
        <w:tc>
          <w:tcPr>
            <w:tcW w:w="2551" w:type="dxa"/>
          </w:tcPr>
          <w:p w:rsidR="00FA5E76" w:rsidRDefault="00FA5E76" w:rsidP="000E24EA">
            <w:r>
              <w:t xml:space="preserve">Authentication required to get access to the desktop application. So user needs to provide their email id possibly given by the privilege user admin and password chosen by the user himself. If the email id and password are correct when validate then should allow user access to the web application </w:t>
            </w:r>
          </w:p>
        </w:tc>
        <w:tc>
          <w:tcPr>
            <w:tcW w:w="5529" w:type="dxa"/>
          </w:tcPr>
          <w:p w:rsidR="00FA5E76" w:rsidRDefault="00FA5E76" w:rsidP="000E24EA">
            <w:r>
              <w:t xml:space="preserve">To get access to application user needs to enter their correct email id and password. </w:t>
            </w:r>
          </w:p>
          <w:p w:rsidR="00FA5E76" w:rsidRDefault="00FA5E76" w:rsidP="000E24EA">
            <w:r>
              <w:t>User input correct email id “</w:t>
            </w:r>
            <w:hyperlink r:id="rId17" w:history="1">
              <w:r w:rsidRPr="00400BFA">
                <w:rPr>
                  <w:rStyle w:val="Hyperlink"/>
                </w:rPr>
                <w:t>Jod@aber.ac.uk</w:t>
              </w:r>
            </w:hyperlink>
            <w:r>
              <w:t>” and correct password “123abcCDE”.</w:t>
            </w:r>
          </w:p>
          <w:p w:rsidR="00FA5E76" w:rsidRDefault="00FA5E76" w:rsidP="000E24EA"/>
        </w:tc>
        <w:tc>
          <w:tcPr>
            <w:tcW w:w="2268" w:type="dxa"/>
          </w:tcPr>
          <w:p w:rsidR="00FA5E76" w:rsidRDefault="00FA5E76" w:rsidP="000E24EA">
            <w:r>
              <w:t xml:space="preserve">Application needs to validate users input and if correct then allow them access to the application. </w:t>
            </w:r>
          </w:p>
          <w:p w:rsidR="00FA5E76" w:rsidRDefault="00FA5E76" w:rsidP="000E24EA">
            <w:r>
              <w:t>As user has input correct email id and password now the application grants user access to the application.</w:t>
            </w:r>
          </w:p>
        </w:tc>
        <w:tc>
          <w:tcPr>
            <w:tcW w:w="2409" w:type="dxa"/>
          </w:tcPr>
          <w:p w:rsidR="00FA5E76" w:rsidRDefault="00FA5E76" w:rsidP="000E24EA">
            <w:r>
              <w:t xml:space="preserve">Application should grants user access to the application as user has input correct and valid input for the provided field. </w:t>
            </w:r>
          </w:p>
        </w:tc>
      </w:tr>
      <w:tr w:rsidR="00FA5E76" w:rsidTr="000E24EA">
        <w:tc>
          <w:tcPr>
            <w:tcW w:w="1276" w:type="dxa"/>
          </w:tcPr>
          <w:p w:rsidR="00FA5E76" w:rsidRDefault="00FA5E76" w:rsidP="000E24EA"/>
        </w:tc>
        <w:tc>
          <w:tcPr>
            <w:tcW w:w="1276" w:type="dxa"/>
          </w:tcPr>
          <w:p w:rsidR="00FA5E76" w:rsidRDefault="00FA5E76" w:rsidP="000E24EA">
            <w:r>
              <w:t>FR8</w:t>
            </w:r>
          </w:p>
        </w:tc>
        <w:tc>
          <w:tcPr>
            <w:tcW w:w="2551" w:type="dxa"/>
          </w:tcPr>
          <w:p w:rsidR="00FA5E76" w:rsidRDefault="00FA5E76" w:rsidP="000E24EA">
            <w:r>
              <w:t>Authentication required to get access to the desktop application. So user needs to provide their email id possibly given by the privilege user admin and password chosen by the user himself. If the email id and password are correct when validate then should allow user access to the web application.</w:t>
            </w:r>
          </w:p>
          <w:p w:rsidR="00FA5E76" w:rsidRDefault="00FA5E76" w:rsidP="000E24EA">
            <w:r>
              <w:t>But user provides incorrect email id with correct password now the users should not be allowed access</w:t>
            </w:r>
          </w:p>
        </w:tc>
        <w:tc>
          <w:tcPr>
            <w:tcW w:w="5529" w:type="dxa"/>
          </w:tcPr>
          <w:p w:rsidR="00FA5E76" w:rsidRDefault="00FA5E76" w:rsidP="000E24EA">
            <w:r>
              <w:t xml:space="preserve">To get access to application user needs to enter their correct email id and password. </w:t>
            </w:r>
          </w:p>
          <w:p w:rsidR="00FA5E76" w:rsidRDefault="00FA5E76" w:rsidP="000E24EA">
            <w:r>
              <w:t>User input incorrect email id “</w:t>
            </w:r>
            <w:hyperlink r:id="rId18" w:history="1">
              <w:r w:rsidRPr="00400BFA">
                <w:rPr>
                  <w:rStyle w:val="Hyperlink"/>
                </w:rPr>
                <w:t>Joe.MAKER@hotmail.co.uk</w:t>
              </w:r>
            </w:hyperlink>
            <w:r>
              <w:t>” and correct password “123abcCDE”</w:t>
            </w:r>
          </w:p>
        </w:tc>
        <w:tc>
          <w:tcPr>
            <w:tcW w:w="2268" w:type="dxa"/>
          </w:tcPr>
          <w:p w:rsidR="00FA5E76" w:rsidRDefault="00FA5E76" w:rsidP="000E24EA">
            <w:r>
              <w:t xml:space="preserve">Application needs to validate users input and if correct then allow them access to the application. </w:t>
            </w:r>
          </w:p>
          <w:p w:rsidR="00FA5E76" w:rsidRDefault="00FA5E76" w:rsidP="000E24EA">
            <w:r>
              <w:t>As user has input incorrect email id, user should not be granted access to the application. Instead should output proper error message giving them knowledge what went wrong</w:t>
            </w:r>
          </w:p>
          <w:p w:rsidR="00FA5E76" w:rsidRDefault="00FA5E76" w:rsidP="000E24EA">
            <w:r>
              <w:t>“user provided email id incorrect”</w:t>
            </w:r>
          </w:p>
        </w:tc>
        <w:tc>
          <w:tcPr>
            <w:tcW w:w="2409" w:type="dxa"/>
          </w:tcPr>
          <w:p w:rsidR="00FA5E76" w:rsidRDefault="00FA5E76" w:rsidP="000E24EA">
            <w:r>
              <w:t>Application should validate user input and should not grant access to user as the user has enter wrong email id as input. Instead should provide them the proper error message instead.</w:t>
            </w:r>
          </w:p>
        </w:tc>
      </w:tr>
      <w:tr w:rsidR="00FA5E76" w:rsidTr="000E24EA">
        <w:tc>
          <w:tcPr>
            <w:tcW w:w="1276" w:type="dxa"/>
          </w:tcPr>
          <w:p w:rsidR="00FA5E76" w:rsidRDefault="00FA5E76" w:rsidP="000E24EA"/>
        </w:tc>
        <w:tc>
          <w:tcPr>
            <w:tcW w:w="1276" w:type="dxa"/>
          </w:tcPr>
          <w:p w:rsidR="00FA5E76" w:rsidRDefault="00FA5E76" w:rsidP="000E24EA">
            <w:r>
              <w:t>FR8</w:t>
            </w:r>
          </w:p>
        </w:tc>
        <w:tc>
          <w:tcPr>
            <w:tcW w:w="2551" w:type="dxa"/>
          </w:tcPr>
          <w:p w:rsidR="00FA5E76" w:rsidRDefault="00FA5E76" w:rsidP="000E24EA">
            <w:r>
              <w:t>Authentication required to get access to the desktop application. So user needs to provide their email id possibly given by the privilege user admin and password chosen by the user himself. If the email id and password are correct when validate then should allow user access to the application.</w:t>
            </w:r>
          </w:p>
          <w:p w:rsidR="00FA5E76" w:rsidRDefault="00FA5E76" w:rsidP="000E24EA">
            <w:r>
              <w:t>But user left both email id and password field blank. So the user should not be grant access.</w:t>
            </w:r>
          </w:p>
        </w:tc>
        <w:tc>
          <w:tcPr>
            <w:tcW w:w="5529" w:type="dxa"/>
          </w:tcPr>
          <w:p w:rsidR="00FA5E76" w:rsidRDefault="00FA5E76" w:rsidP="000E24EA">
            <w:r>
              <w:t xml:space="preserve">To get access to application user needs to enter their correct email id and password. </w:t>
            </w:r>
          </w:p>
          <w:p w:rsidR="00FA5E76" w:rsidRDefault="00FA5E76" w:rsidP="000E24EA">
            <w:r>
              <w:t xml:space="preserve">User input nothing. He left both field blank. </w:t>
            </w:r>
          </w:p>
        </w:tc>
        <w:tc>
          <w:tcPr>
            <w:tcW w:w="2268" w:type="dxa"/>
          </w:tcPr>
          <w:p w:rsidR="00FA5E76" w:rsidRDefault="00FA5E76" w:rsidP="000E24EA">
            <w:r>
              <w:t xml:space="preserve">Application needs to validate users input and if correct then allow them access to the application. </w:t>
            </w:r>
          </w:p>
          <w:p w:rsidR="00FA5E76" w:rsidRDefault="00FA5E76" w:rsidP="000E24EA">
            <w:r>
              <w:t>As user left both email id and password field blank, user should not be granted access to the application. Instead should output proper error message giving them knowledge what went wrong</w:t>
            </w:r>
          </w:p>
          <w:p w:rsidR="00FA5E76" w:rsidRDefault="00FA5E76" w:rsidP="000E24EA">
            <w:r>
              <w:t>“user provided email id and password incorrect”</w:t>
            </w:r>
          </w:p>
        </w:tc>
        <w:tc>
          <w:tcPr>
            <w:tcW w:w="2409" w:type="dxa"/>
          </w:tcPr>
          <w:p w:rsidR="00FA5E76" w:rsidRDefault="00FA5E76" w:rsidP="000E24EA">
            <w:r>
              <w:t>Application should validate user input and should not grant access to user as the user has left both email id field and password field blank. Instead should provide them the proper error message instead.</w:t>
            </w:r>
          </w:p>
        </w:tc>
      </w:tr>
      <w:tr w:rsidR="00FA5E76" w:rsidTr="000E24EA">
        <w:tc>
          <w:tcPr>
            <w:tcW w:w="1276" w:type="dxa"/>
          </w:tcPr>
          <w:p w:rsidR="00FA5E76" w:rsidRDefault="00FA5E76" w:rsidP="000E24EA"/>
        </w:tc>
        <w:tc>
          <w:tcPr>
            <w:tcW w:w="1276" w:type="dxa"/>
          </w:tcPr>
          <w:p w:rsidR="00FA5E76" w:rsidRDefault="00FA5E76" w:rsidP="000E24EA">
            <w:r>
              <w:t xml:space="preserve">FR8 </w:t>
            </w:r>
          </w:p>
        </w:tc>
        <w:tc>
          <w:tcPr>
            <w:tcW w:w="2551" w:type="dxa"/>
          </w:tcPr>
          <w:p w:rsidR="00FA5E76" w:rsidRDefault="00FA5E76" w:rsidP="000E24EA">
            <w:r w:rsidRPr="00153B5D">
              <w:rPr>
                <w:color w:val="FF0000"/>
              </w:rPr>
              <w:t>WHAT HAPPENS IF THE USER MISTAKELY DELETE THE FILE WHERE THE AUTHENCTICATION DATA WAS STORED</w:t>
            </w:r>
          </w:p>
        </w:tc>
        <w:tc>
          <w:tcPr>
            <w:tcW w:w="5529" w:type="dxa"/>
          </w:tcPr>
          <w:p w:rsidR="00FA5E76" w:rsidRDefault="00FA5E76" w:rsidP="000E24EA"/>
        </w:tc>
        <w:tc>
          <w:tcPr>
            <w:tcW w:w="2268" w:type="dxa"/>
          </w:tcPr>
          <w:p w:rsidR="00FA5E76" w:rsidRDefault="00FA5E76" w:rsidP="000E24EA"/>
        </w:tc>
        <w:tc>
          <w:tcPr>
            <w:tcW w:w="2409" w:type="dxa"/>
          </w:tcPr>
          <w:p w:rsidR="00FA5E76" w:rsidRDefault="00FA5E76" w:rsidP="000E24EA"/>
        </w:tc>
      </w:tr>
      <w:tr w:rsidR="00FA5E76" w:rsidTr="000E24EA">
        <w:tc>
          <w:tcPr>
            <w:tcW w:w="1276" w:type="dxa"/>
          </w:tcPr>
          <w:p w:rsidR="00FA5E76" w:rsidRDefault="00FA5E76" w:rsidP="000E24EA"/>
        </w:tc>
        <w:tc>
          <w:tcPr>
            <w:tcW w:w="1276" w:type="dxa"/>
          </w:tcPr>
          <w:p w:rsidR="00FA5E76" w:rsidRDefault="00FA5E76" w:rsidP="000E24EA">
            <w:r>
              <w:t>FR9</w:t>
            </w:r>
          </w:p>
        </w:tc>
        <w:tc>
          <w:tcPr>
            <w:tcW w:w="2551" w:type="dxa"/>
          </w:tcPr>
          <w:p w:rsidR="00FA5E76" w:rsidRPr="00573F33" w:rsidRDefault="00FA5E76" w:rsidP="000E24EA">
            <w:r>
              <w:t>When application started it needs to go through synchronisation phase resulting outputting latest updated data instead of the previous copy.</w:t>
            </w:r>
          </w:p>
        </w:tc>
        <w:tc>
          <w:tcPr>
            <w:tcW w:w="5529" w:type="dxa"/>
          </w:tcPr>
          <w:p w:rsidR="00FA5E76" w:rsidRDefault="00FA5E76" w:rsidP="000E24EA">
            <w:r>
              <w:t xml:space="preserve">Both application needs user to log in if user wants to edit the data stored in the database. So user needs to provide valid email id and password and get access to the application. </w:t>
            </w:r>
          </w:p>
          <w:p w:rsidR="00FA5E76" w:rsidRDefault="00FA5E76" w:rsidP="000E24EA">
            <w:r>
              <w:t>User enter their correct email id, provided by the privilege user and correct password then it should grant them access.</w:t>
            </w:r>
          </w:p>
          <w:p w:rsidR="00FA5E76" w:rsidRDefault="00FA5E76" w:rsidP="000E24EA">
            <w:r>
              <w:t>When accessing the application the application synchronise and update the whole data so the user can now have the latest updated data instead of old previous copy.</w:t>
            </w:r>
          </w:p>
          <w:p w:rsidR="00FA5E76" w:rsidRDefault="00FA5E76" w:rsidP="000E24EA"/>
        </w:tc>
        <w:tc>
          <w:tcPr>
            <w:tcW w:w="2268" w:type="dxa"/>
          </w:tcPr>
          <w:p w:rsidR="00FA5E76" w:rsidRDefault="00FA5E76" w:rsidP="000E24EA">
            <w:r>
              <w:t xml:space="preserve">Application allows access to user and when loading the application synchronise and update whole data. </w:t>
            </w:r>
          </w:p>
          <w:p w:rsidR="00FA5E76" w:rsidRDefault="00FA5E76" w:rsidP="000E24EA">
            <w:r>
              <w:t>And notify user new updates in the default home section of the application.</w:t>
            </w:r>
          </w:p>
        </w:tc>
        <w:tc>
          <w:tcPr>
            <w:tcW w:w="2409" w:type="dxa"/>
          </w:tcPr>
          <w:p w:rsidR="00FA5E76" w:rsidRDefault="00FA5E76" w:rsidP="000E24EA">
            <w:r>
              <w:t>Application needs to synchronise and update data if data was edited when starting the application, and notify all the new updates on the home section in application.</w:t>
            </w:r>
          </w:p>
        </w:tc>
      </w:tr>
      <w:tr w:rsidR="00FA5E76" w:rsidTr="000E24EA">
        <w:tc>
          <w:tcPr>
            <w:tcW w:w="1276" w:type="dxa"/>
          </w:tcPr>
          <w:p w:rsidR="00FA5E76" w:rsidRDefault="00FA5E76" w:rsidP="000E24EA"/>
        </w:tc>
        <w:tc>
          <w:tcPr>
            <w:tcW w:w="1276" w:type="dxa"/>
          </w:tcPr>
          <w:p w:rsidR="00FA5E76" w:rsidRDefault="00FA5E76" w:rsidP="000E24EA">
            <w:r>
              <w:t>FR9</w:t>
            </w:r>
          </w:p>
        </w:tc>
        <w:tc>
          <w:tcPr>
            <w:tcW w:w="2551" w:type="dxa"/>
          </w:tcPr>
          <w:p w:rsidR="00FA5E76" w:rsidRPr="00DE6487" w:rsidRDefault="00FA5E76" w:rsidP="000E24EA">
            <w:r>
              <w:t>When user wants to search for the task user can use search option provided in the task section inside the application. This should output related search result as a recommendation to the user.</w:t>
            </w:r>
          </w:p>
        </w:tc>
        <w:tc>
          <w:tcPr>
            <w:tcW w:w="5529" w:type="dxa"/>
          </w:tcPr>
          <w:p w:rsidR="00FA5E76" w:rsidRDefault="00FA5E76" w:rsidP="000E24EA">
            <w:r>
              <w:t xml:space="preserve">Both application needs user to log in if user wants to edit the data stored in the database. So user needs to provide valid email id and password and get access to the application. </w:t>
            </w:r>
          </w:p>
          <w:p w:rsidR="00FA5E76" w:rsidRDefault="00FA5E76" w:rsidP="000E24EA">
            <w:r>
              <w:t>After user get access to the application user will be at default home page. If user select “Task” from the provided menu to get to the task section then user can search for task by providing related information about task such as task title in search field.</w:t>
            </w:r>
          </w:p>
          <w:p w:rsidR="00FA5E76" w:rsidRDefault="00FA5E76" w:rsidP="000E24EA">
            <w:r>
              <w:t>User enter “design logo” in search field.</w:t>
            </w:r>
          </w:p>
          <w:p w:rsidR="00FA5E76" w:rsidRDefault="00FA5E76" w:rsidP="000E24EA"/>
        </w:tc>
        <w:tc>
          <w:tcPr>
            <w:tcW w:w="2268" w:type="dxa"/>
          </w:tcPr>
          <w:p w:rsidR="00FA5E76" w:rsidRDefault="00FA5E76" w:rsidP="000E24EA">
            <w:r>
              <w:t>Application needs to synchronise and output all data related to search, allowing user to select from and data stored in the database needs to be in their latest updated version</w:t>
            </w:r>
          </w:p>
          <w:p w:rsidR="00FA5E76" w:rsidRDefault="00FA5E76" w:rsidP="000E24EA">
            <w:r>
              <w:t xml:space="preserve">So for this case needs to output </w:t>
            </w:r>
          </w:p>
          <w:p w:rsidR="00FA5E76" w:rsidRDefault="00FA5E76" w:rsidP="000E24EA">
            <w:r>
              <w:t xml:space="preserve">Task name: Design logo </w:t>
            </w:r>
          </w:p>
          <w:p w:rsidR="00FA5E76" w:rsidRDefault="00FA5E76" w:rsidP="000E24EA">
            <w:r>
              <w:t>Start date: 28/10/2015</w:t>
            </w:r>
          </w:p>
          <w:p w:rsidR="00FA5E76" w:rsidRDefault="00FA5E76" w:rsidP="000E24EA">
            <w:r>
              <w:t>Completion date: 2/11/2015</w:t>
            </w:r>
          </w:p>
          <w:p w:rsidR="00FA5E76" w:rsidRDefault="00FA5E76" w:rsidP="000E24EA">
            <w:r>
              <w:t>Employee:</w:t>
            </w:r>
          </w:p>
          <w:p w:rsidR="00FA5E76" w:rsidRDefault="00FA5E76" w:rsidP="000E24EA">
            <w:r>
              <w:t xml:space="preserve">Jims Harrison </w:t>
            </w:r>
          </w:p>
          <w:p w:rsidR="00FA5E76" w:rsidRDefault="00FA5E76" w:rsidP="000E24EA">
            <w:r>
              <w:t>All the above data needs to be the latest updated data.</w:t>
            </w:r>
          </w:p>
          <w:p w:rsidR="00FA5E76" w:rsidRDefault="00FA5E76" w:rsidP="000E24EA"/>
        </w:tc>
        <w:tc>
          <w:tcPr>
            <w:tcW w:w="2409" w:type="dxa"/>
          </w:tcPr>
          <w:p w:rsidR="00FA5E76" w:rsidRDefault="00FA5E76" w:rsidP="000E24EA">
            <w:r>
              <w:t>Application needs to output all the data related to the search option as a recommendation to the user to select from and the data needs to be synchronized and should be latest updated copy not the previous old copy.</w:t>
            </w:r>
          </w:p>
        </w:tc>
      </w:tr>
      <w:tr w:rsidR="00FA5E76" w:rsidTr="000E24EA">
        <w:tc>
          <w:tcPr>
            <w:tcW w:w="1276" w:type="dxa"/>
          </w:tcPr>
          <w:p w:rsidR="00FA5E76" w:rsidRDefault="00FA5E76" w:rsidP="000E24EA"/>
        </w:tc>
        <w:tc>
          <w:tcPr>
            <w:tcW w:w="1276" w:type="dxa"/>
          </w:tcPr>
          <w:p w:rsidR="00FA5E76" w:rsidRDefault="00FA5E76" w:rsidP="000E24EA">
            <w:r>
              <w:t>FR9</w:t>
            </w:r>
          </w:p>
        </w:tc>
        <w:tc>
          <w:tcPr>
            <w:tcW w:w="2551" w:type="dxa"/>
          </w:tcPr>
          <w:p w:rsidR="00FA5E76" w:rsidRDefault="00FA5E76" w:rsidP="000E24EA">
            <w:r>
              <w:t>Every update made in the web application needs to update and needs to be stored in desktop application. And vice versa every update done in local desktop application needs to be updated in web application as well.</w:t>
            </w:r>
          </w:p>
        </w:tc>
        <w:tc>
          <w:tcPr>
            <w:tcW w:w="5529" w:type="dxa"/>
          </w:tcPr>
          <w:p w:rsidR="00FA5E76" w:rsidRDefault="00FA5E76" w:rsidP="000E24EA">
            <w:r>
              <w:t xml:space="preserve">Both application needs user to log in if user wants to edit the data stored in the database. So user needs to provide valid email id and password and get access to the application. </w:t>
            </w:r>
          </w:p>
          <w:p w:rsidR="00FA5E76" w:rsidRDefault="00FA5E76" w:rsidP="000E24EA">
            <w:r>
              <w:t>After user get access to the application user will be at default home page. If user select “Task” from the provided menu to get to the task section then user can search for task by providing related information about task such as task title in search field.</w:t>
            </w:r>
          </w:p>
          <w:p w:rsidR="00FA5E76" w:rsidRDefault="00FA5E76" w:rsidP="000E24EA">
            <w:r>
              <w:t xml:space="preserve">Now user can select the task which should provide more information about the task and allow user to edit the task i.e. edit step comments and mark task if completed “Completed”, if </w:t>
            </w:r>
            <w:r>
              <w:lastRenderedPageBreak/>
              <w:t>currently working on it “Ongoing” or if abandoned and no longer needs to work on it “abandoned"</w:t>
            </w:r>
          </w:p>
          <w:p w:rsidR="00FA5E76" w:rsidRDefault="00FA5E76" w:rsidP="000E24EA"/>
          <w:p w:rsidR="00FA5E76" w:rsidRDefault="00FA5E76" w:rsidP="000E24EA">
            <w:r>
              <w:t xml:space="preserve">User enter “design logo” in search field </w:t>
            </w:r>
          </w:p>
          <w:p w:rsidR="00FA5E76" w:rsidRDefault="00FA5E76" w:rsidP="000E24EA">
            <w:r>
              <w:t>Then user select output data which should output more information about it then edit the data as “Completed” as user complete designing logo.</w:t>
            </w:r>
          </w:p>
          <w:p w:rsidR="00FA5E76" w:rsidRDefault="00FA5E76" w:rsidP="000E24EA"/>
        </w:tc>
        <w:tc>
          <w:tcPr>
            <w:tcW w:w="2268" w:type="dxa"/>
          </w:tcPr>
          <w:p w:rsidR="00FA5E76" w:rsidRDefault="00FA5E76" w:rsidP="000E24EA">
            <w:r>
              <w:lastRenderedPageBreak/>
              <w:t>Application needs to synchronise and update every editing user has done to selected data to the database and now both application needs to output updated data instead of previous old data.</w:t>
            </w:r>
          </w:p>
          <w:p w:rsidR="00FA5E76" w:rsidRDefault="00FA5E76" w:rsidP="000E24EA">
            <w:r>
              <w:lastRenderedPageBreak/>
              <w:t>So both application web and desktop needs to hold the “design logo” task data with “Completed” marking on it.</w:t>
            </w:r>
          </w:p>
        </w:tc>
        <w:tc>
          <w:tcPr>
            <w:tcW w:w="2409" w:type="dxa"/>
          </w:tcPr>
          <w:p w:rsidR="00FA5E76" w:rsidRDefault="00FA5E76" w:rsidP="000E24EA">
            <w:r>
              <w:lastRenderedPageBreak/>
              <w:t>If user edits data locally in the desktop application or the web application, it should be synchronise with the database and should output latest updated data available instead of the previous copy.</w:t>
            </w:r>
          </w:p>
        </w:tc>
      </w:tr>
      <w:tr w:rsidR="00FA5E76" w:rsidTr="000E24EA">
        <w:tc>
          <w:tcPr>
            <w:tcW w:w="1276" w:type="dxa"/>
          </w:tcPr>
          <w:p w:rsidR="00FA5E76" w:rsidRDefault="00FA5E76" w:rsidP="000E24EA"/>
        </w:tc>
        <w:tc>
          <w:tcPr>
            <w:tcW w:w="1276" w:type="dxa"/>
          </w:tcPr>
          <w:p w:rsidR="00FA5E76" w:rsidRDefault="00FA5E76" w:rsidP="000E24EA">
            <w:r>
              <w:t xml:space="preserve">FR10 </w:t>
            </w:r>
          </w:p>
        </w:tc>
        <w:tc>
          <w:tcPr>
            <w:tcW w:w="2551" w:type="dxa"/>
          </w:tcPr>
          <w:p w:rsidR="00FA5E76" w:rsidRDefault="00FA5E76" w:rsidP="000E24EA">
            <w:r>
              <w:t xml:space="preserve">Every editing user has done to the data will be updated before and after but if the data is not edit and there is a network available, data needs to be updated and synchronise every 5 minutes. So that user can have latest update data to work with this prevents user to waste time for old previous data.  </w:t>
            </w:r>
          </w:p>
        </w:tc>
        <w:tc>
          <w:tcPr>
            <w:tcW w:w="5529" w:type="dxa"/>
          </w:tcPr>
          <w:p w:rsidR="00FA5E76" w:rsidRDefault="00FA5E76" w:rsidP="000E24EA">
            <w:r>
              <w:t xml:space="preserve">Both application needs user to log in if user wants to edit the data and stored in the database. So user needs to provide valid email id and password and get access to the application. </w:t>
            </w:r>
          </w:p>
          <w:p w:rsidR="00FA5E76" w:rsidRDefault="00FA5E76" w:rsidP="000E24EA"/>
          <w:p w:rsidR="00FA5E76" w:rsidRDefault="00FA5E76" w:rsidP="000E24EA">
            <w:r>
              <w:t xml:space="preserve"> User did noting and left application as it is. </w:t>
            </w:r>
          </w:p>
        </w:tc>
        <w:tc>
          <w:tcPr>
            <w:tcW w:w="2268" w:type="dxa"/>
          </w:tcPr>
          <w:p w:rsidR="00FA5E76" w:rsidRDefault="00FA5E76" w:rsidP="000E24EA">
            <w:r>
              <w:t>Application sees there has not been any editing taking place for last 5 minutes so it automatically synchronise to the database and update itself with the latest data saved and store in the database. And notify user latest update on the application home section.</w:t>
            </w:r>
          </w:p>
        </w:tc>
        <w:tc>
          <w:tcPr>
            <w:tcW w:w="2409" w:type="dxa"/>
          </w:tcPr>
          <w:p w:rsidR="00FA5E76" w:rsidRDefault="00FA5E76" w:rsidP="000E24EA">
            <w:r>
              <w:t>Application needs to synchronise and update itself if no editing is taking place on the application. This should be repeated every 5 minutes and notify user if the latest update is found in application home section.</w:t>
            </w:r>
          </w:p>
        </w:tc>
      </w:tr>
      <w:tr w:rsidR="00FA5E76" w:rsidTr="000E24EA">
        <w:tc>
          <w:tcPr>
            <w:tcW w:w="1276" w:type="dxa"/>
          </w:tcPr>
          <w:p w:rsidR="00FA5E76" w:rsidRDefault="00FA5E76" w:rsidP="000E24EA"/>
        </w:tc>
        <w:tc>
          <w:tcPr>
            <w:tcW w:w="1276" w:type="dxa"/>
          </w:tcPr>
          <w:p w:rsidR="00FA5E76" w:rsidRDefault="00FA5E76" w:rsidP="000E24EA">
            <w:r>
              <w:t>FR10</w:t>
            </w:r>
          </w:p>
        </w:tc>
        <w:tc>
          <w:tcPr>
            <w:tcW w:w="2551" w:type="dxa"/>
          </w:tcPr>
          <w:p w:rsidR="00FA5E76" w:rsidRDefault="00FA5E76" w:rsidP="000E24EA">
            <w:r>
              <w:t>Every editing user has done to the data will be updated before and after but if the data is not edit and there is a network available, data needs to be updated and synchronise every 5 minutes. So that user can have latest update data to work with this prevents user to waste time for old previous data. But in such case when the network provision is failed then should notify users.</w:t>
            </w:r>
          </w:p>
        </w:tc>
        <w:tc>
          <w:tcPr>
            <w:tcW w:w="5529" w:type="dxa"/>
          </w:tcPr>
          <w:p w:rsidR="00FA5E76" w:rsidRDefault="00FA5E76" w:rsidP="000E24EA">
            <w:r>
              <w:t>Both application needs user to log in if user wants to edit the data and stored in the database. So user needs to provide valid email id and password and get access to the application.</w:t>
            </w:r>
          </w:p>
          <w:p w:rsidR="00FA5E76" w:rsidRDefault="00FA5E76" w:rsidP="000E24EA"/>
          <w:p w:rsidR="00FA5E76" w:rsidRDefault="00FA5E76" w:rsidP="000E24EA">
            <w:r>
              <w:t>User did noting and left application as it is.</w:t>
            </w:r>
          </w:p>
        </w:tc>
        <w:tc>
          <w:tcPr>
            <w:tcW w:w="2268" w:type="dxa"/>
          </w:tcPr>
          <w:p w:rsidR="00FA5E76" w:rsidRDefault="00FA5E76" w:rsidP="000E24EA">
            <w:r>
              <w:t>Application sees there has not been any editing taking place for last 5 minutes so it ties to automatically synchronise to the database and update itself with the latest data saved and store in the database. But as the there is no network thus should notify user by providing proper warning</w:t>
            </w:r>
          </w:p>
          <w:p w:rsidR="00FA5E76" w:rsidRDefault="00FA5E76" w:rsidP="000E24EA">
            <w:r>
              <w:t xml:space="preserve">“Failed to synchronise and update due to network failure. Will try to synchronisation and </w:t>
            </w:r>
            <w:r>
              <w:lastRenderedPageBreak/>
              <w:t>update data after 5 minutes“.</w:t>
            </w:r>
          </w:p>
        </w:tc>
        <w:tc>
          <w:tcPr>
            <w:tcW w:w="2409" w:type="dxa"/>
          </w:tcPr>
          <w:p w:rsidR="00FA5E76" w:rsidRDefault="00FA5E76" w:rsidP="000E24EA">
            <w:r>
              <w:lastRenderedPageBreak/>
              <w:t>Application needs to check whether users has been editing any data. If not application needs to check has it been 5 minutes if yes then tries to connect and synchronise with the database to update data to latest copy it holds. But in such case as network provision failure application needs to output user proper warning as what went wrong and try to connect to database and sync itself later every 5 minutes.</w:t>
            </w:r>
          </w:p>
        </w:tc>
      </w:tr>
      <w:tr w:rsidR="00FA5E76" w:rsidTr="000E24EA">
        <w:tc>
          <w:tcPr>
            <w:tcW w:w="1276" w:type="dxa"/>
          </w:tcPr>
          <w:p w:rsidR="00FA5E76" w:rsidRDefault="00FA5E76" w:rsidP="000E24EA"/>
        </w:tc>
        <w:tc>
          <w:tcPr>
            <w:tcW w:w="1276" w:type="dxa"/>
          </w:tcPr>
          <w:p w:rsidR="00FA5E76" w:rsidRDefault="00FA5E76" w:rsidP="000E24EA">
            <w:r>
              <w:t>FR11</w:t>
            </w:r>
          </w:p>
        </w:tc>
        <w:tc>
          <w:tcPr>
            <w:tcW w:w="2551" w:type="dxa"/>
          </w:tcPr>
          <w:p w:rsidR="00FA5E76" w:rsidRDefault="00FA5E76" w:rsidP="000E24EA">
            <w:r>
              <w:t>What happens if the users edits data but there is a lack of network provision.</w:t>
            </w:r>
          </w:p>
          <w:p w:rsidR="00FA5E76" w:rsidRDefault="00FA5E76" w:rsidP="000E24EA">
            <w:r>
              <w:t>All the editing user has done on the data needs to be saved locally and later when network is present it needs to establish connection to the database, every edit on the data needs to be updated in the database.</w:t>
            </w:r>
          </w:p>
          <w:p w:rsidR="00FA5E76" w:rsidRDefault="00FA5E76" w:rsidP="000E24EA">
            <w:r>
              <w:t>And should also notify users if the application could not synchronise with the database to update data.</w:t>
            </w:r>
          </w:p>
        </w:tc>
        <w:tc>
          <w:tcPr>
            <w:tcW w:w="5529" w:type="dxa"/>
          </w:tcPr>
          <w:p w:rsidR="00FA5E76" w:rsidRDefault="00FA5E76" w:rsidP="000E24EA">
            <w:r>
              <w:t>Both application needs user to log in if user wants to edit the data and stored in the database. So user needs to provide valid email id and password and get access to the application.</w:t>
            </w:r>
          </w:p>
          <w:p w:rsidR="00FA5E76" w:rsidRDefault="00FA5E76" w:rsidP="000E24EA"/>
          <w:p w:rsidR="00FA5E76" w:rsidRDefault="00FA5E76" w:rsidP="000E24EA">
            <w:r>
              <w:t xml:space="preserve">User enter “design logo” in search field </w:t>
            </w:r>
          </w:p>
          <w:p w:rsidR="00FA5E76" w:rsidRDefault="00FA5E76" w:rsidP="000E24EA">
            <w:r>
              <w:t>Then user select output data which should output more information about it then edit the data as “Completed” as user complete designing logo.</w:t>
            </w:r>
          </w:p>
          <w:p w:rsidR="00FA5E76" w:rsidRDefault="00FA5E76" w:rsidP="000E24EA"/>
        </w:tc>
        <w:tc>
          <w:tcPr>
            <w:tcW w:w="2268" w:type="dxa"/>
          </w:tcPr>
          <w:p w:rsidR="00FA5E76" w:rsidRDefault="00FA5E76" w:rsidP="000E24EA">
            <w:r>
              <w:t>Application needs to store and save the edit data and try to synchronise and updated data in the database. But if failed to do it then saved the edited data locally and synchronised and update the data when the network is available and can establish connection to the database.</w:t>
            </w:r>
          </w:p>
          <w:p w:rsidR="00FA5E76" w:rsidRDefault="00FA5E76" w:rsidP="000E24EA">
            <w:r>
              <w:t xml:space="preserve">It also needs to output warning message reporting that the synchronisation and updating data to the latest update failed. </w:t>
            </w:r>
          </w:p>
          <w:p w:rsidR="00FA5E76" w:rsidRDefault="00FA5E76" w:rsidP="000E24EA">
            <w:r>
              <w:t xml:space="preserve"> “Network connection error – not able to establish connection to the database thus was not able to synchronise and update the data”</w:t>
            </w:r>
          </w:p>
        </w:tc>
        <w:tc>
          <w:tcPr>
            <w:tcW w:w="2409" w:type="dxa"/>
          </w:tcPr>
          <w:p w:rsidR="00FA5E76" w:rsidRDefault="00FA5E76" w:rsidP="000E24EA">
            <w:r>
              <w:t>Application needs to store and save all the editing user has done in data locally and synchronise and update it when the network is available and also needs to output proper warning message to user to notify there is no network provision</w:t>
            </w:r>
          </w:p>
        </w:tc>
      </w:tr>
    </w:tbl>
    <w:p w:rsidR="00FA5E76" w:rsidRDefault="00FA5E76" w:rsidP="00AE1CE4">
      <w:pPr>
        <w:pStyle w:val="Caption"/>
        <w:sectPr w:rsidR="00FA5E76" w:rsidSect="00FA5E76">
          <w:pgSz w:w="16840" w:h="11907" w:orient="landscape" w:code="9"/>
          <w:pgMar w:top="1440" w:right="1440" w:bottom="1440" w:left="1440" w:header="720" w:footer="720" w:gutter="0"/>
          <w:pgNumType w:start="1"/>
          <w:cols w:space="720"/>
          <w:titlePg/>
          <w:docGrid w:linePitch="272"/>
        </w:sectPr>
      </w:pPr>
    </w:p>
    <w:p w:rsidR="00C566B4" w:rsidRDefault="005D4CDB" w:rsidP="00FA5E76">
      <w:pPr>
        <w:pStyle w:val="UnnumHeading1"/>
      </w:pPr>
      <w:bookmarkStart w:id="12" w:name="_Toc274759616"/>
      <w:r>
        <w:lastRenderedPageBreak/>
        <w:t>RE</w:t>
      </w:r>
      <w:r w:rsidR="00A44A71">
        <w:t>FERENCES</w:t>
      </w:r>
      <w:bookmarkEnd w:id="12"/>
    </w:p>
    <w:p w:rsidR="00C566B4" w:rsidRDefault="004F2D26" w:rsidP="006A16AC">
      <w:pPr>
        <w:pStyle w:val="bibentry"/>
      </w:pPr>
      <w:bookmarkStart w:id="13" w:name="seqa03"/>
      <w:r>
        <w:t>[1]</w:t>
      </w:r>
      <w:bookmarkEnd w:id="13"/>
      <w:r w:rsidR="001714DB">
        <w:tab/>
      </w:r>
      <w:r w:rsidR="00FA5E76">
        <w:t>N/A</w:t>
      </w:r>
    </w:p>
    <w:p w:rsidR="00C566B4" w:rsidRDefault="00A44A71" w:rsidP="00FA5E76">
      <w:pPr>
        <w:pStyle w:val="UnnumHeading1"/>
      </w:pPr>
      <w:r>
        <w:br w:type="page"/>
      </w:r>
      <w:bookmarkStart w:id="14" w:name="_Toc274759617"/>
      <w:r>
        <w:lastRenderedPageBreak/>
        <w:t>DOCUMENT HISTORY</w:t>
      </w:r>
      <w:bookmarkEnd w:id="1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566B4" w:rsidTr="008904EC">
        <w:trPr>
          <w:tblHeader/>
          <w:jc w:val="center"/>
        </w:trPr>
        <w:tc>
          <w:tcPr>
            <w:tcW w:w="864" w:type="dxa"/>
            <w:tcBorders>
              <w:bottom w:val="single" w:sz="12" w:space="0" w:color="000000"/>
            </w:tcBorders>
          </w:tcPr>
          <w:p w:rsidR="00C566B4" w:rsidRDefault="00A44A71">
            <w:pPr>
              <w:rPr>
                <w:i/>
              </w:rPr>
            </w:pPr>
            <w:r>
              <w:rPr>
                <w:i/>
              </w:rPr>
              <w:t>Version</w:t>
            </w:r>
          </w:p>
        </w:tc>
        <w:tc>
          <w:tcPr>
            <w:tcW w:w="1008" w:type="dxa"/>
            <w:tcBorders>
              <w:bottom w:val="single" w:sz="12" w:space="0" w:color="000000"/>
            </w:tcBorders>
          </w:tcPr>
          <w:p w:rsidR="00C566B4" w:rsidRDefault="00A44A71">
            <w:pPr>
              <w:rPr>
                <w:i/>
              </w:rPr>
            </w:pPr>
            <w:r>
              <w:rPr>
                <w:i/>
              </w:rPr>
              <w:t>CCF No.</w:t>
            </w:r>
          </w:p>
        </w:tc>
        <w:tc>
          <w:tcPr>
            <w:tcW w:w="1193" w:type="dxa"/>
            <w:tcBorders>
              <w:bottom w:val="single" w:sz="12" w:space="0" w:color="000000"/>
            </w:tcBorders>
          </w:tcPr>
          <w:p w:rsidR="00C566B4" w:rsidRDefault="00A44A71">
            <w:pPr>
              <w:rPr>
                <w:i/>
              </w:rPr>
            </w:pPr>
            <w:r>
              <w:rPr>
                <w:i/>
              </w:rPr>
              <w:t>Date</w:t>
            </w:r>
          </w:p>
        </w:tc>
        <w:tc>
          <w:tcPr>
            <w:tcW w:w="3969" w:type="dxa"/>
            <w:tcBorders>
              <w:bottom w:val="single" w:sz="12" w:space="0" w:color="000000"/>
            </w:tcBorders>
          </w:tcPr>
          <w:p w:rsidR="00C566B4" w:rsidRDefault="00A44A71">
            <w:pPr>
              <w:rPr>
                <w:i/>
              </w:rPr>
            </w:pPr>
            <w:r>
              <w:rPr>
                <w:i/>
              </w:rPr>
              <w:t>Changes made to document</w:t>
            </w:r>
          </w:p>
        </w:tc>
        <w:tc>
          <w:tcPr>
            <w:tcW w:w="1318" w:type="dxa"/>
            <w:tcBorders>
              <w:bottom w:val="single" w:sz="12" w:space="0" w:color="000000"/>
            </w:tcBorders>
          </w:tcPr>
          <w:p w:rsidR="00C566B4" w:rsidRDefault="00A44A71">
            <w:pPr>
              <w:rPr>
                <w:i/>
              </w:rPr>
            </w:pPr>
            <w:r>
              <w:rPr>
                <w:i/>
              </w:rPr>
              <w:t>Changed by</w:t>
            </w:r>
          </w:p>
        </w:tc>
      </w:tr>
      <w:tr w:rsidR="00C566B4" w:rsidTr="008904EC">
        <w:trPr>
          <w:jc w:val="center"/>
        </w:trPr>
        <w:tc>
          <w:tcPr>
            <w:tcW w:w="864" w:type="dxa"/>
            <w:tcBorders>
              <w:top w:val="nil"/>
            </w:tcBorders>
          </w:tcPr>
          <w:p w:rsidR="00C566B4" w:rsidRDefault="00A44A71">
            <w:r>
              <w:t>1.0</w:t>
            </w:r>
          </w:p>
        </w:tc>
        <w:tc>
          <w:tcPr>
            <w:tcW w:w="1008" w:type="dxa"/>
            <w:tcBorders>
              <w:top w:val="nil"/>
            </w:tcBorders>
          </w:tcPr>
          <w:p w:rsidR="00C566B4" w:rsidRDefault="00A44A71">
            <w:r>
              <w:t>N/A</w:t>
            </w:r>
          </w:p>
        </w:tc>
        <w:tc>
          <w:tcPr>
            <w:tcW w:w="1193" w:type="dxa"/>
            <w:tcBorders>
              <w:top w:val="nil"/>
            </w:tcBorders>
          </w:tcPr>
          <w:p w:rsidR="00C566B4" w:rsidRDefault="00C566B4">
            <w:r>
              <w:t>20/10/2015</w:t>
            </w:r>
          </w:p>
        </w:tc>
        <w:tc>
          <w:tcPr>
            <w:tcW w:w="3969" w:type="dxa"/>
            <w:tcBorders>
              <w:top w:val="nil"/>
            </w:tcBorders>
          </w:tcPr>
          <w:p w:rsidR="00C566B4" w:rsidRDefault="00C566B4">
            <w:r>
              <w:t>Original Version</w:t>
            </w:r>
          </w:p>
        </w:tc>
        <w:tc>
          <w:tcPr>
            <w:tcW w:w="1318" w:type="dxa"/>
            <w:tcBorders>
              <w:top w:val="nil"/>
            </w:tcBorders>
          </w:tcPr>
          <w:p w:rsidR="00C566B4" w:rsidRDefault="00C566B4">
            <w:r>
              <w:t>Kimit</w:t>
            </w:r>
          </w:p>
        </w:tc>
      </w:tr>
      <w:tr w:rsidR="00C566B4" w:rsidTr="008904EC">
        <w:trPr>
          <w:jc w:val="center"/>
        </w:trPr>
        <w:tc>
          <w:tcPr>
            <w:tcW w:w="864" w:type="dxa"/>
          </w:tcPr>
          <w:p w:rsidR="00C566B4" w:rsidRDefault="008904EC">
            <w:r>
              <w:t>1.1</w:t>
            </w:r>
          </w:p>
        </w:tc>
        <w:tc>
          <w:tcPr>
            <w:tcW w:w="1008" w:type="dxa"/>
          </w:tcPr>
          <w:p w:rsidR="00C566B4" w:rsidRDefault="008904EC">
            <w:r>
              <w:t>N/A</w:t>
            </w:r>
          </w:p>
        </w:tc>
        <w:tc>
          <w:tcPr>
            <w:tcW w:w="1193" w:type="dxa"/>
          </w:tcPr>
          <w:p w:rsidR="00C566B4" w:rsidRDefault="00C566B4">
            <w:r>
              <w:t>02/11/2015</w:t>
            </w:r>
          </w:p>
        </w:tc>
        <w:tc>
          <w:tcPr>
            <w:tcW w:w="3969" w:type="dxa"/>
          </w:tcPr>
          <w:p w:rsidR="00C566B4" w:rsidRDefault="00C566B4">
            <w:r>
              <w:t>Updated to contain more tests</w:t>
            </w:r>
          </w:p>
        </w:tc>
        <w:tc>
          <w:tcPr>
            <w:tcW w:w="1318" w:type="dxa"/>
          </w:tcPr>
          <w:p w:rsidR="00C566B4" w:rsidRDefault="00C566B4">
            <w:r>
              <w:t>Kimit</w:t>
            </w:r>
          </w:p>
        </w:tc>
      </w:tr>
      <w:tr w:rsidR="00C566B4" w:rsidTr="008904EC">
        <w:trPr>
          <w:jc w:val="center"/>
        </w:trPr>
        <w:tc>
          <w:tcPr>
            <w:tcW w:w="864" w:type="dxa"/>
          </w:tcPr>
          <w:p w:rsidR="00C566B4" w:rsidRDefault="00E06F5A">
            <w:r>
              <w:t>1.2</w:t>
            </w:r>
          </w:p>
        </w:tc>
        <w:tc>
          <w:tcPr>
            <w:tcW w:w="1008" w:type="dxa"/>
          </w:tcPr>
          <w:p w:rsidR="00C566B4" w:rsidRDefault="00E06F5A">
            <w:r>
              <w:t>N/A</w:t>
            </w:r>
          </w:p>
        </w:tc>
        <w:tc>
          <w:tcPr>
            <w:tcW w:w="1193" w:type="dxa"/>
          </w:tcPr>
          <w:p w:rsidR="00C566B4" w:rsidRDefault="00C566B4">
            <w:r>
              <w:t>03/11/2015</w:t>
            </w:r>
          </w:p>
        </w:tc>
        <w:tc>
          <w:tcPr>
            <w:tcW w:w="3969" w:type="dxa"/>
          </w:tcPr>
          <w:p w:rsidR="00C566B4" w:rsidRDefault="00C566B4">
            <w:r>
              <w:t>Put into document template &amp; content added</w:t>
            </w:r>
          </w:p>
        </w:tc>
        <w:tc>
          <w:tcPr>
            <w:tcW w:w="1318" w:type="dxa"/>
          </w:tcPr>
          <w:p w:rsidR="00C566B4" w:rsidRDefault="00C566B4">
            <w:r>
              <w:t>Curtis</w:t>
            </w:r>
          </w:p>
        </w:tc>
      </w:tr>
    </w:tbl>
    <w:p w:rsidR="00D7147C" w:rsidRDefault="00D7147C" w:rsidP="00E563D9">
      <w:pPr>
        <w:pStyle w:val="BodyText"/>
      </w:pPr>
    </w:p>
    <w:sectPr w:rsidR="00D7147C" w:rsidSect="00FA5E76">
      <w:pgSz w:w="11907" w:h="16840" w:code="9"/>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5EB2" w:rsidRDefault="00C55EB2">
      <w:r>
        <w:separator/>
      </w:r>
    </w:p>
  </w:endnote>
  <w:endnote w:type="continuationSeparator" w:id="0">
    <w:p w:rsidR="00C55EB2" w:rsidRDefault="00C55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FA5E76">
      <w:rPr>
        <w:rStyle w:val="PageNumber"/>
        <w:noProof/>
      </w:rPr>
      <w:t>2</w:t>
    </w:r>
    <w:r w:rsidR="00CA50B8">
      <w:rPr>
        <w:rStyle w:val="PageNumber"/>
      </w:rPr>
      <w:fldChar w:fldCharType="end"/>
    </w:r>
    <w:r>
      <w:rPr>
        <w:rStyle w:val="PageNumber"/>
      </w:rPr>
      <w:t xml:space="preserve"> of </w:t>
    </w:r>
    <w:r w:rsidR="00FA5E76">
      <w:rPr>
        <w:rStyle w:val="PageNumber"/>
      </w:rPr>
      <w:t>30</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5EB2" w:rsidRDefault="00C55EB2">
      <w:r>
        <w:separator/>
      </w:r>
    </w:p>
  </w:footnote>
  <w:footnote w:type="continuationSeparator" w:id="0">
    <w:p w:rsidR="00C55EB2" w:rsidRDefault="00C55E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A14" w:rsidRDefault="00C566B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C34D6B">
          <w:t>Word Template</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9939F4">
          <w:t>1.3</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FA5E76">
          <w:t>Build</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0E55EA2"/>
    <w:multiLevelType w:val="hybridMultilevel"/>
    <w:tmpl w:val="C1903D86"/>
    <w:lvl w:ilvl="0" w:tplc="0809000B">
      <w:start w:val="1"/>
      <w:numFmt w:val="bullet"/>
      <w:lvlText w:val=""/>
      <w:lvlJc w:val="left"/>
      <w:pPr>
        <w:ind w:left="1522" w:hanging="360"/>
      </w:pPr>
      <w:rPr>
        <w:rFonts w:ascii="Wingdings" w:hAnsi="Wingdings" w:hint="default"/>
      </w:rPr>
    </w:lvl>
    <w:lvl w:ilvl="1" w:tplc="08090003" w:tentative="1">
      <w:start w:val="1"/>
      <w:numFmt w:val="bullet"/>
      <w:lvlText w:val="o"/>
      <w:lvlJc w:val="left"/>
      <w:pPr>
        <w:ind w:left="2242" w:hanging="360"/>
      </w:pPr>
      <w:rPr>
        <w:rFonts w:ascii="Courier New" w:hAnsi="Courier New" w:cs="Courier New" w:hint="default"/>
      </w:rPr>
    </w:lvl>
    <w:lvl w:ilvl="2" w:tplc="08090005" w:tentative="1">
      <w:start w:val="1"/>
      <w:numFmt w:val="bullet"/>
      <w:lvlText w:val=""/>
      <w:lvlJc w:val="left"/>
      <w:pPr>
        <w:ind w:left="2962" w:hanging="360"/>
      </w:pPr>
      <w:rPr>
        <w:rFonts w:ascii="Wingdings" w:hAnsi="Wingdings" w:hint="default"/>
      </w:rPr>
    </w:lvl>
    <w:lvl w:ilvl="3" w:tplc="08090001" w:tentative="1">
      <w:start w:val="1"/>
      <w:numFmt w:val="bullet"/>
      <w:lvlText w:val=""/>
      <w:lvlJc w:val="left"/>
      <w:pPr>
        <w:ind w:left="3682" w:hanging="360"/>
      </w:pPr>
      <w:rPr>
        <w:rFonts w:ascii="Symbol" w:hAnsi="Symbol" w:hint="default"/>
      </w:rPr>
    </w:lvl>
    <w:lvl w:ilvl="4" w:tplc="08090003" w:tentative="1">
      <w:start w:val="1"/>
      <w:numFmt w:val="bullet"/>
      <w:lvlText w:val="o"/>
      <w:lvlJc w:val="left"/>
      <w:pPr>
        <w:ind w:left="4402" w:hanging="360"/>
      </w:pPr>
      <w:rPr>
        <w:rFonts w:ascii="Courier New" w:hAnsi="Courier New" w:cs="Courier New" w:hint="default"/>
      </w:rPr>
    </w:lvl>
    <w:lvl w:ilvl="5" w:tplc="08090005" w:tentative="1">
      <w:start w:val="1"/>
      <w:numFmt w:val="bullet"/>
      <w:lvlText w:val=""/>
      <w:lvlJc w:val="left"/>
      <w:pPr>
        <w:ind w:left="5122" w:hanging="360"/>
      </w:pPr>
      <w:rPr>
        <w:rFonts w:ascii="Wingdings" w:hAnsi="Wingdings" w:hint="default"/>
      </w:rPr>
    </w:lvl>
    <w:lvl w:ilvl="6" w:tplc="08090001" w:tentative="1">
      <w:start w:val="1"/>
      <w:numFmt w:val="bullet"/>
      <w:lvlText w:val=""/>
      <w:lvlJc w:val="left"/>
      <w:pPr>
        <w:ind w:left="5842" w:hanging="360"/>
      </w:pPr>
      <w:rPr>
        <w:rFonts w:ascii="Symbol" w:hAnsi="Symbol" w:hint="default"/>
      </w:rPr>
    </w:lvl>
    <w:lvl w:ilvl="7" w:tplc="08090003" w:tentative="1">
      <w:start w:val="1"/>
      <w:numFmt w:val="bullet"/>
      <w:lvlText w:val="o"/>
      <w:lvlJc w:val="left"/>
      <w:pPr>
        <w:ind w:left="6562" w:hanging="360"/>
      </w:pPr>
      <w:rPr>
        <w:rFonts w:ascii="Courier New" w:hAnsi="Courier New" w:cs="Courier New" w:hint="default"/>
      </w:rPr>
    </w:lvl>
    <w:lvl w:ilvl="8" w:tplc="08090005" w:tentative="1">
      <w:start w:val="1"/>
      <w:numFmt w:val="bullet"/>
      <w:lvlText w:val=""/>
      <w:lvlJc w:val="left"/>
      <w:pPr>
        <w:ind w:left="7282" w:hanging="360"/>
      </w:pPr>
      <w:rPr>
        <w:rFonts w:ascii="Wingdings" w:hAnsi="Wingdings" w:hint="default"/>
      </w:rPr>
    </w:lvl>
  </w:abstractNum>
  <w:abstractNum w:abstractNumId="12" w15:restartNumberingAfterBreak="0">
    <w:nsid w:val="203D6E63"/>
    <w:multiLevelType w:val="hybridMultilevel"/>
    <w:tmpl w:val="4E70B35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4A1727"/>
    <w:multiLevelType w:val="hybridMultilevel"/>
    <w:tmpl w:val="EE9ED28C"/>
    <w:lvl w:ilvl="0" w:tplc="0809000B">
      <w:start w:val="1"/>
      <w:numFmt w:val="bullet"/>
      <w:lvlText w:val=""/>
      <w:lvlJc w:val="left"/>
      <w:pPr>
        <w:ind w:left="815" w:hanging="360"/>
      </w:pPr>
      <w:rPr>
        <w:rFonts w:ascii="Wingdings" w:hAnsi="Wingdings"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16" w15:restartNumberingAfterBreak="0">
    <w:nsid w:val="4A9F78C9"/>
    <w:multiLevelType w:val="hybridMultilevel"/>
    <w:tmpl w:val="68F038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7F24D1"/>
    <w:multiLevelType w:val="hybridMultilevel"/>
    <w:tmpl w:val="D19ABD4C"/>
    <w:lvl w:ilvl="0" w:tplc="C002966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24455A"/>
    <w:multiLevelType w:val="hybridMultilevel"/>
    <w:tmpl w:val="9CE21728"/>
    <w:lvl w:ilvl="0" w:tplc="0809000B">
      <w:start w:val="1"/>
      <w:numFmt w:val="bullet"/>
      <w:lvlText w:val=""/>
      <w:lvlJc w:val="left"/>
      <w:pPr>
        <w:ind w:left="1685" w:hanging="360"/>
      </w:pPr>
      <w:rPr>
        <w:rFonts w:ascii="Wingdings" w:hAnsi="Wingdings" w:hint="default"/>
      </w:rPr>
    </w:lvl>
    <w:lvl w:ilvl="1" w:tplc="08090003" w:tentative="1">
      <w:start w:val="1"/>
      <w:numFmt w:val="bullet"/>
      <w:lvlText w:val="o"/>
      <w:lvlJc w:val="left"/>
      <w:pPr>
        <w:ind w:left="2405" w:hanging="360"/>
      </w:pPr>
      <w:rPr>
        <w:rFonts w:ascii="Courier New" w:hAnsi="Courier New" w:cs="Courier New" w:hint="default"/>
      </w:rPr>
    </w:lvl>
    <w:lvl w:ilvl="2" w:tplc="08090005" w:tentative="1">
      <w:start w:val="1"/>
      <w:numFmt w:val="bullet"/>
      <w:lvlText w:val=""/>
      <w:lvlJc w:val="left"/>
      <w:pPr>
        <w:ind w:left="3125" w:hanging="360"/>
      </w:pPr>
      <w:rPr>
        <w:rFonts w:ascii="Wingdings" w:hAnsi="Wingdings" w:hint="default"/>
      </w:rPr>
    </w:lvl>
    <w:lvl w:ilvl="3" w:tplc="08090001" w:tentative="1">
      <w:start w:val="1"/>
      <w:numFmt w:val="bullet"/>
      <w:lvlText w:val=""/>
      <w:lvlJc w:val="left"/>
      <w:pPr>
        <w:ind w:left="3845" w:hanging="360"/>
      </w:pPr>
      <w:rPr>
        <w:rFonts w:ascii="Symbol" w:hAnsi="Symbol" w:hint="default"/>
      </w:rPr>
    </w:lvl>
    <w:lvl w:ilvl="4" w:tplc="08090003" w:tentative="1">
      <w:start w:val="1"/>
      <w:numFmt w:val="bullet"/>
      <w:lvlText w:val="o"/>
      <w:lvlJc w:val="left"/>
      <w:pPr>
        <w:ind w:left="4565" w:hanging="360"/>
      </w:pPr>
      <w:rPr>
        <w:rFonts w:ascii="Courier New" w:hAnsi="Courier New" w:cs="Courier New" w:hint="default"/>
      </w:rPr>
    </w:lvl>
    <w:lvl w:ilvl="5" w:tplc="08090005" w:tentative="1">
      <w:start w:val="1"/>
      <w:numFmt w:val="bullet"/>
      <w:lvlText w:val=""/>
      <w:lvlJc w:val="left"/>
      <w:pPr>
        <w:ind w:left="5285" w:hanging="360"/>
      </w:pPr>
      <w:rPr>
        <w:rFonts w:ascii="Wingdings" w:hAnsi="Wingdings" w:hint="default"/>
      </w:rPr>
    </w:lvl>
    <w:lvl w:ilvl="6" w:tplc="08090001" w:tentative="1">
      <w:start w:val="1"/>
      <w:numFmt w:val="bullet"/>
      <w:lvlText w:val=""/>
      <w:lvlJc w:val="left"/>
      <w:pPr>
        <w:ind w:left="6005" w:hanging="360"/>
      </w:pPr>
      <w:rPr>
        <w:rFonts w:ascii="Symbol" w:hAnsi="Symbol" w:hint="default"/>
      </w:rPr>
    </w:lvl>
    <w:lvl w:ilvl="7" w:tplc="08090003" w:tentative="1">
      <w:start w:val="1"/>
      <w:numFmt w:val="bullet"/>
      <w:lvlText w:val="o"/>
      <w:lvlJc w:val="left"/>
      <w:pPr>
        <w:ind w:left="6725" w:hanging="360"/>
      </w:pPr>
      <w:rPr>
        <w:rFonts w:ascii="Courier New" w:hAnsi="Courier New" w:cs="Courier New" w:hint="default"/>
      </w:rPr>
    </w:lvl>
    <w:lvl w:ilvl="8" w:tplc="08090005" w:tentative="1">
      <w:start w:val="1"/>
      <w:numFmt w:val="bullet"/>
      <w:lvlText w:val=""/>
      <w:lvlJc w:val="left"/>
      <w:pPr>
        <w:ind w:left="7445" w:hanging="360"/>
      </w:pPr>
      <w:rPr>
        <w:rFonts w:ascii="Wingdings" w:hAnsi="Wingdings" w:hint="default"/>
      </w:rPr>
    </w:lvl>
  </w:abstractNum>
  <w:abstractNum w:abstractNumId="21" w15:restartNumberingAfterBreak="0">
    <w:nsid w:val="58CB32C6"/>
    <w:multiLevelType w:val="hybridMultilevel"/>
    <w:tmpl w:val="EDB27834"/>
    <w:lvl w:ilvl="0" w:tplc="0809000B">
      <w:start w:val="1"/>
      <w:numFmt w:val="bullet"/>
      <w:lvlText w:val=""/>
      <w:lvlJc w:val="left"/>
      <w:pPr>
        <w:ind w:left="1644" w:hanging="360"/>
      </w:pPr>
      <w:rPr>
        <w:rFonts w:ascii="Wingdings" w:hAnsi="Wingdings" w:hint="default"/>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22"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807EB"/>
    <w:multiLevelType w:val="hybridMultilevel"/>
    <w:tmpl w:val="17A0A9F2"/>
    <w:lvl w:ilvl="0" w:tplc="12B06EE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9308B8"/>
    <w:multiLevelType w:val="hybridMultilevel"/>
    <w:tmpl w:val="6D001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A5D1699"/>
    <w:multiLevelType w:val="hybridMultilevel"/>
    <w:tmpl w:val="DEFE4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6"/>
  </w:num>
  <w:num w:numId="16">
    <w:abstractNumId w:val="27"/>
  </w:num>
  <w:num w:numId="17">
    <w:abstractNumId w:val="25"/>
  </w:num>
  <w:num w:numId="18">
    <w:abstractNumId w:val="22"/>
  </w:num>
  <w:num w:numId="19">
    <w:abstractNumId w:val="19"/>
  </w:num>
  <w:num w:numId="20">
    <w:abstractNumId w:val="18"/>
  </w:num>
  <w:num w:numId="21">
    <w:abstractNumId w:val="23"/>
  </w:num>
  <w:num w:numId="22">
    <w:abstractNumId w:val="24"/>
  </w:num>
  <w:num w:numId="23">
    <w:abstractNumId w:val="20"/>
  </w:num>
  <w:num w:numId="24">
    <w:abstractNumId w:val="12"/>
  </w:num>
  <w:num w:numId="25">
    <w:abstractNumId w:val="15"/>
  </w:num>
  <w:num w:numId="26">
    <w:abstractNumId w:val="16"/>
  </w:num>
  <w:num w:numId="27">
    <w:abstractNumId w:val="11"/>
  </w:num>
  <w:num w:numId="28">
    <w:abstractNumId w:val="21"/>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B4"/>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C3039"/>
    <w:rsid w:val="004375B0"/>
    <w:rsid w:val="0047267A"/>
    <w:rsid w:val="004B2F56"/>
    <w:rsid w:val="004F159E"/>
    <w:rsid w:val="004F2D26"/>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678E7"/>
    <w:rsid w:val="006A16AC"/>
    <w:rsid w:val="006C70A8"/>
    <w:rsid w:val="006E2359"/>
    <w:rsid w:val="006E6158"/>
    <w:rsid w:val="00757A14"/>
    <w:rsid w:val="007A1231"/>
    <w:rsid w:val="00853D86"/>
    <w:rsid w:val="00854164"/>
    <w:rsid w:val="008904EC"/>
    <w:rsid w:val="009939F4"/>
    <w:rsid w:val="00994D52"/>
    <w:rsid w:val="009A7185"/>
    <w:rsid w:val="009D12AB"/>
    <w:rsid w:val="009D341E"/>
    <w:rsid w:val="009D7304"/>
    <w:rsid w:val="009E62F2"/>
    <w:rsid w:val="00A24477"/>
    <w:rsid w:val="00A44A71"/>
    <w:rsid w:val="00A7483E"/>
    <w:rsid w:val="00AA269F"/>
    <w:rsid w:val="00AA53A0"/>
    <w:rsid w:val="00AE1293"/>
    <w:rsid w:val="00AE1CE4"/>
    <w:rsid w:val="00B0738E"/>
    <w:rsid w:val="00B173DD"/>
    <w:rsid w:val="00B30EDD"/>
    <w:rsid w:val="00B614E0"/>
    <w:rsid w:val="00BA41FE"/>
    <w:rsid w:val="00C34D6B"/>
    <w:rsid w:val="00C55EB2"/>
    <w:rsid w:val="00C566B4"/>
    <w:rsid w:val="00C8782F"/>
    <w:rsid w:val="00CA50B8"/>
    <w:rsid w:val="00D32042"/>
    <w:rsid w:val="00D47894"/>
    <w:rsid w:val="00D7147C"/>
    <w:rsid w:val="00D725AB"/>
    <w:rsid w:val="00D76EBB"/>
    <w:rsid w:val="00DA5F07"/>
    <w:rsid w:val="00E06F5A"/>
    <w:rsid w:val="00E563D9"/>
    <w:rsid w:val="00E742E7"/>
    <w:rsid w:val="00E84DD8"/>
    <w:rsid w:val="00F4480B"/>
    <w:rsid w:val="00F64A04"/>
    <w:rsid w:val="00FA3DC2"/>
    <w:rsid w:val="00FA5E76"/>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483F36A-A367-49DF-83A8-4C8DBBEF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2" w:qFormat="1"/>
    <w:lsdException w:name="heading 2" w:uiPriority="3" w:qFormat="1"/>
    <w:lsdException w:name="heading 3" w:uiPriority="3"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7483E"/>
    <w:pPr>
      <w:tabs>
        <w:tab w:val="center" w:pos="4153"/>
        <w:tab w:val="right" w:pos="8306"/>
      </w:tabs>
    </w:pPr>
    <w:rPr>
      <w:i/>
      <w:sz w:val="18"/>
    </w:rPr>
  </w:style>
  <w:style w:type="paragraph" w:styleId="Footer">
    <w:name w:val="footer"/>
    <w:basedOn w:val="Normal"/>
    <w:link w:val="FooterChar"/>
    <w:uiPriority w:val="99"/>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Hyperlink">
    <w:name w:val="Hyperlink"/>
    <w:basedOn w:val="DefaultParagraphFont"/>
    <w:uiPriority w:val="99"/>
    <w:unhideWhenUsed/>
    <w:rsid w:val="00FA5E76"/>
    <w:rPr>
      <w:color w:val="0000FF" w:themeColor="hyperlink"/>
      <w:u w:val="single"/>
    </w:rPr>
  </w:style>
  <w:style w:type="paragraph" w:styleId="TOCHeading">
    <w:name w:val="TOC Heading"/>
    <w:basedOn w:val="Heading1"/>
    <w:next w:val="Normal"/>
    <w:uiPriority w:val="39"/>
    <w:unhideWhenUsed/>
    <w:qFormat/>
    <w:rsid w:val="00FA5E76"/>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FA5E76"/>
    <w:pPr>
      <w:spacing w:after="100"/>
      <w:ind w:left="400"/>
    </w:pPr>
  </w:style>
  <w:style w:type="character" w:customStyle="1" w:styleId="HeaderChar">
    <w:name w:val="Header Char"/>
    <w:basedOn w:val="DefaultParagraphFont"/>
    <w:link w:val="Header"/>
    <w:uiPriority w:val="99"/>
    <w:rsid w:val="00FA5E76"/>
    <w:rPr>
      <w:i/>
      <w:sz w:val="18"/>
      <w:lang w:eastAsia="en-US"/>
    </w:rPr>
  </w:style>
  <w:style w:type="character" w:customStyle="1" w:styleId="FooterChar">
    <w:name w:val="Footer Char"/>
    <w:basedOn w:val="DefaultParagraphFont"/>
    <w:link w:val="Footer"/>
    <w:uiPriority w:val="99"/>
    <w:rsid w:val="00FA5E76"/>
    <w:rPr>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aaaa@aaaa.aa.aa" TargetMode="External"/><Relationship Id="rId18" Type="http://schemas.openxmlformats.org/officeDocument/2006/relationships/hyperlink" Target="mailto:Joe.MAKER@hotmail.co.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25$@" TargetMode="External"/><Relationship Id="rId17" Type="http://schemas.openxmlformats.org/officeDocument/2006/relationships/hyperlink" Target="mailto:Jod@aber.ac.uk" TargetMode="External"/><Relationship Id="rId2" Type="http://schemas.openxmlformats.org/officeDocument/2006/relationships/numbering" Target="numbering.xml"/><Relationship Id="rId16" Type="http://schemas.openxmlformats.org/officeDocument/2006/relationships/hyperlink" Target="mailto:Jod@aber.ac.uk"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g@aber.ac.uk" TargetMode="External"/><Relationship Id="rId5" Type="http://schemas.openxmlformats.org/officeDocument/2006/relationships/webSettings" Target="webSettings.xml"/><Relationship Id="rId15" Type="http://schemas.openxmlformats.org/officeDocument/2006/relationships/hyperlink" Target="mailto:Joe.Maker@hotmail.co.uk" TargetMode="External"/><Relationship Id="rId10" Type="http://schemas.openxmlformats.org/officeDocument/2006/relationships/hyperlink" Target="mailto:joe@aber.ac.u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od@aber.ac.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Documents\CS22120\Group%20Project\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230BB5189847E2853C000A4F2FDB3F"/>
        <w:category>
          <w:name w:val="General"/>
          <w:gallery w:val="placeholder"/>
        </w:category>
        <w:types>
          <w:type w:val="bbPlcHdr"/>
        </w:types>
        <w:behaviors>
          <w:behavior w:val="content"/>
        </w:behaviors>
        <w:guid w:val="{248A4AFC-A070-420E-94F1-BAB5BAC434FB}"/>
      </w:docPartPr>
      <w:docPartBody>
        <w:p w:rsidR="00000000" w:rsidRDefault="00944E99">
          <w:pPr>
            <w:pStyle w:val="22230BB5189847E2853C000A4F2FDB3F"/>
          </w:pPr>
          <w:r w:rsidRPr="000B259F">
            <w:rPr>
              <w:rStyle w:val="PlaceholderText"/>
            </w:rPr>
            <w:t>[Title]</w:t>
          </w:r>
        </w:p>
      </w:docPartBody>
    </w:docPart>
    <w:docPart>
      <w:docPartPr>
        <w:name w:val="2D1A110F22814519B17D63BB30128C58"/>
        <w:category>
          <w:name w:val="General"/>
          <w:gallery w:val="placeholder"/>
        </w:category>
        <w:types>
          <w:type w:val="bbPlcHdr"/>
        </w:types>
        <w:behaviors>
          <w:behavior w:val="content"/>
        </w:behaviors>
        <w:guid w:val="{AA6B7E60-78E5-4B18-B338-B09E36416F96}"/>
      </w:docPartPr>
      <w:docPartBody>
        <w:p w:rsidR="00000000" w:rsidRDefault="00944E99">
          <w:pPr>
            <w:pStyle w:val="2D1A110F22814519B17D63BB30128C58"/>
          </w:pPr>
          <w:r w:rsidRPr="000B259F">
            <w:rPr>
              <w:rStyle w:val="PlaceholderText"/>
            </w:rPr>
            <w:t>[Subject]</w:t>
          </w:r>
        </w:p>
      </w:docPartBody>
    </w:docPart>
    <w:docPart>
      <w:docPartPr>
        <w:name w:val="E70DA8816B8843508B602ED244746861"/>
        <w:category>
          <w:name w:val="General"/>
          <w:gallery w:val="placeholder"/>
        </w:category>
        <w:types>
          <w:type w:val="bbPlcHdr"/>
        </w:types>
        <w:behaviors>
          <w:behavior w:val="content"/>
        </w:behaviors>
        <w:guid w:val="{A62C3D8E-7C11-42DB-AF20-5C55F4766255}"/>
      </w:docPartPr>
      <w:docPartBody>
        <w:p w:rsidR="00000000" w:rsidRDefault="00944E99">
          <w:pPr>
            <w:pStyle w:val="E70DA8816B8843508B602ED244746861"/>
          </w:pPr>
          <w:r w:rsidRPr="000B259F">
            <w:rPr>
              <w:rStyle w:val="PlaceholderText"/>
            </w:rPr>
            <w:t>[Author]</w:t>
          </w:r>
        </w:p>
      </w:docPartBody>
    </w:docPart>
    <w:docPart>
      <w:docPartPr>
        <w:name w:val="BD5884B626D94245B929091021E3E049"/>
        <w:category>
          <w:name w:val="General"/>
          <w:gallery w:val="placeholder"/>
        </w:category>
        <w:types>
          <w:type w:val="bbPlcHdr"/>
        </w:types>
        <w:behaviors>
          <w:behavior w:val="content"/>
        </w:behaviors>
        <w:guid w:val="{ACE41492-999E-46C8-BB26-E976A52C624C}"/>
      </w:docPartPr>
      <w:docPartBody>
        <w:p w:rsidR="00000000" w:rsidRDefault="00944E99">
          <w:pPr>
            <w:pStyle w:val="BD5884B626D94245B929091021E3E049"/>
          </w:pPr>
          <w:r w:rsidRPr="000B259F">
            <w:rPr>
              <w:rStyle w:val="PlaceholderText"/>
            </w:rPr>
            <w:t>[Category]</w:t>
          </w:r>
        </w:p>
      </w:docPartBody>
    </w:docPart>
    <w:docPart>
      <w:docPartPr>
        <w:name w:val="6507773BE8EF4E2C8FFF21E990373076"/>
        <w:category>
          <w:name w:val="General"/>
          <w:gallery w:val="placeholder"/>
        </w:category>
        <w:types>
          <w:type w:val="bbPlcHdr"/>
        </w:types>
        <w:behaviors>
          <w:behavior w:val="content"/>
        </w:behaviors>
        <w:guid w:val="{E0EBC90E-4E5C-48E9-A069-BD0B03EF5D83}"/>
      </w:docPartPr>
      <w:docPartBody>
        <w:p w:rsidR="00000000" w:rsidRDefault="00944E99">
          <w:pPr>
            <w:pStyle w:val="6507773BE8EF4E2C8FFF21E990373076"/>
          </w:pPr>
          <w:r w:rsidRPr="000B259F">
            <w:rPr>
              <w:rStyle w:val="PlaceholderText"/>
            </w:rPr>
            <w:t>[Keywords]</w:t>
          </w:r>
        </w:p>
      </w:docPartBody>
    </w:docPart>
    <w:docPart>
      <w:docPartPr>
        <w:name w:val="6BD0DCB7B3394EBA9A1E5B0F4BE17563"/>
        <w:category>
          <w:name w:val="General"/>
          <w:gallery w:val="placeholder"/>
        </w:category>
        <w:types>
          <w:type w:val="bbPlcHdr"/>
        </w:types>
        <w:behaviors>
          <w:behavior w:val="content"/>
        </w:behaviors>
        <w:guid w:val="{F6FFDF08-E573-4FD5-8A95-F5EDD4047143}"/>
      </w:docPartPr>
      <w:docPartBody>
        <w:p w:rsidR="00000000" w:rsidRDefault="00944E99">
          <w:pPr>
            <w:pStyle w:val="6BD0DCB7B3394EBA9A1E5B0F4BE1756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E99"/>
    <w:rsid w:val="0094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230BB5189847E2853C000A4F2FDB3F">
    <w:name w:val="22230BB5189847E2853C000A4F2FDB3F"/>
  </w:style>
  <w:style w:type="paragraph" w:customStyle="1" w:styleId="2D1A110F22814519B17D63BB30128C58">
    <w:name w:val="2D1A110F22814519B17D63BB30128C58"/>
  </w:style>
  <w:style w:type="paragraph" w:customStyle="1" w:styleId="E70DA8816B8843508B602ED244746861">
    <w:name w:val="E70DA8816B8843508B602ED244746861"/>
  </w:style>
  <w:style w:type="paragraph" w:customStyle="1" w:styleId="BD5884B626D94245B929091021E3E049">
    <w:name w:val="BD5884B626D94245B929091021E3E049"/>
  </w:style>
  <w:style w:type="paragraph" w:customStyle="1" w:styleId="6507773BE8EF4E2C8FFF21E990373076">
    <w:name w:val="6507773BE8EF4E2C8FFF21E990373076"/>
  </w:style>
  <w:style w:type="paragraph" w:customStyle="1" w:styleId="6BD0DCB7B3394EBA9A1E5B0F4BE17563">
    <w:name w:val="6BD0DCB7B3394EBA9A1E5B0F4BE17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3DB6C-D59F-46AF-B7C1-C21D1AF98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Document-Template</Template>
  <TotalTime>139</TotalTime>
  <Pages>33</Pages>
  <Words>11910</Words>
  <Characters>67887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79638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Word Template</dc:subject>
  <dc:creator>C.Palmer, C.Daldry, K.Rai, D.Kastelik, M.Hill, S.Johansen, C.Griffiths</dc:creator>
  <cp:keywords>1.3</cp:keywords>
  <dc:description/>
  <cp:lastModifiedBy>Curtis</cp:lastModifiedBy>
  <cp:revision>1</cp:revision>
  <dcterms:created xsi:type="dcterms:W3CDTF">2015-11-03T17:14:00Z</dcterms:created>
  <dcterms:modified xsi:type="dcterms:W3CDTF">2015-11-03T19:38:00Z</dcterms:modified>
  <cp:category>SE_QA_06</cp:category>
  <cp:contentStatus>Build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