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5EEDB4" w14:textId="77777777" w:rsidR="009A7185" w:rsidRPr="009A7185" w:rsidRDefault="000B7913" w:rsidP="0047267A">
      <w:pPr>
        <w:pStyle w:val="Subtitle"/>
      </w:pPr>
      <w:r>
        <w:t>Interaction and Design Specification</w:t>
      </w:r>
    </w:p>
    <w:tbl>
      <w:tblPr>
        <w:tblStyle w:val="TableGrid"/>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4355"/>
      </w:tblGrid>
      <w:tr w:rsidR="0003694C" w:rsidRPr="0003694C" w14:paraId="69DC747B" w14:textId="77777777" w:rsidTr="009D12AB">
        <w:tc>
          <w:tcPr>
            <w:tcW w:w="1276" w:type="dxa"/>
          </w:tcPr>
          <w:p w14:paraId="6DD1F9CA" w14:textId="77777777" w:rsidR="0003694C" w:rsidRPr="0003694C" w:rsidRDefault="0003694C" w:rsidP="00B30EDD">
            <w:r w:rsidRPr="0003694C">
              <w:t>Author:</w:t>
            </w:r>
          </w:p>
        </w:tc>
        <w:tc>
          <w:tcPr>
            <w:tcW w:w="4355" w:type="dxa"/>
          </w:tcPr>
          <w:p w14:paraId="2B68ADB3" w14:textId="77777777" w:rsidR="0003694C" w:rsidRPr="0003694C" w:rsidRDefault="002D2FEC" w:rsidP="00BA41FE">
            <w:sdt>
              <w:sdtPr>
                <w:alias w:val="Author"/>
                <w:id w:val="473469229"/>
                <w:placeholder>
                  <w:docPart w:val="EEF3237B2042459FA86ECA84A79E75DB"/>
                </w:placeholder>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6266B6">
                  <w:t>C.Palmer</w:t>
                </w:r>
                <w:proofErr w:type="spellEnd"/>
                <w:r w:rsidR="006266B6">
                  <w:t xml:space="preserve">, </w:t>
                </w:r>
                <w:proofErr w:type="spellStart"/>
                <w:r w:rsidR="006266B6">
                  <w:t>C.Daldry</w:t>
                </w:r>
                <w:proofErr w:type="spellEnd"/>
                <w:r w:rsidR="000235F4">
                  <w:t xml:space="preserve">, </w:t>
                </w:r>
                <w:proofErr w:type="spellStart"/>
                <w:r w:rsidR="000235F4">
                  <w:t>K.Rai</w:t>
                </w:r>
                <w:proofErr w:type="spellEnd"/>
                <w:r w:rsidR="000235F4">
                  <w:t xml:space="preserve">, </w:t>
                </w:r>
                <w:proofErr w:type="spellStart"/>
                <w:r w:rsidR="000235F4">
                  <w:t>D.Kastelik</w:t>
                </w:r>
                <w:proofErr w:type="spellEnd"/>
                <w:r w:rsidR="000235F4">
                  <w:t xml:space="preserve">, </w:t>
                </w:r>
                <w:proofErr w:type="spellStart"/>
                <w:r w:rsidR="000235F4">
                  <w:t>M.Hill</w:t>
                </w:r>
                <w:proofErr w:type="spellEnd"/>
                <w:r w:rsidR="000235F4">
                  <w:t xml:space="preserve">, </w:t>
                </w:r>
                <w:proofErr w:type="spellStart"/>
                <w:r w:rsidR="000235F4">
                  <w:t>S.Johansen</w:t>
                </w:r>
                <w:proofErr w:type="spellEnd"/>
                <w:r w:rsidR="000235F4">
                  <w:t xml:space="preserve">, </w:t>
                </w:r>
                <w:proofErr w:type="spellStart"/>
                <w:r w:rsidR="000235F4">
                  <w:t>C.Griffiths</w:t>
                </w:r>
                <w:proofErr w:type="spellEnd"/>
              </w:sdtContent>
            </w:sdt>
          </w:p>
        </w:tc>
      </w:tr>
      <w:tr w:rsidR="0003694C" w:rsidRPr="0003694C" w14:paraId="70E299E4" w14:textId="77777777" w:rsidTr="009D12AB">
        <w:tc>
          <w:tcPr>
            <w:tcW w:w="1276" w:type="dxa"/>
          </w:tcPr>
          <w:p w14:paraId="496D8553" w14:textId="77777777" w:rsidR="0003694C" w:rsidRPr="0003694C" w:rsidRDefault="0003694C" w:rsidP="0007255E">
            <w:proofErr w:type="spellStart"/>
            <w:r w:rsidRPr="0003694C">
              <w:t>Config</w:t>
            </w:r>
            <w:proofErr w:type="spellEnd"/>
            <w:r w:rsidRPr="0003694C">
              <w:t xml:space="preserve"> Ref:</w:t>
            </w:r>
          </w:p>
        </w:tc>
        <w:tc>
          <w:tcPr>
            <w:tcW w:w="4355" w:type="dxa"/>
          </w:tcPr>
          <w:p w14:paraId="09A0978C" w14:textId="77777777" w:rsidR="0003694C" w:rsidRPr="0003694C" w:rsidRDefault="002D2FEC" w:rsidP="00570A64">
            <w:sdt>
              <w:sdtPr>
                <w:alias w:val="Category"/>
                <w:id w:val="473469292"/>
                <w:placeholder>
                  <w:docPart w:val="95F28A49C75540C5A9C6223435BF6945"/>
                </w:placeholder>
                <w:dataBinding w:prefixMappings="xmlns:ns0='http://purl.org/dc/elements/1.1/' xmlns:ns1='http://schemas.openxmlformats.org/package/2006/metadata/core-properties' " w:xpath="/ns1:coreProperties[1]/ns1:category[1]" w:storeItemID="{6C3C8BC8-F283-45AE-878A-BAB7291924A1}"/>
                <w:text/>
              </w:sdtPr>
              <w:sdtEndPr/>
              <w:sdtContent>
                <w:r w:rsidR="00F75828">
                  <w:t>SE_10_2_1</w:t>
                </w:r>
              </w:sdtContent>
            </w:sdt>
            <w:r w:rsidR="00570A64" w:rsidRPr="0003694C">
              <w:t xml:space="preserve"> </w:t>
            </w:r>
          </w:p>
        </w:tc>
      </w:tr>
      <w:tr w:rsidR="0003694C" w:rsidRPr="0003694C" w14:paraId="18AB36F7" w14:textId="77777777" w:rsidTr="009D12AB">
        <w:tc>
          <w:tcPr>
            <w:tcW w:w="1276" w:type="dxa"/>
          </w:tcPr>
          <w:p w14:paraId="4036BD55" w14:textId="77777777" w:rsidR="0003694C" w:rsidRPr="0003694C" w:rsidRDefault="0003694C" w:rsidP="0007255E">
            <w:r w:rsidRPr="0003694C">
              <w:t>Date:</w:t>
            </w:r>
          </w:p>
        </w:tc>
        <w:tc>
          <w:tcPr>
            <w:tcW w:w="4355" w:type="dxa"/>
          </w:tcPr>
          <w:p w14:paraId="0F0A4950" w14:textId="77777777" w:rsidR="0003694C" w:rsidRPr="0003694C" w:rsidRDefault="009939F4" w:rsidP="0007255E">
            <w:r>
              <w:t>2015</w:t>
            </w:r>
            <w:r w:rsidR="00D725AB">
              <w:t>-10-1</w:t>
            </w:r>
            <w:r>
              <w:t>7</w:t>
            </w:r>
          </w:p>
        </w:tc>
      </w:tr>
      <w:tr w:rsidR="0003694C" w:rsidRPr="0003694C" w14:paraId="6AC10B25" w14:textId="77777777" w:rsidTr="009D12AB">
        <w:tc>
          <w:tcPr>
            <w:tcW w:w="1276" w:type="dxa"/>
          </w:tcPr>
          <w:p w14:paraId="7B685E58" w14:textId="77777777" w:rsidR="0003694C" w:rsidRPr="0003694C" w:rsidRDefault="0003694C" w:rsidP="0007255E">
            <w:r w:rsidRPr="0003694C">
              <w:t>Version:</w:t>
            </w:r>
          </w:p>
        </w:tc>
        <w:tc>
          <w:tcPr>
            <w:tcW w:w="4355" w:type="dxa"/>
          </w:tcPr>
          <w:p w14:paraId="6DF85425" w14:textId="58068C6A" w:rsidR="0003694C" w:rsidRPr="0003694C" w:rsidRDefault="002D2FEC" w:rsidP="00504AA6">
            <w:sdt>
              <w:sdtPr>
                <w:alias w:val="Keywords"/>
                <w:id w:val="473469293"/>
                <w:placeholder>
                  <w:docPart w:val="03EEDD6E619D44F8B8E7145C3F1B9098"/>
                </w:placeholder>
                <w:dataBinding w:prefixMappings="xmlns:ns0='http://purl.org/dc/elements/1.1/' xmlns:ns1='http://schemas.openxmlformats.org/package/2006/metadata/core-properties' " w:xpath="/ns1:coreProperties[1]/ns1:keywords[1]" w:storeItemID="{6C3C8BC8-F283-45AE-878A-BAB7291924A1}"/>
                <w:text/>
              </w:sdtPr>
              <w:sdtEndPr/>
              <w:sdtContent>
                <w:r w:rsidR="00196F18">
                  <w:t>1.2</w:t>
                </w:r>
              </w:sdtContent>
            </w:sdt>
            <w:r w:rsidR="00CA50B8">
              <w:fldChar w:fldCharType="begin"/>
            </w:r>
            <w:r w:rsidR="009A7185">
              <w:instrText xml:space="preserve"> DOCVARIABLE  Version  \* MERGEFORMAT </w:instrText>
            </w:r>
            <w:r w:rsidR="00CA50B8">
              <w:fldChar w:fldCharType="end"/>
            </w:r>
          </w:p>
        </w:tc>
      </w:tr>
      <w:tr w:rsidR="0003694C" w:rsidRPr="0003694C" w14:paraId="098E0F8D" w14:textId="77777777" w:rsidTr="009D12AB">
        <w:tc>
          <w:tcPr>
            <w:tcW w:w="1276" w:type="dxa"/>
          </w:tcPr>
          <w:p w14:paraId="0AD58674" w14:textId="77777777" w:rsidR="0003694C" w:rsidRPr="0003694C" w:rsidRDefault="0003694C" w:rsidP="0007255E">
            <w:r w:rsidRPr="0003694C">
              <w:t>Status:</w:t>
            </w:r>
          </w:p>
        </w:tc>
        <w:tc>
          <w:tcPr>
            <w:tcW w:w="4355" w:type="dxa"/>
          </w:tcPr>
          <w:p w14:paraId="3C93B4DB" w14:textId="77777777" w:rsidR="0003694C" w:rsidRPr="0003694C" w:rsidRDefault="002D2FEC" w:rsidP="009A7185">
            <w:sdt>
              <w:sdtPr>
                <w:alias w:val="Status"/>
                <w:id w:val="473469228"/>
                <w:placeholder>
                  <w:docPart w:val="2CE147F46FE14BB4BE93B3F1D5732441"/>
                </w:placeholder>
                <w:dataBinding w:prefixMappings="xmlns:ns0='http://purl.org/dc/elements/1.1/' xmlns:ns1='http://schemas.openxmlformats.org/package/2006/metadata/core-properties' " w:xpath="/ns1:coreProperties[1]/ns1:contentStatus[1]" w:storeItemID="{6C3C8BC8-F283-45AE-878A-BAB7291924A1}"/>
                <w:text/>
              </w:sdtPr>
              <w:sdtEndPr/>
              <w:sdtContent>
                <w:r w:rsidR="004F0D9B">
                  <w:t>Build</w:t>
                </w:r>
              </w:sdtContent>
            </w:sdt>
          </w:p>
        </w:tc>
      </w:tr>
    </w:tbl>
    <w:p w14:paraId="29F74D78" w14:textId="77777777" w:rsidR="00573F2E" w:rsidRDefault="009D341E" w:rsidP="00506697">
      <w:pPr>
        <w:rPr>
          <w:kern w:val="28"/>
        </w:rPr>
      </w:pPr>
      <w:r>
        <w:rPr>
          <w:noProof/>
          <w:lang w:val="en-US"/>
        </w:rPr>
        <mc:AlternateContent>
          <mc:Choice Requires="wps">
            <w:drawing>
              <wp:anchor distT="0" distB="0" distL="114300" distR="114300" simplePos="0" relativeHeight="251660288" behindDoc="0" locked="0" layoutInCell="1" allowOverlap="1" wp14:anchorId="7234344E" wp14:editId="57C792E4">
                <wp:simplePos x="0" y="0"/>
                <wp:positionH relativeFrom="leftMargin">
                  <wp:posOffset>2045970</wp:posOffset>
                </wp:positionH>
                <wp:positionV relativeFrom="bottomMargin">
                  <wp:posOffset>-1260475</wp:posOffset>
                </wp:positionV>
                <wp:extent cx="3265170" cy="1259840"/>
                <wp:effectExtent l="0" t="3175" r="3810" b="381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5170" cy="1259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F86960" w14:textId="77777777" w:rsidR="00177A99" w:rsidRPr="00177A99" w:rsidRDefault="00177A99" w:rsidP="00177A99">
                            <w:r w:rsidRPr="00177A99">
                              <w:t>Department of Computer Science</w:t>
                            </w:r>
                          </w:p>
                          <w:p w14:paraId="31EF373B" w14:textId="77777777" w:rsidR="00177A99" w:rsidRPr="00177A99" w:rsidRDefault="00177A99" w:rsidP="00177A99">
                            <w:r w:rsidRPr="00177A99">
                              <w:t>Aberystwyth University</w:t>
                            </w:r>
                          </w:p>
                          <w:p w14:paraId="4126A47C" w14:textId="77777777" w:rsidR="00177A99" w:rsidRPr="00177A99" w:rsidRDefault="00177A99" w:rsidP="00177A99">
                            <w:r w:rsidRPr="00177A99">
                              <w:t>Aberystwyth</w:t>
                            </w:r>
                          </w:p>
                          <w:p w14:paraId="0280EF8F" w14:textId="77777777" w:rsidR="00177A99" w:rsidRPr="00177A99" w:rsidRDefault="00177A99" w:rsidP="00177A99">
                            <w:r w:rsidRPr="00177A99">
                              <w:t>Ceredigion</w:t>
                            </w:r>
                          </w:p>
                          <w:p w14:paraId="2772F181" w14:textId="77777777" w:rsidR="00177A99" w:rsidRPr="00177A99" w:rsidRDefault="00177A99" w:rsidP="00177A99">
                            <w:r w:rsidRPr="00177A99">
                              <w:t>SY23 3DB</w:t>
                            </w:r>
                          </w:p>
                          <w:p w14:paraId="7FA7B050" w14:textId="77777777" w:rsidR="00177A99" w:rsidRDefault="00177A99">
                            <w:r w:rsidRPr="00177A99">
                              <w:t>Copyrig</w:t>
                            </w:r>
                            <w:r w:rsidR="009939F4">
                              <w:t>ht © Aberystwyth University 2015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margin-left:161.1pt;margin-top:-99.2pt;width:257.1pt;height:99.2pt;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bottom-margin-area;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" stroked="f">
                <v:textbox>
                  <w:txbxContent>
                    <w:p w14:paraId="01F86960" w14:textId="77777777" w:rsidR="00177A99" w:rsidRPr="00177A99" w:rsidRDefault="00177A99" w:rsidP="00177A99">
                      <w:r w:rsidRPr="00177A99">
                        <w:t>Department of Computer Science</w:t>
                      </w:r>
                    </w:p>
                    <w:p w14:paraId="31EF373B" w14:textId="77777777" w:rsidR="00177A99" w:rsidRPr="00177A99" w:rsidRDefault="00177A99" w:rsidP="00177A99">
                      <w:r w:rsidRPr="00177A99">
                        <w:t>Aberystwyth University</w:t>
                      </w:r>
                    </w:p>
                    <w:p w14:paraId="4126A47C" w14:textId="77777777" w:rsidR="00177A99" w:rsidRPr="00177A99" w:rsidRDefault="00177A99" w:rsidP="00177A99">
                      <w:r w:rsidRPr="00177A99">
                        <w:t>Aberystwyth</w:t>
                      </w:r>
                    </w:p>
                    <w:p w14:paraId="0280EF8F" w14:textId="77777777" w:rsidR="00177A99" w:rsidRPr="00177A99" w:rsidRDefault="00177A99" w:rsidP="00177A99">
                      <w:r w:rsidRPr="00177A99">
                        <w:t>Ceredigion</w:t>
                      </w:r>
                    </w:p>
                    <w:p w14:paraId="2772F181" w14:textId="77777777" w:rsidR="00177A99" w:rsidRPr="00177A99" w:rsidRDefault="00177A99" w:rsidP="00177A99">
                      <w:r w:rsidRPr="00177A99">
                        <w:t>SY23 3DB</w:t>
                      </w:r>
                    </w:p>
                    <w:p w14:paraId="7FA7B050" w14:textId="77777777" w:rsidR="00177A99" w:rsidRDefault="00177A99">
                      <w:r w:rsidRPr="00177A99">
                        <w:t>Copyrig</w:t>
                      </w:r>
                      <w:r w:rsidR="009939F4">
                        <w:t>ht © Aberystwyth University 2015</w:t>
                      </w:r>
                    </w:p>
                  </w:txbxContent>
                </v:textbox>
                <w10:wrap anchorx="margin" anchory="margin"/>
              </v:shape>
            </w:pict>
          </mc:Fallback>
        </mc:AlternateContent>
      </w:r>
      <w:bookmarkStart w:id="0" w:name="_Toc274759611"/>
      <w:r w:rsidR="00573F2E">
        <w:br w:type="page"/>
      </w:r>
    </w:p>
    <w:p w14:paraId="0F63C5BF" w14:textId="77777777" w:rsidR="0009188B" w:rsidRDefault="00A44A71" w:rsidP="00F64A04">
      <w:pPr>
        <w:pStyle w:val="UnnumHeading1"/>
      </w:pPr>
      <w:bookmarkStart w:id="1" w:name="_Toc433705200"/>
      <w:bookmarkStart w:id="2" w:name="_Toc433811343"/>
      <w:r>
        <w:lastRenderedPageBreak/>
        <w:t>CONTENTS</w:t>
      </w:r>
      <w:bookmarkEnd w:id="0"/>
      <w:bookmarkEnd w:id="1"/>
      <w:bookmarkEnd w:id="2"/>
    </w:p>
    <w:sdt>
      <w:sdtPr>
        <w:rPr>
          <w:rFonts w:ascii="Times New Roman" w:eastAsia="Times New Roman" w:hAnsi="Times New Roman" w:cs="Times New Roman"/>
          <w:color w:val="auto"/>
          <w:sz w:val="20"/>
          <w:szCs w:val="20"/>
          <w:lang w:val="en-GB"/>
        </w:rPr>
        <w:id w:val="-792436887"/>
        <w:docPartObj>
          <w:docPartGallery w:val="Table of Contents"/>
          <w:docPartUnique/>
        </w:docPartObj>
      </w:sdtPr>
      <w:sdtEndPr>
        <w:rPr>
          <w:b/>
          <w:bCs/>
          <w:noProof/>
        </w:rPr>
      </w:sdtEndPr>
      <w:sdtContent>
        <w:p w14:paraId="01A5D901" w14:textId="77777777" w:rsidR="00F060BD" w:rsidRDefault="00F060BD">
          <w:pPr>
            <w:pStyle w:val="TOCHeading"/>
          </w:pPr>
        </w:p>
        <w:p w14:paraId="528299B5" w14:textId="77777777" w:rsidR="00C21CA6" w:rsidRDefault="00F060BD">
          <w:pPr>
            <w:pStyle w:val="TOC1"/>
            <w:rPr>
              <w:rFonts w:asciiTheme="minorHAnsi" w:eastAsiaTheme="minorEastAsia" w:hAnsiTheme="minorHAnsi" w:cstheme="minorBidi"/>
              <w:caps w:val="0"/>
              <w:noProof/>
              <w:sz w:val="22"/>
              <w:szCs w:val="22"/>
              <w:lang w:eastAsia="en-GB"/>
            </w:rPr>
          </w:pPr>
          <w:r>
            <w:fldChar w:fldCharType="begin"/>
          </w:r>
          <w:r>
            <w:instrText xml:space="preserve"> TOC \o "1-3" \h \z \u </w:instrText>
          </w:r>
          <w:r>
            <w:fldChar w:fldCharType="separate"/>
          </w:r>
          <w:hyperlink w:anchor="_Toc433811343" w:history="1">
            <w:r w:rsidR="00C21CA6" w:rsidRPr="002571B5">
              <w:rPr>
                <w:rStyle w:val="Hyperlink"/>
                <w:noProof/>
              </w:rPr>
              <w:t>CONTENTS</w:t>
            </w:r>
            <w:r w:rsidR="00C21CA6">
              <w:rPr>
                <w:noProof/>
                <w:webHidden/>
              </w:rPr>
              <w:tab/>
            </w:r>
            <w:r w:rsidR="00C21CA6">
              <w:rPr>
                <w:noProof/>
                <w:webHidden/>
              </w:rPr>
              <w:fldChar w:fldCharType="begin"/>
            </w:r>
            <w:r w:rsidR="00C21CA6">
              <w:rPr>
                <w:noProof/>
                <w:webHidden/>
              </w:rPr>
              <w:instrText xml:space="preserve"> PAGEREF _Toc433811343 \h </w:instrText>
            </w:r>
            <w:r w:rsidR="00C21CA6">
              <w:rPr>
                <w:noProof/>
                <w:webHidden/>
              </w:rPr>
            </w:r>
            <w:r w:rsidR="00C21CA6">
              <w:rPr>
                <w:noProof/>
                <w:webHidden/>
              </w:rPr>
              <w:fldChar w:fldCharType="separate"/>
            </w:r>
            <w:r w:rsidR="00C21CA6">
              <w:rPr>
                <w:noProof/>
                <w:webHidden/>
              </w:rPr>
              <w:t>2</w:t>
            </w:r>
            <w:r w:rsidR="00C21CA6">
              <w:rPr>
                <w:noProof/>
                <w:webHidden/>
              </w:rPr>
              <w:fldChar w:fldCharType="end"/>
            </w:r>
          </w:hyperlink>
        </w:p>
        <w:p w14:paraId="774FA43F" w14:textId="77777777" w:rsidR="00C21CA6" w:rsidRDefault="002D2FEC">
          <w:pPr>
            <w:pStyle w:val="TOC1"/>
            <w:tabs>
              <w:tab w:val="left" w:pos="440"/>
            </w:tabs>
            <w:rPr>
              <w:rFonts w:asciiTheme="minorHAnsi" w:eastAsiaTheme="minorEastAsia" w:hAnsiTheme="minorHAnsi" w:cstheme="minorBidi"/>
              <w:caps w:val="0"/>
              <w:noProof/>
              <w:sz w:val="22"/>
              <w:szCs w:val="22"/>
              <w:lang w:eastAsia="en-GB"/>
            </w:rPr>
          </w:pPr>
          <w:hyperlink w:anchor="_Toc433811344" w:history="1">
            <w:r w:rsidR="00C21CA6" w:rsidRPr="002571B5">
              <w:rPr>
                <w:rStyle w:val="Hyperlink"/>
                <w:noProof/>
              </w:rPr>
              <w:t>1.</w:t>
            </w:r>
            <w:r w:rsidR="00C21CA6">
              <w:rPr>
                <w:rFonts w:asciiTheme="minorHAnsi" w:eastAsiaTheme="minorEastAsia" w:hAnsiTheme="minorHAnsi" w:cstheme="minorBidi"/>
                <w:caps w:val="0"/>
                <w:noProof/>
                <w:sz w:val="22"/>
                <w:szCs w:val="22"/>
                <w:lang w:eastAsia="en-GB"/>
              </w:rPr>
              <w:tab/>
            </w:r>
            <w:r w:rsidR="00C21CA6" w:rsidRPr="002571B5">
              <w:rPr>
                <w:rStyle w:val="Hyperlink"/>
                <w:noProof/>
              </w:rPr>
              <w:t>Introduction</w:t>
            </w:r>
            <w:r w:rsidR="00C21CA6">
              <w:rPr>
                <w:noProof/>
                <w:webHidden/>
              </w:rPr>
              <w:tab/>
            </w:r>
            <w:r w:rsidR="00C21CA6">
              <w:rPr>
                <w:noProof/>
                <w:webHidden/>
              </w:rPr>
              <w:fldChar w:fldCharType="begin"/>
            </w:r>
            <w:r w:rsidR="00C21CA6">
              <w:rPr>
                <w:noProof/>
                <w:webHidden/>
              </w:rPr>
              <w:instrText xml:space="preserve"> PAGEREF _Toc433811344 \h </w:instrText>
            </w:r>
            <w:r w:rsidR="00C21CA6">
              <w:rPr>
                <w:noProof/>
                <w:webHidden/>
              </w:rPr>
            </w:r>
            <w:r w:rsidR="00C21CA6">
              <w:rPr>
                <w:noProof/>
                <w:webHidden/>
              </w:rPr>
              <w:fldChar w:fldCharType="separate"/>
            </w:r>
            <w:r w:rsidR="00C21CA6">
              <w:rPr>
                <w:noProof/>
                <w:webHidden/>
              </w:rPr>
              <w:t>3</w:t>
            </w:r>
            <w:r w:rsidR="00C21CA6">
              <w:rPr>
                <w:noProof/>
                <w:webHidden/>
              </w:rPr>
              <w:fldChar w:fldCharType="end"/>
            </w:r>
          </w:hyperlink>
        </w:p>
        <w:p w14:paraId="455CF4FB" w14:textId="77777777" w:rsidR="00C21CA6" w:rsidRDefault="002D2FEC">
          <w:pPr>
            <w:pStyle w:val="TOC2"/>
            <w:tabs>
              <w:tab w:val="left" w:pos="880"/>
            </w:tabs>
            <w:rPr>
              <w:rFonts w:asciiTheme="minorHAnsi" w:eastAsiaTheme="minorEastAsia" w:hAnsiTheme="minorHAnsi" w:cstheme="minorBidi"/>
              <w:noProof/>
              <w:sz w:val="22"/>
              <w:szCs w:val="22"/>
              <w:lang w:eastAsia="en-GB"/>
            </w:rPr>
          </w:pPr>
          <w:hyperlink w:anchor="_Toc433811345" w:history="1">
            <w:r w:rsidR="00C21CA6" w:rsidRPr="002571B5">
              <w:rPr>
                <w:rStyle w:val="Hyperlink"/>
                <w:noProof/>
              </w:rPr>
              <w:t>1.1</w:t>
            </w:r>
            <w:r w:rsidR="00C21CA6">
              <w:rPr>
                <w:rFonts w:asciiTheme="minorHAnsi" w:eastAsiaTheme="minorEastAsia" w:hAnsiTheme="minorHAnsi" w:cstheme="minorBidi"/>
                <w:noProof/>
                <w:sz w:val="22"/>
                <w:szCs w:val="22"/>
                <w:lang w:eastAsia="en-GB"/>
              </w:rPr>
              <w:tab/>
            </w:r>
            <w:r w:rsidR="00C21CA6" w:rsidRPr="002571B5">
              <w:rPr>
                <w:rStyle w:val="Hyperlink"/>
                <w:noProof/>
              </w:rPr>
              <w:t>Purpose of this Document</w:t>
            </w:r>
            <w:r w:rsidR="00C21CA6">
              <w:rPr>
                <w:noProof/>
                <w:webHidden/>
              </w:rPr>
              <w:tab/>
            </w:r>
            <w:r w:rsidR="00C21CA6">
              <w:rPr>
                <w:noProof/>
                <w:webHidden/>
              </w:rPr>
              <w:fldChar w:fldCharType="begin"/>
            </w:r>
            <w:r w:rsidR="00C21CA6">
              <w:rPr>
                <w:noProof/>
                <w:webHidden/>
              </w:rPr>
              <w:instrText xml:space="preserve"> PAGEREF _Toc433811345 \h </w:instrText>
            </w:r>
            <w:r w:rsidR="00C21CA6">
              <w:rPr>
                <w:noProof/>
                <w:webHidden/>
              </w:rPr>
            </w:r>
            <w:r w:rsidR="00C21CA6">
              <w:rPr>
                <w:noProof/>
                <w:webHidden/>
              </w:rPr>
              <w:fldChar w:fldCharType="separate"/>
            </w:r>
            <w:r w:rsidR="00C21CA6">
              <w:rPr>
                <w:noProof/>
                <w:webHidden/>
              </w:rPr>
              <w:t>3</w:t>
            </w:r>
            <w:r w:rsidR="00C21CA6">
              <w:rPr>
                <w:noProof/>
                <w:webHidden/>
              </w:rPr>
              <w:fldChar w:fldCharType="end"/>
            </w:r>
          </w:hyperlink>
        </w:p>
        <w:p w14:paraId="1A2F10D6" w14:textId="77777777" w:rsidR="00C21CA6" w:rsidRDefault="002D2FEC">
          <w:pPr>
            <w:pStyle w:val="TOC2"/>
            <w:tabs>
              <w:tab w:val="left" w:pos="880"/>
            </w:tabs>
            <w:rPr>
              <w:rFonts w:asciiTheme="minorHAnsi" w:eastAsiaTheme="minorEastAsia" w:hAnsiTheme="minorHAnsi" w:cstheme="minorBidi"/>
              <w:noProof/>
              <w:sz w:val="22"/>
              <w:szCs w:val="22"/>
              <w:lang w:eastAsia="en-GB"/>
            </w:rPr>
          </w:pPr>
          <w:hyperlink w:anchor="_Toc433811346" w:history="1">
            <w:r w:rsidR="00C21CA6" w:rsidRPr="002571B5">
              <w:rPr>
                <w:rStyle w:val="Hyperlink"/>
                <w:noProof/>
              </w:rPr>
              <w:t>1.2</w:t>
            </w:r>
            <w:r w:rsidR="00C21CA6">
              <w:rPr>
                <w:rFonts w:asciiTheme="minorHAnsi" w:eastAsiaTheme="minorEastAsia" w:hAnsiTheme="minorHAnsi" w:cstheme="minorBidi"/>
                <w:noProof/>
                <w:sz w:val="22"/>
                <w:szCs w:val="22"/>
                <w:lang w:eastAsia="en-GB"/>
              </w:rPr>
              <w:tab/>
            </w:r>
            <w:r w:rsidR="00C21CA6" w:rsidRPr="002571B5">
              <w:rPr>
                <w:rStyle w:val="Hyperlink"/>
                <w:noProof/>
              </w:rPr>
              <w:t>Scope</w:t>
            </w:r>
            <w:r w:rsidR="00C21CA6">
              <w:rPr>
                <w:noProof/>
                <w:webHidden/>
              </w:rPr>
              <w:tab/>
            </w:r>
            <w:r w:rsidR="00C21CA6">
              <w:rPr>
                <w:noProof/>
                <w:webHidden/>
              </w:rPr>
              <w:fldChar w:fldCharType="begin"/>
            </w:r>
            <w:r w:rsidR="00C21CA6">
              <w:rPr>
                <w:noProof/>
                <w:webHidden/>
              </w:rPr>
              <w:instrText xml:space="preserve"> PAGEREF _Toc433811346 \h </w:instrText>
            </w:r>
            <w:r w:rsidR="00C21CA6">
              <w:rPr>
                <w:noProof/>
                <w:webHidden/>
              </w:rPr>
            </w:r>
            <w:r w:rsidR="00C21CA6">
              <w:rPr>
                <w:noProof/>
                <w:webHidden/>
              </w:rPr>
              <w:fldChar w:fldCharType="separate"/>
            </w:r>
            <w:r w:rsidR="00C21CA6">
              <w:rPr>
                <w:noProof/>
                <w:webHidden/>
              </w:rPr>
              <w:t>3</w:t>
            </w:r>
            <w:r w:rsidR="00C21CA6">
              <w:rPr>
                <w:noProof/>
                <w:webHidden/>
              </w:rPr>
              <w:fldChar w:fldCharType="end"/>
            </w:r>
          </w:hyperlink>
        </w:p>
        <w:p w14:paraId="1AA59871" w14:textId="77777777" w:rsidR="00C21CA6" w:rsidRDefault="002D2FEC">
          <w:pPr>
            <w:pStyle w:val="TOC2"/>
            <w:tabs>
              <w:tab w:val="left" w:pos="880"/>
            </w:tabs>
            <w:rPr>
              <w:rFonts w:asciiTheme="minorHAnsi" w:eastAsiaTheme="minorEastAsia" w:hAnsiTheme="minorHAnsi" w:cstheme="minorBidi"/>
              <w:noProof/>
              <w:sz w:val="22"/>
              <w:szCs w:val="22"/>
              <w:lang w:eastAsia="en-GB"/>
            </w:rPr>
          </w:pPr>
          <w:hyperlink w:anchor="_Toc433811347" w:history="1">
            <w:r w:rsidR="00C21CA6" w:rsidRPr="002571B5">
              <w:rPr>
                <w:rStyle w:val="Hyperlink"/>
                <w:noProof/>
              </w:rPr>
              <w:t>1.3</w:t>
            </w:r>
            <w:r w:rsidR="00C21CA6">
              <w:rPr>
                <w:rFonts w:asciiTheme="minorHAnsi" w:eastAsiaTheme="minorEastAsia" w:hAnsiTheme="minorHAnsi" w:cstheme="minorBidi"/>
                <w:noProof/>
                <w:sz w:val="22"/>
                <w:szCs w:val="22"/>
                <w:lang w:eastAsia="en-GB"/>
              </w:rPr>
              <w:tab/>
            </w:r>
            <w:r w:rsidR="00C21CA6" w:rsidRPr="002571B5">
              <w:rPr>
                <w:rStyle w:val="Hyperlink"/>
                <w:noProof/>
              </w:rPr>
              <w:t>Objectives</w:t>
            </w:r>
            <w:r w:rsidR="00C21CA6">
              <w:rPr>
                <w:noProof/>
                <w:webHidden/>
              </w:rPr>
              <w:tab/>
            </w:r>
            <w:r w:rsidR="00C21CA6">
              <w:rPr>
                <w:noProof/>
                <w:webHidden/>
              </w:rPr>
              <w:fldChar w:fldCharType="begin"/>
            </w:r>
            <w:r w:rsidR="00C21CA6">
              <w:rPr>
                <w:noProof/>
                <w:webHidden/>
              </w:rPr>
              <w:instrText xml:space="preserve"> PAGEREF _Toc433811347 \h </w:instrText>
            </w:r>
            <w:r w:rsidR="00C21CA6">
              <w:rPr>
                <w:noProof/>
                <w:webHidden/>
              </w:rPr>
            </w:r>
            <w:r w:rsidR="00C21CA6">
              <w:rPr>
                <w:noProof/>
                <w:webHidden/>
              </w:rPr>
              <w:fldChar w:fldCharType="separate"/>
            </w:r>
            <w:r w:rsidR="00C21CA6">
              <w:rPr>
                <w:noProof/>
                <w:webHidden/>
              </w:rPr>
              <w:t>3</w:t>
            </w:r>
            <w:r w:rsidR="00C21CA6">
              <w:rPr>
                <w:noProof/>
                <w:webHidden/>
              </w:rPr>
              <w:fldChar w:fldCharType="end"/>
            </w:r>
          </w:hyperlink>
        </w:p>
        <w:p w14:paraId="5DD5F174" w14:textId="77777777" w:rsidR="00C21CA6" w:rsidRDefault="002D2FEC">
          <w:pPr>
            <w:pStyle w:val="TOC1"/>
            <w:tabs>
              <w:tab w:val="left" w:pos="440"/>
            </w:tabs>
            <w:rPr>
              <w:rFonts w:asciiTheme="minorHAnsi" w:eastAsiaTheme="minorEastAsia" w:hAnsiTheme="minorHAnsi" w:cstheme="minorBidi"/>
              <w:caps w:val="0"/>
              <w:noProof/>
              <w:sz w:val="22"/>
              <w:szCs w:val="22"/>
              <w:lang w:eastAsia="en-GB"/>
            </w:rPr>
          </w:pPr>
          <w:hyperlink w:anchor="_Toc433811348" w:history="1">
            <w:r w:rsidR="00C21CA6" w:rsidRPr="002571B5">
              <w:rPr>
                <w:rStyle w:val="Hyperlink"/>
                <w:noProof/>
              </w:rPr>
              <w:t>2.</w:t>
            </w:r>
            <w:r w:rsidR="00C21CA6">
              <w:rPr>
                <w:rFonts w:asciiTheme="minorHAnsi" w:eastAsiaTheme="minorEastAsia" w:hAnsiTheme="minorHAnsi" w:cstheme="minorBidi"/>
                <w:caps w:val="0"/>
                <w:noProof/>
                <w:sz w:val="22"/>
                <w:szCs w:val="22"/>
                <w:lang w:eastAsia="en-GB"/>
              </w:rPr>
              <w:tab/>
            </w:r>
            <w:r w:rsidR="00C21CA6" w:rsidRPr="002571B5">
              <w:rPr>
                <w:rStyle w:val="Hyperlink"/>
                <w:noProof/>
              </w:rPr>
              <w:t>Deployment DESCRIPTION</w:t>
            </w:r>
            <w:r w:rsidR="00C21CA6">
              <w:rPr>
                <w:noProof/>
                <w:webHidden/>
              </w:rPr>
              <w:tab/>
            </w:r>
            <w:r w:rsidR="00C21CA6">
              <w:rPr>
                <w:noProof/>
                <w:webHidden/>
              </w:rPr>
              <w:fldChar w:fldCharType="begin"/>
            </w:r>
            <w:r w:rsidR="00C21CA6">
              <w:rPr>
                <w:noProof/>
                <w:webHidden/>
              </w:rPr>
              <w:instrText xml:space="preserve"> PAGEREF _Toc433811348 \h </w:instrText>
            </w:r>
            <w:r w:rsidR="00C21CA6">
              <w:rPr>
                <w:noProof/>
                <w:webHidden/>
              </w:rPr>
            </w:r>
            <w:r w:rsidR="00C21CA6">
              <w:rPr>
                <w:noProof/>
                <w:webHidden/>
              </w:rPr>
              <w:fldChar w:fldCharType="separate"/>
            </w:r>
            <w:r w:rsidR="00C21CA6">
              <w:rPr>
                <w:noProof/>
                <w:webHidden/>
              </w:rPr>
              <w:t>3</w:t>
            </w:r>
            <w:r w:rsidR="00C21CA6">
              <w:rPr>
                <w:noProof/>
                <w:webHidden/>
              </w:rPr>
              <w:fldChar w:fldCharType="end"/>
            </w:r>
          </w:hyperlink>
        </w:p>
        <w:p w14:paraId="739CD723" w14:textId="77777777" w:rsidR="00C21CA6" w:rsidRDefault="002D2FEC">
          <w:pPr>
            <w:pStyle w:val="TOC2"/>
            <w:tabs>
              <w:tab w:val="left" w:pos="880"/>
            </w:tabs>
            <w:rPr>
              <w:rFonts w:asciiTheme="minorHAnsi" w:eastAsiaTheme="minorEastAsia" w:hAnsiTheme="minorHAnsi" w:cstheme="minorBidi"/>
              <w:noProof/>
              <w:sz w:val="22"/>
              <w:szCs w:val="22"/>
              <w:lang w:eastAsia="en-GB"/>
            </w:rPr>
          </w:pPr>
          <w:hyperlink w:anchor="_Toc433811349" w:history="1">
            <w:r w:rsidR="00C21CA6" w:rsidRPr="002571B5">
              <w:rPr>
                <w:rStyle w:val="Hyperlink"/>
                <w:noProof/>
              </w:rPr>
              <w:t>2.1</w:t>
            </w:r>
            <w:r w:rsidR="00C21CA6">
              <w:rPr>
                <w:rFonts w:asciiTheme="minorHAnsi" w:eastAsiaTheme="minorEastAsia" w:hAnsiTheme="minorHAnsi" w:cstheme="minorBidi"/>
                <w:noProof/>
                <w:sz w:val="22"/>
                <w:szCs w:val="22"/>
                <w:lang w:eastAsia="en-GB"/>
              </w:rPr>
              <w:tab/>
            </w:r>
            <w:r w:rsidR="00C21CA6" w:rsidRPr="002571B5">
              <w:rPr>
                <w:rStyle w:val="Hyperlink"/>
                <w:noProof/>
              </w:rPr>
              <w:t>Applications in the system</w:t>
            </w:r>
            <w:r w:rsidR="00C21CA6">
              <w:rPr>
                <w:noProof/>
                <w:webHidden/>
              </w:rPr>
              <w:tab/>
            </w:r>
            <w:r w:rsidR="00C21CA6">
              <w:rPr>
                <w:noProof/>
                <w:webHidden/>
              </w:rPr>
              <w:fldChar w:fldCharType="begin"/>
            </w:r>
            <w:r w:rsidR="00C21CA6">
              <w:rPr>
                <w:noProof/>
                <w:webHidden/>
              </w:rPr>
              <w:instrText xml:space="preserve"> PAGEREF _Toc433811349 \h </w:instrText>
            </w:r>
            <w:r w:rsidR="00C21CA6">
              <w:rPr>
                <w:noProof/>
                <w:webHidden/>
              </w:rPr>
            </w:r>
            <w:r w:rsidR="00C21CA6">
              <w:rPr>
                <w:noProof/>
                <w:webHidden/>
              </w:rPr>
              <w:fldChar w:fldCharType="separate"/>
            </w:r>
            <w:r w:rsidR="00C21CA6">
              <w:rPr>
                <w:noProof/>
                <w:webHidden/>
              </w:rPr>
              <w:t>3</w:t>
            </w:r>
            <w:r w:rsidR="00C21CA6">
              <w:rPr>
                <w:noProof/>
                <w:webHidden/>
              </w:rPr>
              <w:fldChar w:fldCharType="end"/>
            </w:r>
          </w:hyperlink>
        </w:p>
        <w:p w14:paraId="62F65E69" w14:textId="77777777" w:rsidR="00C21CA6" w:rsidRDefault="002D2FEC">
          <w:pPr>
            <w:pStyle w:val="TOC3"/>
            <w:tabs>
              <w:tab w:val="left" w:pos="1320"/>
              <w:tab w:val="right" w:leader="dot" w:pos="9017"/>
            </w:tabs>
            <w:rPr>
              <w:noProof/>
            </w:rPr>
          </w:pPr>
          <w:hyperlink w:anchor="_Toc433811350" w:history="1">
            <w:r w:rsidR="00C21CA6" w:rsidRPr="002571B5">
              <w:rPr>
                <w:rStyle w:val="Hyperlink"/>
                <w:noProof/>
              </w:rPr>
              <w:t>2.1.1</w:t>
            </w:r>
            <w:r w:rsidR="00C21CA6">
              <w:rPr>
                <w:noProof/>
              </w:rPr>
              <w:tab/>
            </w:r>
            <w:r w:rsidR="00C21CA6" w:rsidRPr="002571B5">
              <w:rPr>
                <w:rStyle w:val="Hyperlink"/>
                <w:noProof/>
              </w:rPr>
              <w:t>TaskerSRV</w:t>
            </w:r>
            <w:r w:rsidR="00C21CA6">
              <w:rPr>
                <w:noProof/>
                <w:webHidden/>
              </w:rPr>
              <w:tab/>
            </w:r>
            <w:r w:rsidR="00C21CA6">
              <w:rPr>
                <w:noProof/>
                <w:webHidden/>
              </w:rPr>
              <w:fldChar w:fldCharType="begin"/>
            </w:r>
            <w:r w:rsidR="00C21CA6">
              <w:rPr>
                <w:noProof/>
                <w:webHidden/>
              </w:rPr>
              <w:instrText xml:space="preserve"> PAGEREF _Toc433811350 \h </w:instrText>
            </w:r>
            <w:r w:rsidR="00C21CA6">
              <w:rPr>
                <w:noProof/>
                <w:webHidden/>
              </w:rPr>
            </w:r>
            <w:r w:rsidR="00C21CA6">
              <w:rPr>
                <w:noProof/>
                <w:webHidden/>
              </w:rPr>
              <w:fldChar w:fldCharType="separate"/>
            </w:r>
            <w:r w:rsidR="00C21CA6">
              <w:rPr>
                <w:noProof/>
                <w:webHidden/>
              </w:rPr>
              <w:t>4</w:t>
            </w:r>
            <w:r w:rsidR="00C21CA6">
              <w:rPr>
                <w:noProof/>
                <w:webHidden/>
              </w:rPr>
              <w:fldChar w:fldCharType="end"/>
            </w:r>
          </w:hyperlink>
        </w:p>
        <w:p w14:paraId="2090D65C" w14:textId="77777777" w:rsidR="00C21CA6" w:rsidRDefault="002D2FEC">
          <w:pPr>
            <w:pStyle w:val="TOC3"/>
            <w:tabs>
              <w:tab w:val="left" w:pos="1320"/>
              <w:tab w:val="right" w:leader="dot" w:pos="9017"/>
            </w:tabs>
            <w:rPr>
              <w:noProof/>
            </w:rPr>
          </w:pPr>
          <w:hyperlink w:anchor="_Toc433811351" w:history="1">
            <w:r w:rsidR="00C21CA6" w:rsidRPr="002571B5">
              <w:rPr>
                <w:rStyle w:val="Hyperlink"/>
                <w:noProof/>
              </w:rPr>
              <w:t>2.1.2</w:t>
            </w:r>
            <w:r w:rsidR="00C21CA6">
              <w:rPr>
                <w:noProof/>
              </w:rPr>
              <w:tab/>
            </w:r>
            <w:r w:rsidR="00C21CA6" w:rsidRPr="002571B5">
              <w:rPr>
                <w:rStyle w:val="Hyperlink"/>
                <w:noProof/>
              </w:rPr>
              <w:t>TaskerMAN</w:t>
            </w:r>
            <w:r w:rsidR="00C21CA6">
              <w:rPr>
                <w:noProof/>
                <w:webHidden/>
              </w:rPr>
              <w:tab/>
            </w:r>
            <w:r w:rsidR="00C21CA6">
              <w:rPr>
                <w:noProof/>
                <w:webHidden/>
              </w:rPr>
              <w:fldChar w:fldCharType="begin"/>
            </w:r>
            <w:r w:rsidR="00C21CA6">
              <w:rPr>
                <w:noProof/>
                <w:webHidden/>
              </w:rPr>
              <w:instrText xml:space="preserve"> PAGEREF _Toc433811351 \h </w:instrText>
            </w:r>
            <w:r w:rsidR="00C21CA6">
              <w:rPr>
                <w:noProof/>
                <w:webHidden/>
              </w:rPr>
            </w:r>
            <w:r w:rsidR="00C21CA6">
              <w:rPr>
                <w:noProof/>
                <w:webHidden/>
              </w:rPr>
              <w:fldChar w:fldCharType="separate"/>
            </w:r>
            <w:r w:rsidR="00C21CA6">
              <w:rPr>
                <w:noProof/>
                <w:webHidden/>
              </w:rPr>
              <w:t>4</w:t>
            </w:r>
            <w:r w:rsidR="00C21CA6">
              <w:rPr>
                <w:noProof/>
                <w:webHidden/>
              </w:rPr>
              <w:fldChar w:fldCharType="end"/>
            </w:r>
          </w:hyperlink>
        </w:p>
        <w:p w14:paraId="6F7C56B2" w14:textId="77777777" w:rsidR="00C21CA6" w:rsidRDefault="002D2FEC">
          <w:pPr>
            <w:pStyle w:val="TOC3"/>
            <w:tabs>
              <w:tab w:val="left" w:pos="1320"/>
              <w:tab w:val="right" w:leader="dot" w:pos="9017"/>
            </w:tabs>
            <w:rPr>
              <w:noProof/>
            </w:rPr>
          </w:pPr>
          <w:hyperlink w:anchor="_Toc433811352" w:history="1">
            <w:r w:rsidR="00C21CA6" w:rsidRPr="002571B5">
              <w:rPr>
                <w:rStyle w:val="Hyperlink"/>
                <w:noProof/>
              </w:rPr>
              <w:t>2.1.3</w:t>
            </w:r>
            <w:r w:rsidR="00C21CA6">
              <w:rPr>
                <w:noProof/>
              </w:rPr>
              <w:tab/>
            </w:r>
            <w:r w:rsidR="00C21CA6" w:rsidRPr="002571B5">
              <w:rPr>
                <w:rStyle w:val="Hyperlink"/>
                <w:noProof/>
              </w:rPr>
              <w:t>TaskerCLI</w:t>
            </w:r>
            <w:r w:rsidR="00C21CA6">
              <w:rPr>
                <w:noProof/>
                <w:webHidden/>
              </w:rPr>
              <w:tab/>
            </w:r>
            <w:r w:rsidR="00C21CA6">
              <w:rPr>
                <w:noProof/>
                <w:webHidden/>
              </w:rPr>
              <w:fldChar w:fldCharType="begin"/>
            </w:r>
            <w:r w:rsidR="00C21CA6">
              <w:rPr>
                <w:noProof/>
                <w:webHidden/>
              </w:rPr>
              <w:instrText xml:space="preserve"> PAGEREF _Toc433811352 \h </w:instrText>
            </w:r>
            <w:r w:rsidR="00C21CA6">
              <w:rPr>
                <w:noProof/>
                <w:webHidden/>
              </w:rPr>
            </w:r>
            <w:r w:rsidR="00C21CA6">
              <w:rPr>
                <w:noProof/>
                <w:webHidden/>
              </w:rPr>
              <w:fldChar w:fldCharType="separate"/>
            </w:r>
            <w:r w:rsidR="00C21CA6">
              <w:rPr>
                <w:noProof/>
                <w:webHidden/>
              </w:rPr>
              <w:t>4</w:t>
            </w:r>
            <w:r w:rsidR="00C21CA6">
              <w:rPr>
                <w:noProof/>
                <w:webHidden/>
              </w:rPr>
              <w:fldChar w:fldCharType="end"/>
            </w:r>
          </w:hyperlink>
        </w:p>
        <w:p w14:paraId="1016CB40" w14:textId="77777777" w:rsidR="00C21CA6" w:rsidRDefault="002D2FEC">
          <w:pPr>
            <w:pStyle w:val="TOC2"/>
            <w:tabs>
              <w:tab w:val="left" w:pos="880"/>
            </w:tabs>
            <w:rPr>
              <w:rFonts w:asciiTheme="minorHAnsi" w:eastAsiaTheme="minorEastAsia" w:hAnsiTheme="minorHAnsi" w:cstheme="minorBidi"/>
              <w:noProof/>
              <w:sz w:val="22"/>
              <w:szCs w:val="22"/>
              <w:lang w:eastAsia="en-GB"/>
            </w:rPr>
          </w:pPr>
          <w:hyperlink w:anchor="_Toc433811353" w:history="1">
            <w:r w:rsidR="00C21CA6" w:rsidRPr="002571B5">
              <w:rPr>
                <w:rStyle w:val="Hyperlink"/>
                <w:noProof/>
              </w:rPr>
              <w:t>2.2</w:t>
            </w:r>
            <w:r w:rsidR="00C21CA6">
              <w:rPr>
                <w:rFonts w:asciiTheme="minorHAnsi" w:eastAsiaTheme="minorEastAsia" w:hAnsiTheme="minorHAnsi" w:cstheme="minorBidi"/>
                <w:noProof/>
                <w:sz w:val="22"/>
                <w:szCs w:val="22"/>
                <w:lang w:eastAsia="en-GB"/>
              </w:rPr>
              <w:tab/>
            </w:r>
            <w:r w:rsidR="00C21CA6" w:rsidRPr="002571B5">
              <w:rPr>
                <w:rStyle w:val="Hyperlink"/>
                <w:noProof/>
              </w:rPr>
              <w:t>Application Interactions</w:t>
            </w:r>
            <w:r w:rsidR="00C21CA6">
              <w:rPr>
                <w:noProof/>
                <w:webHidden/>
              </w:rPr>
              <w:tab/>
            </w:r>
            <w:r w:rsidR="00C21CA6">
              <w:rPr>
                <w:noProof/>
                <w:webHidden/>
              </w:rPr>
              <w:fldChar w:fldCharType="begin"/>
            </w:r>
            <w:r w:rsidR="00C21CA6">
              <w:rPr>
                <w:noProof/>
                <w:webHidden/>
              </w:rPr>
              <w:instrText xml:space="preserve"> PAGEREF _Toc433811353 \h </w:instrText>
            </w:r>
            <w:r w:rsidR="00C21CA6">
              <w:rPr>
                <w:noProof/>
                <w:webHidden/>
              </w:rPr>
            </w:r>
            <w:r w:rsidR="00C21CA6">
              <w:rPr>
                <w:noProof/>
                <w:webHidden/>
              </w:rPr>
              <w:fldChar w:fldCharType="separate"/>
            </w:r>
            <w:r w:rsidR="00C21CA6">
              <w:rPr>
                <w:noProof/>
                <w:webHidden/>
              </w:rPr>
              <w:t>4</w:t>
            </w:r>
            <w:r w:rsidR="00C21CA6">
              <w:rPr>
                <w:noProof/>
                <w:webHidden/>
              </w:rPr>
              <w:fldChar w:fldCharType="end"/>
            </w:r>
          </w:hyperlink>
        </w:p>
        <w:p w14:paraId="55800EF8" w14:textId="77777777" w:rsidR="00C21CA6" w:rsidRDefault="002D2FEC">
          <w:pPr>
            <w:pStyle w:val="TOC1"/>
            <w:tabs>
              <w:tab w:val="left" w:pos="400"/>
            </w:tabs>
            <w:rPr>
              <w:rFonts w:asciiTheme="minorHAnsi" w:eastAsiaTheme="minorEastAsia" w:hAnsiTheme="minorHAnsi" w:cstheme="minorBidi"/>
              <w:caps w:val="0"/>
              <w:noProof/>
              <w:sz w:val="22"/>
              <w:szCs w:val="22"/>
              <w:lang w:eastAsia="en-GB"/>
            </w:rPr>
          </w:pPr>
          <w:hyperlink w:anchor="_Toc433811354" w:history="1">
            <w:r w:rsidR="00C21CA6" w:rsidRPr="002571B5">
              <w:rPr>
                <w:rStyle w:val="Hyperlink"/>
                <w:noProof/>
              </w:rPr>
              <w:t>3.</w:t>
            </w:r>
            <w:r w:rsidR="00C21CA6">
              <w:rPr>
                <w:rFonts w:asciiTheme="minorHAnsi" w:eastAsiaTheme="minorEastAsia" w:hAnsiTheme="minorHAnsi" w:cstheme="minorBidi"/>
                <w:caps w:val="0"/>
                <w:noProof/>
                <w:sz w:val="22"/>
                <w:szCs w:val="22"/>
                <w:lang w:eastAsia="en-GB"/>
              </w:rPr>
              <w:tab/>
            </w:r>
            <w:r w:rsidR="00C21CA6" w:rsidRPr="002571B5">
              <w:rPr>
                <w:rStyle w:val="Hyperlink"/>
                <w:noProof/>
              </w:rPr>
              <w:t>Interaction DESIGN</w:t>
            </w:r>
            <w:r w:rsidR="00C21CA6">
              <w:rPr>
                <w:noProof/>
                <w:webHidden/>
              </w:rPr>
              <w:tab/>
            </w:r>
            <w:r w:rsidR="00C21CA6">
              <w:rPr>
                <w:noProof/>
                <w:webHidden/>
              </w:rPr>
              <w:fldChar w:fldCharType="begin"/>
            </w:r>
            <w:r w:rsidR="00C21CA6">
              <w:rPr>
                <w:noProof/>
                <w:webHidden/>
              </w:rPr>
              <w:instrText xml:space="preserve"> PAGEREF _Toc433811354 \h </w:instrText>
            </w:r>
            <w:r w:rsidR="00C21CA6">
              <w:rPr>
                <w:noProof/>
                <w:webHidden/>
              </w:rPr>
            </w:r>
            <w:r w:rsidR="00C21CA6">
              <w:rPr>
                <w:noProof/>
                <w:webHidden/>
              </w:rPr>
              <w:fldChar w:fldCharType="separate"/>
            </w:r>
            <w:r w:rsidR="00C21CA6">
              <w:rPr>
                <w:noProof/>
                <w:webHidden/>
              </w:rPr>
              <w:t>5</w:t>
            </w:r>
            <w:r w:rsidR="00C21CA6">
              <w:rPr>
                <w:noProof/>
                <w:webHidden/>
              </w:rPr>
              <w:fldChar w:fldCharType="end"/>
            </w:r>
          </w:hyperlink>
        </w:p>
        <w:p w14:paraId="2CCB2D31" w14:textId="77777777" w:rsidR="00C21CA6" w:rsidRDefault="002D2FEC">
          <w:pPr>
            <w:pStyle w:val="TOC2"/>
            <w:tabs>
              <w:tab w:val="left" w:pos="880"/>
            </w:tabs>
            <w:rPr>
              <w:rFonts w:asciiTheme="minorHAnsi" w:eastAsiaTheme="minorEastAsia" w:hAnsiTheme="minorHAnsi" w:cstheme="minorBidi"/>
              <w:noProof/>
              <w:sz w:val="22"/>
              <w:szCs w:val="22"/>
              <w:lang w:eastAsia="en-GB"/>
            </w:rPr>
          </w:pPr>
          <w:hyperlink w:anchor="_Toc433811355" w:history="1">
            <w:r w:rsidR="00C21CA6" w:rsidRPr="002571B5">
              <w:rPr>
                <w:rStyle w:val="Hyperlink"/>
                <w:noProof/>
              </w:rPr>
              <w:t>3.1</w:t>
            </w:r>
            <w:r w:rsidR="00C21CA6">
              <w:rPr>
                <w:rFonts w:asciiTheme="minorHAnsi" w:eastAsiaTheme="minorEastAsia" w:hAnsiTheme="minorHAnsi" w:cstheme="minorBidi"/>
                <w:noProof/>
                <w:sz w:val="22"/>
                <w:szCs w:val="22"/>
                <w:lang w:eastAsia="en-GB"/>
              </w:rPr>
              <w:tab/>
            </w:r>
            <w:r w:rsidR="00C21CA6" w:rsidRPr="002571B5">
              <w:rPr>
                <w:rStyle w:val="Hyperlink"/>
                <w:noProof/>
              </w:rPr>
              <w:t>Use-cases</w:t>
            </w:r>
            <w:r w:rsidR="00C21CA6">
              <w:rPr>
                <w:noProof/>
                <w:webHidden/>
              </w:rPr>
              <w:tab/>
            </w:r>
            <w:r w:rsidR="00C21CA6">
              <w:rPr>
                <w:noProof/>
                <w:webHidden/>
              </w:rPr>
              <w:fldChar w:fldCharType="begin"/>
            </w:r>
            <w:r w:rsidR="00C21CA6">
              <w:rPr>
                <w:noProof/>
                <w:webHidden/>
              </w:rPr>
              <w:instrText xml:space="preserve"> PAGEREF _Toc433811355 \h </w:instrText>
            </w:r>
            <w:r w:rsidR="00C21CA6">
              <w:rPr>
                <w:noProof/>
                <w:webHidden/>
              </w:rPr>
            </w:r>
            <w:r w:rsidR="00C21CA6">
              <w:rPr>
                <w:noProof/>
                <w:webHidden/>
              </w:rPr>
              <w:fldChar w:fldCharType="separate"/>
            </w:r>
            <w:r w:rsidR="00C21CA6">
              <w:rPr>
                <w:noProof/>
                <w:webHidden/>
              </w:rPr>
              <w:t>5</w:t>
            </w:r>
            <w:r w:rsidR="00C21CA6">
              <w:rPr>
                <w:noProof/>
                <w:webHidden/>
              </w:rPr>
              <w:fldChar w:fldCharType="end"/>
            </w:r>
          </w:hyperlink>
        </w:p>
        <w:p w14:paraId="09917643" w14:textId="77777777" w:rsidR="00C21CA6" w:rsidRDefault="002D2FEC">
          <w:pPr>
            <w:pStyle w:val="TOC2"/>
            <w:tabs>
              <w:tab w:val="left" w:pos="880"/>
            </w:tabs>
            <w:rPr>
              <w:rFonts w:asciiTheme="minorHAnsi" w:eastAsiaTheme="minorEastAsia" w:hAnsiTheme="minorHAnsi" w:cstheme="minorBidi"/>
              <w:noProof/>
              <w:sz w:val="22"/>
              <w:szCs w:val="22"/>
              <w:lang w:eastAsia="en-GB"/>
            </w:rPr>
          </w:pPr>
          <w:hyperlink w:anchor="_Toc433811356" w:history="1">
            <w:r w:rsidR="00C21CA6" w:rsidRPr="002571B5">
              <w:rPr>
                <w:rStyle w:val="Hyperlink"/>
                <w:noProof/>
              </w:rPr>
              <w:t>3.2</w:t>
            </w:r>
            <w:r w:rsidR="00C21CA6">
              <w:rPr>
                <w:rFonts w:asciiTheme="minorHAnsi" w:eastAsiaTheme="minorEastAsia" w:hAnsiTheme="minorHAnsi" w:cstheme="minorBidi"/>
                <w:noProof/>
                <w:sz w:val="22"/>
                <w:szCs w:val="22"/>
                <w:lang w:eastAsia="en-GB"/>
              </w:rPr>
              <w:tab/>
            </w:r>
            <w:r w:rsidR="00C21CA6" w:rsidRPr="002571B5">
              <w:rPr>
                <w:rStyle w:val="Hyperlink"/>
                <w:noProof/>
              </w:rPr>
              <w:t>User Interface Designs</w:t>
            </w:r>
            <w:r w:rsidR="00C21CA6">
              <w:rPr>
                <w:noProof/>
                <w:webHidden/>
              </w:rPr>
              <w:tab/>
            </w:r>
            <w:r w:rsidR="00C21CA6">
              <w:rPr>
                <w:noProof/>
                <w:webHidden/>
              </w:rPr>
              <w:fldChar w:fldCharType="begin"/>
            </w:r>
            <w:r w:rsidR="00C21CA6">
              <w:rPr>
                <w:noProof/>
                <w:webHidden/>
              </w:rPr>
              <w:instrText xml:space="preserve"> PAGEREF _Toc433811356 \h </w:instrText>
            </w:r>
            <w:r w:rsidR="00C21CA6">
              <w:rPr>
                <w:noProof/>
                <w:webHidden/>
              </w:rPr>
            </w:r>
            <w:r w:rsidR="00C21CA6">
              <w:rPr>
                <w:noProof/>
                <w:webHidden/>
              </w:rPr>
              <w:fldChar w:fldCharType="separate"/>
            </w:r>
            <w:r w:rsidR="00C21CA6">
              <w:rPr>
                <w:noProof/>
                <w:webHidden/>
              </w:rPr>
              <w:t>6</w:t>
            </w:r>
            <w:r w:rsidR="00C21CA6">
              <w:rPr>
                <w:noProof/>
                <w:webHidden/>
              </w:rPr>
              <w:fldChar w:fldCharType="end"/>
            </w:r>
          </w:hyperlink>
        </w:p>
        <w:p w14:paraId="2C72AA6E" w14:textId="77777777" w:rsidR="00C21CA6" w:rsidRDefault="002D2FEC">
          <w:pPr>
            <w:pStyle w:val="TOC1"/>
            <w:rPr>
              <w:rFonts w:asciiTheme="minorHAnsi" w:eastAsiaTheme="minorEastAsia" w:hAnsiTheme="minorHAnsi" w:cstheme="minorBidi"/>
              <w:caps w:val="0"/>
              <w:noProof/>
              <w:sz w:val="22"/>
              <w:szCs w:val="22"/>
              <w:lang w:eastAsia="en-GB"/>
            </w:rPr>
          </w:pPr>
          <w:hyperlink w:anchor="_Toc433811357" w:history="1">
            <w:r w:rsidR="00C21CA6" w:rsidRPr="002571B5">
              <w:rPr>
                <w:rStyle w:val="Hyperlink"/>
                <w:noProof/>
              </w:rPr>
              <w:t>REFERENCES</w:t>
            </w:r>
            <w:r w:rsidR="00C21CA6">
              <w:rPr>
                <w:noProof/>
                <w:webHidden/>
              </w:rPr>
              <w:tab/>
            </w:r>
            <w:r w:rsidR="00C21CA6">
              <w:rPr>
                <w:noProof/>
                <w:webHidden/>
              </w:rPr>
              <w:fldChar w:fldCharType="begin"/>
            </w:r>
            <w:r w:rsidR="00C21CA6">
              <w:rPr>
                <w:noProof/>
                <w:webHidden/>
              </w:rPr>
              <w:instrText xml:space="preserve"> PAGEREF _Toc433811357 \h </w:instrText>
            </w:r>
            <w:r w:rsidR="00C21CA6">
              <w:rPr>
                <w:noProof/>
                <w:webHidden/>
              </w:rPr>
            </w:r>
            <w:r w:rsidR="00C21CA6">
              <w:rPr>
                <w:noProof/>
                <w:webHidden/>
              </w:rPr>
              <w:fldChar w:fldCharType="separate"/>
            </w:r>
            <w:r w:rsidR="00C21CA6">
              <w:rPr>
                <w:noProof/>
                <w:webHidden/>
              </w:rPr>
              <w:t>6</w:t>
            </w:r>
            <w:r w:rsidR="00C21CA6">
              <w:rPr>
                <w:noProof/>
                <w:webHidden/>
              </w:rPr>
              <w:fldChar w:fldCharType="end"/>
            </w:r>
          </w:hyperlink>
        </w:p>
        <w:p w14:paraId="4600F961" w14:textId="77777777" w:rsidR="00C21CA6" w:rsidRDefault="002D2FEC">
          <w:pPr>
            <w:pStyle w:val="TOC1"/>
            <w:rPr>
              <w:rFonts w:asciiTheme="minorHAnsi" w:eastAsiaTheme="minorEastAsia" w:hAnsiTheme="minorHAnsi" w:cstheme="minorBidi"/>
              <w:caps w:val="0"/>
              <w:noProof/>
              <w:sz w:val="22"/>
              <w:szCs w:val="22"/>
              <w:lang w:eastAsia="en-GB"/>
            </w:rPr>
          </w:pPr>
          <w:hyperlink w:anchor="_Toc433811358" w:history="1">
            <w:r w:rsidR="00C21CA6" w:rsidRPr="002571B5">
              <w:rPr>
                <w:rStyle w:val="Hyperlink"/>
                <w:noProof/>
              </w:rPr>
              <w:t>DOCUMENT HISTORY</w:t>
            </w:r>
            <w:r w:rsidR="00C21CA6">
              <w:rPr>
                <w:noProof/>
                <w:webHidden/>
              </w:rPr>
              <w:tab/>
            </w:r>
            <w:r w:rsidR="00C21CA6">
              <w:rPr>
                <w:noProof/>
                <w:webHidden/>
              </w:rPr>
              <w:fldChar w:fldCharType="begin"/>
            </w:r>
            <w:r w:rsidR="00C21CA6">
              <w:rPr>
                <w:noProof/>
                <w:webHidden/>
              </w:rPr>
              <w:instrText xml:space="preserve"> PAGEREF _Toc433811358 \h </w:instrText>
            </w:r>
            <w:r w:rsidR="00C21CA6">
              <w:rPr>
                <w:noProof/>
                <w:webHidden/>
              </w:rPr>
            </w:r>
            <w:r w:rsidR="00C21CA6">
              <w:rPr>
                <w:noProof/>
                <w:webHidden/>
              </w:rPr>
              <w:fldChar w:fldCharType="separate"/>
            </w:r>
            <w:r w:rsidR="00C21CA6">
              <w:rPr>
                <w:noProof/>
                <w:webHidden/>
              </w:rPr>
              <w:t>7</w:t>
            </w:r>
            <w:r w:rsidR="00C21CA6">
              <w:rPr>
                <w:noProof/>
                <w:webHidden/>
              </w:rPr>
              <w:fldChar w:fldCharType="end"/>
            </w:r>
          </w:hyperlink>
        </w:p>
        <w:p w14:paraId="2E6BD9A7" w14:textId="77777777" w:rsidR="00F060BD" w:rsidRDefault="00F060BD">
          <w:r>
            <w:rPr>
              <w:b/>
              <w:bCs/>
              <w:noProof/>
            </w:rPr>
            <w:fldChar w:fldCharType="end"/>
          </w:r>
        </w:p>
      </w:sdtContent>
    </w:sdt>
    <w:p w14:paraId="7A89A638" w14:textId="77777777" w:rsidR="000D4E75" w:rsidRPr="000D4E75" w:rsidRDefault="00A44A71" w:rsidP="00F060BD">
      <w:pPr>
        <w:pStyle w:val="Heading1"/>
        <w:numPr>
          <w:ilvl w:val="0"/>
          <w:numId w:val="0"/>
        </w:numPr>
      </w:pPr>
      <w:r>
        <w:br w:type="page"/>
      </w:r>
    </w:p>
    <w:p w14:paraId="0DBAA849" w14:textId="77777777" w:rsidR="003309A1" w:rsidRDefault="003309A1" w:rsidP="006E2359">
      <w:pPr>
        <w:pStyle w:val="Heading1"/>
      </w:pPr>
      <w:bookmarkStart w:id="3" w:name="_Toc274759612"/>
      <w:bookmarkStart w:id="4" w:name="_Toc433811344"/>
      <w:r>
        <w:lastRenderedPageBreak/>
        <w:t>Introduction</w:t>
      </w:r>
      <w:bookmarkEnd w:id="3"/>
      <w:bookmarkEnd w:id="4"/>
    </w:p>
    <w:p w14:paraId="4CD6A866" w14:textId="77777777" w:rsidR="003309A1" w:rsidRPr="003309A1" w:rsidRDefault="00A44A71" w:rsidP="00B87032">
      <w:pPr>
        <w:pStyle w:val="Heading2"/>
      </w:pPr>
      <w:bookmarkStart w:id="5" w:name="_Toc274759613"/>
      <w:bookmarkStart w:id="6" w:name="_Toc433811345"/>
      <w:r w:rsidRPr="003309A1">
        <w:t>Purpose</w:t>
      </w:r>
      <w:r>
        <w:t xml:space="preserve"> of this </w:t>
      </w:r>
      <w:r w:rsidRPr="00B0738E">
        <w:t>Document</w:t>
      </w:r>
      <w:bookmarkEnd w:id="5"/>
      <w:bookmarkEnd w:id="6"/>
    </w:p>
    <w:p w14:paraId="62072D84" w14:textId="77777777" w:rsidR="007111BC" w:rsidRPr="004B2F56" w:rsidRDefault="007111BC" w:rsidP="007111BC">
      <w:pPr>
        <w:pStyle w:val="BodyText"/>
      </w:pPr>
      <w:r>
        <w:t>This document will provide the design specification that will be used by the group to ultimately implement the system required. The document will use a variety of different designs and diagrams to give the group as accurate information as possible, for the end system to be as efficient as possible. The document will cover all areas of the system, and describe the different components and how they will be implemented at a high level, this will consist of many different designs, from UML diagrams, to interface designs to clearly outline how the group intend on implementing the system, and what it will go on to achieve. Due to the level of detail this document will delve into, it will therefore be a lengthy document, with many sections covering the topics that are required to be discussed to produce the best quality of product possible.</w:t>
      </w:r>
    </w:p>
    <w:p w14:paraId="486A0056" w14:textId="77777777" w:rsidR="0009188B" w:rsidRDefault="00A44A71" w:rsidP="00B87032">
      <w:pPr>
        <w:pStyle w:val="Heading2"/>
      </w:pPr>
      <w:bookmarkStart w:id="7" w:name="_Toc433811346"/>
      <w:r w:rsidRPr="003309A1">
        <w:t>Scope</w:t>
      </w:r>
      <w:bookmarkEnd w:id="7"/>
    </w:p>
    <w:p w14:paraId="259BC5DA" w14:textId="77777777" w:rsidR="0009188B" w:rsidRDefault="007111BC" w:rsidP="001711E8">
      <w:pPr>
        <w:pStyle w:val="BodyText"/>
      </w:pPr>
      <w:r>
        <w:t>The scope of this document will be very broad in terms of what the content will go on to cover, it will consist of five main sections:</w:t>
      </w:r>
    </w:p>
    <w:p w14:paraId="6401F12B" w14:textId="77777777" w:rsidR="007111BC" w:rsidRDefault="007111BC" w:rsidP="007111BC">
      <w:pPr>
        <w:pStyle w:val="BodyText"/>
        <w:numPr>
          <w:ilvl w:val="0"/>
          <w:numId w:val="21"/>
        </w:numPr>
      </w:pPr>
      <w:r>
        <w:t>Deployment Description</w:t>
      </w:r>
    </w:p>
    <w:p w14:paraId="398DE892" w14:textId="77777777" w:rsidR="007111BC" w:rsidRDefault="007111BC" w:rsidP="007111BC">
      <w:pPr>
        <w:pStyle w:val="BodyText"/>
        <w:numPr>
          <w:ilvl w:val="0"/>
          <w:numId w:val="21"/>
        </w:numPr>
      </w:pPr>
      <w:r>
        <w:t>Interaction Design</w:t>
      </w:r>
    </w:p>
    <w:p w14:paraId="141FFCBD" w14:textId="77777777" w:rsidR="007111BC" w:rsidRDefault="007111BC" w:rsidP="007111BC">
      <w:pPr>
        <w:pStyle w:val="BodyText"/>
        <w:numPr>
          <w:ilvl w:val="0"/>
          <w:numId w:val="21"/>
        </w:numPr>
      </w:pPr>
      <w:r>
        <w:t>Component Design</w:t>
      </w:r>
    </w:p>
    <w:p w14:paraId="2A2F8E04" w14:textId="77777777" w:rsidR="007111BC" w:rsidRDefault="007111BC" w:rsidP="007111BC">
      <w:pPr>
        <w:pStyle w:val="BodyText"/>
        <w:numPr>
          <w:ilvl w:val="0"/>
          <w:numId w:val="21"/>
        </w:numPr>
      </w:pPr>
      <w:r>
        <w:t>Significant Classes</w:t>
      </w:r>
    </w:p>
    <w:p w14:paraId="7D68017F" w14:textId="77777777" w:rsidR="007111BC" w:rsidRDefault="007111BC" w:rsidP="007111BC">
      <w:pPr>
        <w:pStyle w:val="BodyText"/>
        <w:numPr>
          <w:ilvl w:val="0"/>
          <w:numId w:val="21"/>
        </w:numPr>
      </w:pPr>
      <w:r>
        <w:t>Detailed Design</w:t>
      </w:r>
    </w:p>
    <w:p w14:paraId="1A0E615F" w14:textId="77777777" w:rsidR="009E5796" w:rsidRDefault="009E5796" w:rsidP="009E5796">
      <w:pPr>
        <w:pStyle w:val="BodyText"/>
      </w:pPr>
      <w:r>
        <w:t xml:space="preserve">Each section is completely relevant to being able to produce the most effect of end products. </w:t>
      </w:r>
      <w:r w:rsidR="000C0DC8">
        <w:t xml:space="preserve">Different sections of the document are aimed at different components that will make up the end system, detail is required to be inputted for every component, ensuring every component is </w:t>
      </w:r>
      <w:r w:rsidR="004721A9">
        <w:t xml:space="preserve">built to a high standard. </w:t>
      </w:r>
      <w:r w:rsidR="00E25ED5">
        <w:t>The document is required to be read only by the people that are involved with the project group, as it is important for everyone that is included within the group to</w:t>
      </w:r>
      <w:r w:rsidR="00D36940">
        <w:t xml:space="preserve"> </w:t>
      </w:r>
      <w:r w:rsidR="00E25ED5">
        <w:t xml:space="preserve">have awareness to what the system is, and how </w:t>
      </w:r>
      <w:r w:rsidR="002B298B">
        <w:t>it</w:t>
      </w:r>
      <w:r w:rsidR="00E25ED5">
        <w:t xml:space="preserve"> will be implemented.</w:t>
      </w:r>
    </w:p>
    <w:p w14:paraId="34BA3348" w14:textId="77777777" w:rsidR="0009188B" w:rsidRDefault="00A44A71" w:rsidP="003309A1">
      <w:pPr>
        <w:pStyle w:val="Heading2"/>
      </w:pPr>
      <w:bookmarkStart w:id="8" w:name="_Toc274759614"/>
      <w:bookmarkStart w:id="9" w:name="_Toc433811347"/>
      <w:r>
        <w:t>Objectives</w:t>
      </w:r>
      <w:bookmarkEnd w:id="8"/>
      <w:bookmarkEnd w:id="9"/>
    </w:p>
    <w:p w14:paraId="664E2CB7" w14:textId="77777777" w:rsidR="003309A1" w:rsidRDefault="00D36940" w:rsidP="0002215E">
      <w:pPr>
        <w:pStyle w:val="BodyText"/>
      </w:pPr>
      <w:r>
        <w:t xml:space="preserve">The main, primary objective of the design specification document is to </w:t>
      </w:r>
      <w:r w:rsidR="002B298B">
        <w:t>provide the members of the group how to explain and describe how the system should be implemented</w:t>
      </w:r>
      <w:r w:rsidR="0062273B">
        <w:t>. The objectives of this document are:</w:t>
      </w:r>
    </w:p>
    <w:p w14:paraId="60166755" w14:textId="77777777" w:rsidR="0062273B" w:rsidRDefault="0062273B" w:rsidP="0062273B">
      <w:pPr>
        <w:pStyle w:val="BodyText"/>
        <w:numPr>
          <w:ilvl w:val="0"/>
          <w:numId w:val="21"/>
        </w:numPr>
      </w:pPr>
      <w:r>
        <w:t>Provide the group with a detailed description of what makes up the system</w:t>
      </w:r>
      <w:r w:rsidR="005476AB">
        <w:t>.</w:t>
      </w:r>
    </w:p>
    <w:p w14:paraId="56871593" w14:textId="77777777" w:rsidR="0062273B" w:rsidRDefault="0062273B" w:rsidP="0062273B">
      <w:pPr>
        <w:pStyle w:val="BodyText"/>
        <w:numPr>
          <w:ilvl w:val="0"/>
          <w:numId w:val="21"/>
        </w:numPr>
      </w:pPr>
      <w:r>
        <w:t>Provide details on how the different components of the system will be built</w:t>
      </w:r>
      <w:r w:rsidR="005476AB">
        <w:t>.</w:t>
      </w:r>
    </w:p>
    <w:p w14:paraId="17537F3F" w14:textId="77777777" w:rsidR="0062273B" w:rsidRDefault="0062273B" w:rsidP="0062273B">
      <w:pPr>
        <w:pStyle w:val="BodyText"/>
        <w:numPr>
          <w:ilvl w:val="0"/>
          <w:numId w:val="21"/>
        </w:numPr>
      </w:pPr>
      <w:r>
        <w:t>Specifics regarding how the components of the system will interact</w:t>
      </w:r>
      <w:r w:rsidR="005476AB">
        <w:t>.</w:t>
      </w:r>
    </w:p>
    <w:p w14:paraId="79455B5D" w14:textId="77777777" w:rsidR="0062273B" w:rsidRDefault="0062273B" w:rsidP="0062273B">
      <w:pPr>
        <w:pStyle w:val="BodyText"/>
        <w:numPr>
          <w:ilvl w:val="0"/>
          <w:numId w:val="21"/>
        </w:numPr>
      </w:pPr>
      <w:r>
        <w:t xml:space="preserve">Supply both </w:t>
      </w:r>
      <w:r w:rsidR="005476AB">
        <w:t>interface and detailed code designs giving a full idea on how the components will work.</w:t>
      </w:r>
    </w:p>
    <w:p w14:paraId="74CF09ED" w14:textId="77777777" w:rsidR="0009188B" w:rsidRDefault="00B87032" w:rsidP="003309A1">
      <w:pPr>
        <w:pStyle w:val="Heading1"/>
      </w:pPr>
      <w:bookmarkStart w:id="10" w:name="_Toc433811348"/>
      <w:r>
        <w:t>Deployment DESCRIPTION</w:t>
      </w:r>
      <w:bookmarkEnd w:id="10"/>
    </w:p>
    <w:p w14:paraId="45BCAEC6" w14:textId="77777777" w:rsidR="00B87032" w:rsidRDefault="00B87032" w:rsidP="00F060BD">
      <w:pPr>
        <w:pStyle w:val="Heading2"/>
      </w:pPr>
      <w:bookmarkStart w:id="11" w:name="_Toc433811349"/>
      <w:r>
        <w:t>Applications in the system</w:t>
      </w:r>
      <w:bookmarkEnd w:id="11"/>
    </w:p>
    <w:p w14:paraId="7289CE7F" w14:textId="77777777" w:rsidR="00D12E8D" w:rsidRPr="00D12E8D" w:rsidRDefault="00D12E8D" w:rsidP="00D12E8D">
      <w:pPr>
        <w:pStyle w:val="BodyText"/>
      </w:pPr>
      <w:r>
        <w:t xml:space="preserve">This first section of the design document, the deployment description is mainly aimed at what makes up the system, the separate applications involved that will interact to provide the overall system. </w:t>
      </w:r>
      <w:r w:rsidR="00835A9F">
        <w:t>The specification requires there to be a CLI (TaskerCLI) and a web (TaskerMAN) interfaces that the user is able to use, there already there are two separate applications that will be a</w:t>
      </w:r>
      <w:r w:rsidR="009F4887">
        <w:t xml:space="preserve"> </w:t>
      </w:r>
      <w:r w:rsidR="00915F9A">
        <w:t xml:space="preserve">part of the system, with both of them having different purposes in the system. There will also be one more application that will complete the system and will be the </w:t>
      </w:r>
      <w:r w:rsidR="00134BB5">
        <w:t>central</w:t>
      </w:r>
      <w:r w:rsidR="00915F9A">
        <w:t xml:space="preserve"> application that the CLI and the web page will use to function, this will be known as the TaskerSRV, and will provide the database that will store, </w:t>
      </w:r>
      <w:r w:rsidR="00134BB5">
        <w:t>centrally</w:t>
      </w:r>
      <w:r w:rsidR="00915F9A">
        <w:t xml:space="preserve">, all of the detail that the applications will need to </w:t>
      </w:r>
      <w:r w:rsidR="00134BB5">
        <w:t xml:space="preserve">act as the task management system. </w:t>
      </w:r>
      <w:r w:rsidR="00FD6FF3">
        <w:t>The diagram below simply shows how the system is built up, showing the three applications involved that are listed above</w:t>
      </w:r>
      <w:r w:rsidR="00E204EB">
        <w:t xml:space="preserve">, as well as showing a simple version of the interactions between the applications (which is discussed further in the next section 2.2). </w:t>
      </w:r>
      <w:r w:rsidR="00AE653E">
        <w:t>As it shows, TaskerMAN and TaskerCLI will work separately from one another, and will both only rely on the TaskerSRV to store the information.</w:t>
      </w:r>
    </w:p>
    <w:p w14:paraId="2BC3E5E9" w14:textId="77777777" w:rsidR="00CD3409" w:rsidRDefault="00CD3409" w:rsidP="00CD3409">
      <w:pPr>
        <w:pStyle w:val="BodyText"/>
      </w:pPr>
      <w:r>
        <w:rPr>
          <w:noProof/>
          <w:lang w:val="en-US"/>
        </w:rPr>
        <w:lastRenderedPageBreak/>
        <w:drawing>
          <wp:inline distT="0" distB="0" distL="0" distR="0" wp14:anchorId="1E5B06BA" wp14:editId="251DD581">
            <wp:extent cx="4929809" cy="2148311"/>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159" t="29660" r="54691" b="38321"/>
                    <a:stretch/>
                  </pic:blipFill>
                  <pic:spPr bwMode="auto">
                    <a:xfrm>
                      <a:off x="0" y="0"/>
                      <a:ext cx="4951563" cy="2157791"/>
                    </a:xfrm>
                    <a:prstGeom prst="rect">
                      <a:avLst/>
                    </a:prstGeom>
                    <a:ln>
                      <a:noFill/>
                    </a:ln>
                    <a:extLst>
                      <a:ext uri="{53640926-AAD7-44d8-BBD7-CCE9431645EC}">
                        <a14:shadowObscured xmlns:a14="http://schemas.microsoft.com/office/drawing/2010/main"/>
                      </a:ext>
                    </a:extLst>
                  </pic:spPr>
                </pic:pic>
              </a:graphicData>
            </a:graphic>
          </wp:inline>
        </w:drawing>
      </w:r>
    </w:p>
    <w:p w14:paraId="1557D438" w14:textId="77777777" w:rsidR="00C21CA6" w:rsidRDefault="00C21CA6" w:rsidP="00C21CA6">
      <w:pPr>
        <w:pStyle w:val="Heading3"/>
      </w:pPr>
      <w:bookmarkStart w:id="12" w:name="_Toc433811350"/>
      <w:r>
        <w:t>TaskerSRV</w:t>
      </w:r>
      <w:bookmarkEnd w:id="12"/>
    </w:p>
    <w:p w14:paraId="65752123" w14:textId="77777777" w:rsidR="00C21CA6" w:rsidRPr="00C21CA6" w:rsidRDefault="00C21CA6" w:rsidP="00C21CA6">
      <w:pPr>
        <w:pStyle w:val="BodyText"/>
      </w:pPr>
      <w:r>
        <w:t>As shown in the diag</w:t>
      </w:r>
      <w:r w:rsidR="0065688B">
        <w:t xml:space="preserve">ram above and briefly described, the TaskerSRV is on the three applications used in the system, this will provide the backbone storage for the remaining two applications, as well as being the applications that the users won’t see or use (directly), only the implementers of the system will </w:t>
      </w:r>
      <w:r w:rsidR="008E0ACE">
        <w:t xml:space="preserve">use the TaskerSRV as the database will be used by the two applications to store data. </w:t>
      </w:r>
      <w:r w:rsidR="00B859E9">
        <w:t>Although</w:t>
      </w:r>
      <w:r w:rsidR="00A065ED">
        <w:t xml:space="preserve"> this component of the system </w:t>
      </w:r>
      <w:r w:rsidR="00B859E9">
        <w:t>won’t</w:t>
      </w:r>
      <w:r w:rsidR="00A065ED">
        <w:t xml:space="preserve"> be directly used by any member of the company, be it an Admin member or just an employee, it is ultimately the most crucial component to the system as it provides the storage for all the information that allows the task management system to be able to run. </w:t>
      </w:r>
    </w:p>
    <w:p w14:paraId="59852FC7" w14:textId="77777777" w:rsidR="00C21CA6" w:rsidRDefault="00C21CA6" w:rsidP="00C21CA6">
      <w:pPr>
        <w:pStyle w:val="Heading3"/>
      </w:pPr>
      <w:bookmarkStart w:id="13" w:name="_Toc433811351"/>
      <w:r>
        <w:t>TaskerMAN</w:t>
      </w:r>
      <w:bookmarkEnd w:id="13"/>
    </w:p>
    <w:p w14:paraId="6586CCFE" w14:textId="77777777" w:rsidR="00B859E9" w:rsidRPr="00B859E9" w:rsidRDefault="00B859E9" w:rsidP="00B859E9">
      <w:pPr>
        <w:pStyle w:val="BodyText"/>
      </w:pPr>
      <w:r>
        <w:t xml:space="preserve">The TaskerMAN will provide a web based interface that should be accessible from and machines online, this will be the main application that will be used </w:t>
      </w:r>
      <w:r w:rsidR="00A63EC6">
        <w:t>by the employees, it will provide the majority of the functionality that the system will proved, as shown in the diagram above, the overall functionality is to be able to view the tasks, update the tasks, and finally the admin staff must be able to edit the team members informat</w:t>
      </w:r>
      <w:r w:rsidR="002D77AB">
        <w:t xml:space="preserve">ion, as well as it being shown. All of the information that the website will use and manipulate will be stored in the TaskerSRV that the TaskerMAN website will use. </w:t>
      </w:r>
      <w:r w:rsidR="003839FD">
        <w:t>Because the TaskerMAN component will be a web interface, the users will have to access it through the use of a web browser, from a given URL that will provide the interface for the site. The TaskerMAN will actually be hosted on the server that the TaskerSRV is on, but the HTML client side will use the PHP server side to access the database on TaskerSRV.</w:t>
      </w:r>
    </w:p>
    <w:p w14:paraId="7F731518" w14:textId="77777777" w:rsidR="00C21CA6" w:rsidRDefault="00C21CA6" w:rsidP="00C21CA6">
      <w:pPr>
        <w:pStyle w:val="Heading3"/>
      </w:pPr>
      <w:bookmarkStart w:id="14" w:name="_Toc433811352"/>
      <w:r>
        <w:t>TaskerCLI</w:t>
      </w:r>
      <w:bookmarkEnd w:id="14"/>
    </w:p>
    <w:p w14:paraId="7CFD3E57" w14:textId="77777777" w:rsidR="00E77A55" w:rsidRPr="00E77A55" w:rsidRDefault="00E77A55" w:rsidP="00E77A55">
      <w:pPr>
        <w:pStyle w:val="BodyText"/>
      </w:pPr>
      <w:r>
        <w:t xml:space="preserve">The final component of the system to </w:t>
      </w:r>
      <w:r w:rsidR="00400342">
        <w:t>discuss</w:t>
      </w:r>
      <w:r>
        <w:t xml:space="preserve"> is the desktop application that will be provided through TaskerCLI, it will be a runnable application that users can run from their </w:t>
      </w:r>
      <w:r w:rsidR="00400342">
        <w:t>machine desktops (provided they meet the requirements which will come later on in the document)</w:t>
      </w:r>
      <w:r>
        <w:t xml:space="preserve">. </w:t>
      </w:r>
      <w:r w:rsidR="00EB1FB1">
        <w:t xml:space="preserve">The TaskerCLI component will provide similar functionality to the TaskerMAN component, just not as extensive, as the only functionality will be to view and update the tasks, according to a specific user, also, the application must allow for the local storage of the tasks from the database on TaskerSRV so that this component can work offline, and then the synchronisation when the device is back online again. </w:t>
      </w:r>
      <w:r w:rsidR="00FE0310">
        <w:t>This application will be built using the Java language, and will provide the user with a conventional user interface, similar to the website in TaskerMAN, providing the user with an alternative method, with its main purpose being that the employee is able to use the applic</w:t>
      </w:r>
      <w:r w:rsidR="00164DDA">
        <w:t xml:space="preserve">ation, and update tasks offline, furthering the efficiency of the system. </w:t>
      </w:r>
    </w:p>
    <w:p w14:paraId="1A4D7CEE" w14:textId="77777777" w:rsidR="000235F4" w:rsidRDefault="000235F4" w:rsidP="00CD3409">
      <w:pPr>
        <w:pStyle w:val="BodyText"/>
      </w:pPr>
      <w:r>
        <w:rPr>
          <w:noProof/>
          <w:lang w:val="en-US"/>
        </w:rPr>
        <w:lastRenderedPageBreak/>
        <w:drawing>
          <wp:inline distT="0" distB="0" distL="0" distR="0" wp14:anchorId="049477BB" wp14:editId="4EC1E772">
            <wp:extent cx="5080883" cy="304853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850" t="18537" r="58901" b="29895"/>
                    <a:stretch/>
                  </pic:blipFill>
                  <pic:spPr bwMode="auto">
                    <a:xfrm>
                      <a:off x="0" y="0"/>
                      <a:ext cx="5092188" cy="3055313"/>
                    </a:xfrm>
                    <a:prstGeom prst="rect">
                      <a:avLst/>
                    </a:prstGeom>
                    <a:ln>
                      <a:noFill/>
                    </a:ln>
                    <a:extLst>
                      <a:ext uri="{53640926-AAD7-44d8-BBD7-CCE9431645EC}">
                        <a14:shadowObscured xmlns:a14="http://schemas.microsoft.com/office/drawing/2010/main"/>
                      </a:ext>
                    </a:extLst>
                  </pic:spPr>
                </pic:pic>
              </a:graphicData>
            </a:graphic>
          </wp:inline>
        </w:drawing>
      </w:r>
    </w:p>
    <w:p w14:paraId="29BE6A8A" w14:textId="77777777" w:rsidR="00B26303" w:rsidRPr="00CD3409" w:rsidRDefault="00B26303" w:rsidP="00CD3409">
      <w:pPr>
        <w:pStyle w:val="BodyText"/>
      </w:pPr>
      <w:r>
        <w:t xml:space="preserve">This deployment diagram shows in a bit more detail than the previous diagram </w:t>
      </w:r>
      <w:r w:rsidR="00C955D6">
        <w:t xml:space="preserve">what is involves in the three different components, and what makes them up, such as stating that the TaskerCLI desktop application will be runnable through the use of a .jar file, and that the web page will be </w:t>
      </w:r>
      <w:r w:rsidR="00305245">
        <w:t>centred</w:t>
      </w:r>
      <w:r w:rsidR="00C955D6">
        <w:t xml:space="preserve"> around the index.php file, that provides both the client side and server side of functionality to the component. </w:t>
      </w:r>
      <w:r w:rsidR="00305245">
        <w:t xml:space="preserve">The diagram clearly, and simply outlines the separate applications that will be combined to produce the overall system. </w:t>
      </w:r>
    </w:p>
    <w:p w14:paraId="0909ECD4" w14:textId="77777777" w:rsidR="00F060BD" w:rsidRDefault="00F060BD" w:rsidP="00F060BD">
      <w:pPr>
        <w:pStyle w:val="Heading2"/>
      </w:pPr>
      <w:bookmarkStart w:id="15" w:name="_Toc433811353"/>
      <w:r>
        <w:t>Application Interactions</w:t>
      </w:r>
      <w:bookmarkEnd w:id="15"/>
    </w:p>
    <w:p w14:paraId="5CCF396F" w14:textId="77777777" w:rsidR="000D54C9" w:rsidRPr="00EB41A2" w:rsidRDefault="00EB41A2" w:rsidP="00EB41A2">
      <w:pPr>
        <w:pStyle w:val="BodyText"/>
      </w:pPr>
      <w:r>
        <w:t xml:space="preserve">Now that the </w:t>
      </w:r>
      <w:r w:rsidR="00E05BC9">
        <w:t xml:space="preserve">components, and separate applications in the system have been identified, the next stage for the design specification is to provide a design on the interactions between the components. </w:t>
      </w:r>
      <w:r w:rsidR="000D54C9">
        <w:t>The following component diagram is similar to the diagrams above in section 2.1, however, providing further detail to how the different aspects of the different components will interact with each other.</w:t>
      </w:r>
      <w:r w:rsidR="00A90322">
        <w:t xml:space="preserve"> </w:t>
      </w:r>
    </w:p>
    <w:p w14:paraId="14DB4EEA" w14:textId="77777777" w:rsidR="000235F4" w:rsidRDefault="000235F4" w:rsidP="000235F4">
      <w:pPr>
        <w:pStyle w:val="BodyText"/>
      </w:pPr>
      <w:r>
        <w:rPr>
          <w:noProof/>
          <w:lang w:val="en-US"/>
        </w:rPr>
        <w:drawing>
          <wp:inline distT="0" distB="0" distL="0" distR="0" wp14:anchorId="7FD8E830" wp14:editId="3F50693B">
            <wp:extent cx="5916435" cy="2794407"/>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197" t="24604" r="57794" b="26525"/>
                    <a:stretch/>
                  </pic:blipFill>
                  <pic:spPr bwMode="auto">
                    <a:xfrm>
                      <a:off x="0" y="0"/>
                      <a:ext cx="5966013" cy="2817823"/>
                    </a:xfrm>
                    <a:prstGeom prst="rect">
                      <a:avLst/>
                    </a:prstGeom>
                    <a:ln>
                      <a:noFill/>
                    </a:ln>
                    <a:extLst>
                      <a:ext uri="{53640926-AAD7-44d8-BBD7-CCE9431645EC}">
                        <a14:shadowObscured xmlns:a14="http://schemas.microsoft.com/office/drawing/2010/main"/>
                      </a:ext>
                    </a:extLst>
                  </pic:spPr>
                </pic:pic>
              </a:graphicData>
            </a:graphic>
          </wp:inline>
        </w:drawing>
      </w:r>
    </w:p>
    <w:p w14:paraId="3C6F1696" w14:textId="77777777" w:rsidR="00A90322" w:rsidRDefault="00A90322" w:rsidP="000235F4">
      <w:pPr>
        <w:pStyle w:val="BodyText"/>
      </w:pPr>
      <w:r>
        <w:t xml:space="preserve">In the diagram above, the three different components have </w:t>
      </w:r>
      <w:r w:rsidR="00A91DD4">
        <w:t xml:space="preserve">components within them that describe the functionality that the applications will provide, </w:t>
      </w:r>
      <w:r w:rsidR="00E3338F">
        <w:t>for example, displaying the data to the user, this diagram shows what component of the diff</w:t>
      </w:r>
      <w:r w:rsidR="00AE33D1">
        <w:t xml:space="preserve">erent applications will use the other applications. The only interactions between the applications that will happen within the system are the ones shown in the diagram, and they are the interactions between the TaskerCLI and TaskerMAN applications interacting with the TaskerSRV interface in order to manipulate the data in the database to allow the </w:t>
      </w:r>
      <w:r w:rsidR="00F314AD">
        <w:t xml:space="preserve">complete system to work, other than that, there are no other </w:t>
      </w:r>
      <w:r w:rsidR="00F314AD">
        <w:lastRenderedPageBreak/>
        <w:t xml:space="preserve">interactions between any of the applications that make up the system. </w:t>
      </w:r>
      <w:r w:rsidR="007A0A41">
        <w:t>The calls that are used in order to interact with the TaskerSRV database to the desktop applications and the website is TCP/IP on both occasions</w:t>
      </w:r>
      <w:r w:rsidR="00247358">
        <w:t xml:space="preserve"> to pass the queries to the database, and pass the information back to the </w:t>
      </w:r>
      <w:r w:rsidR="003F20DA">
        <w:t>application,</w:t>
      </w:r>
    </w:p>
    <w:p w14:paraId="0CC25F72" w14:textId="77777777" w:rsidR="000235F4" w:rsidRDefault="00F417EA" w:rsidP="000235F4">
      <w:pPr>
        <w:pStyle w:val="BodyText"/>
      </w:pPr>
      <w:r>
        <w:rPr>
          <w:noProof/>
          <w:lang w:val="en-US"/>
        </w:rPr>
        <w:drawing>
          <wp:inline distT="0" distB="0" distL="0" distR="0" wp14:anchorId="0AE1D693" wp14:editId="14F18C96">
            <wp:extent cx="4323283" cy="4217339"/>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915" t="24073" r="59801" b="15724"/>
                    <a:stretch/>
                  </pic:blipFill>
                  <pic:spPr bwMode="auto">
                    <a:xfrm>
                      <a:off x="0" y="0"/>
                      <a:ext cx="4334000" cy="4227794"/>
                    </a:xfrm>
                    <a:prstGeom prst="rect">
                      <a:avLst/>
                    </a:prstGeom>
                    <a:ln>
                      <a:noFill/>
                    </a:ln>
                    <a:extLst>
                      <a:ext uri="{53640926-AAD7-44d8-BBD7-CCE9431645EC}">
                        <a14:shadowObscured xmlns:a14="http://schemas.microsoft.com/office/drawing/2010/main"/>
                      </a:ext>
                    </a:extLst>
                  </pic:spPr>
                </pic:pic>
              </a:graphicData>
            </a:graphic>
          </wp:inline>
        </w:drawing>
      </w:r>
    </w:p>
    <w:p w14:paraId="17D461EC" w14:textId="77777777" w:rsidR="00F417EA" w:rsidRPr="000235F4" w:rsidRDefault="00F417EA" w:rsidP="000235F4">
      <w:pPr>
        <w:pStyle w:val="BodyText"/>
      </w:pPr>
      <w:r>
        <w:t>An example of the interactions are shown above in the flowchart shows the flow of the TaskerCLI application, and what functions of the application are required to interact with another application within the system. As is visible, there are four occasions where the TaskerCLI application will need to interact with the database, the database is shown in the flowchart on the far left, and the four occasions where the application is required to use the database are shown with linked connections and arrows pointing to and from the database.</w:t>
      </w:r>
    </w:p>
    <w:p w14:paraId="49BD557A" w14:textId="77777777" w:rsidR="00F060BD" w:rsidRDefault="00F060BD" w:rsidP="00F060BD">
      <w:pPr>
        <w:pStyle w:val="Heading1"/>
      </w:pPr>
      <w:bookmarkStart w:id="16" w:name="_Toc433811354"/>
      <w:r>
        <w:t>Interaction DESIGN</w:t>
      </w:r>
      <w:bookmarkEnd w:id="16"/>
    </w:p>
    <w:p w14:paraId="7F8512BE" w14:textId="77777777" w:rsidR="00F060BD" w:rsidRDefault="00F060BD" w:rsidP="00F060BD">
      <w:pPr>
        <w:pStyle w:val="Heading2"/>
      </w:pPr>
      <w:bookmarkStart w:id="17" w:name="_Toc433811355"/>
      <w:r>
        <w:t>Use-cases</w:t>
      </w:r>
      <w:bookmarkEnd w:id="17"/>
    </w:p>
    <w:p w14:paraId="2F2CF2AB" w14:textId="77777777" w:rsidR="00306754" w:rsidRDefault="00306754" w:rsidP="00306754">
      <w:pPr>
        <w:pStyle w:val="BodyText"/>
      </w:pPr>
      <w:r>
        <w:rPr>
          <w:noProof/>
          <w:lang w:val="en-US"/>
        </w:rPr>
        <w:drawing>
          <wp:inline distT="0" distB="0" distL="0" distR="0" wp14:anchorId="11AB1F67" wp14:editId="6CE05BC7">
            <wp:extent cx="3302000" cy="1994497"/>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407" t="18537" r="71087" b="51129"/>
                    <a:stretch/>
                  </pic:blipFill>
                  <pic:spPr bwMode="auto">
                    <a:xfrm>
                      <a:off x="0" y="0"/>
                      <a:ext cx="3309562" cy="1999064"/>
                    </a:xfrm>
                    <a:prstGeom prst="rect">
                      <a:avLst/>
                    </a:prstGeom>
                    <a:ln>
                      <a:noFill/>
                    </a:ln>
                    <a:extLst>
                      <a:ext uri="{53640926-AAD7-44d8-BBD7-CCE9431645EC}">
                        <a14:shadowObscured xmlns:a14="http://schemas.microsoft.com/office/drawing/2010/main"/>
                      </a:ext>
                    </a:extLst>
                  </pic:spPr>
                </pic:pic>
              </a:graphicData>
            </a:graphic>
          </wp:inline>
        </w:drawing>
      </w:r>
    </w:p>
    <w:p w14:paraId="6A665679" w14:textId="77777777" w:rsidR="00306754" w:rsidRDefault="00306754" w:rsidP="00306754">
      <w:pPr>
        <w:pStyle w:val="BodyText"/>
      </w:pPr>
      <w:r>
        <w:rPr>
          <w:noProof/>
          <w:lang w:val="en-US"/>
        </w:rPr>
        <w:lastRenderedPageBreak/>
        <w:drawing>
          <wp:inline distT="0" distB="0" distL="0" distR="0" wp14:anchorId="762DC552" wp14:editId="54F7C782">
            <wp:extent cx="3289300" cy="261088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746" t="17863" r="71530" b="39333"/>
                    <a:stretch/>
                  </pic:blipFill>
                  <pic:spPr bwMode="auto">
                    <a:xfrm>
                      <a:off x="0" y="0"/>
                      <a:ext cx="3299378" cy="2618881"/>
                    </a:xfrm>
                    <a:prstGeom prst="rect">
                      <a:avLst/>
                    </a:prstGeom>
                    <a:ln>
                      <a:noFill/>
                    </a:ln>
                    <a:extLst>
                      <a:ext uri="{53640926-AAD7-44d8-BBD7-CCE9431645EC}">
                        <a14:shadowObscured xmlns:a14="http://schemas.microsoft.com/office/drawing/2010/main"/>
                      </a:ext>
                    </a:extLst>
                  </pic:spPr>
                </pic:pic>
              </a:graphicData>
            </a:graphic>
          </wp:inline>
        </w:drawing>
      </w:r>
    </w:p>
    <w:p w14:paraId="73103D51" w14:textId="77777777" w:rsidR="00794C2D" w:rsidRDefault="00794C2D" w:rsidP="00306754">
      <w:pPr>
        <w:pStyle w:val="BodyText"/>
      </w:pPr>
      <w:r>
        <w:t>Above you can see how both users for this project will interact with the final product, there are only 2 due to the fact in reality only the employees and the admin/manager will have any need to access the database other users are not necessary and as such won’t have access.</w:t>
      </w:r>
      <w:r w:rsidR="00BF2D06">
        <w:t xml:space="preserve"> The employee however will only have very limited access, in fact their entire view of the product will be viewing their tasks and not have any editing options except to say their task is completed</w:t>
      </w:r>
      <w:r w:rsidR="00D03D36">
        <w:t xml:space="preserve"> and to update their progress in a task</w:t>
      </w:r>
      <w:r w:rsidR="00BF2D06">
        <w:t>.</w:t>
      </w:r>
      <w:r w:rsidR="00D03D36">
        <w:t xml:space="preserve"> The admin/manager however has full access to the product and their entire job involves assigning tasks, removing obsolete tasks and adding new tasks as it becomes relevant. </w:t>
      </w:r>
    </w:p>
    <w:p w14:paraId="510D32B4" w14:textId="77777777" w:rsidR="00D03D36" w:rsidRDefault="00D03D36" w:rsidP="00306754">
      <w:pPr>
        <w:pStyle w:val="BodyText"/>
      </w:pPr>
      <w:r>
        <w:rPr>
          <w:noProof/>
          <w:lang w:val="en-US"/>
        </w:rPr>
        <w:drawing>
          <wp:anchor distT="0" distB="0" distL="114300" distR="114300" simplePos="0" relativeHeight="251661312" behindDoc="0" locked="0" layoutInCell="1" allowOverlap="1" wp14:anchorId="40ADB5A5" wp14:editId="631E589A">
            <wp:simplePos x="0" y="0"/>
            <wp:positionH relativeFrom="margin">
              <wp:align>center</wp:align>
            </wp:positionH>
            <wp:positionV relativeFrom="paragraph">
              <wp:posOffset>24741</wp:posOffset>
            </wp:positionV>
            <wp:extent cx="4243705" cy="3381375"/>
            <wp:effectExtent l="0" t="0" r="444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9413" t="24077" r="34683" b="10909"/>
                    <a:stretch/>
                  </pic:blipFill>
                  <pic:spPr bwMode="auto">
                    <a:xfrm>
                      <a:off x="0" y="0"/>
                      <a:ext cx="4243705" cy="3381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5EFAFC" w14:textId="77777777" w:rsidR="00D03D36" w:rsidRDefault="00D03D36" w:rsidP="00306754">
      <w:pPr>
        <w:pStyle w:val="BodyText"/>
      </w:pPr>
    </w:p>
    <w:p w14:paraId="10CF55FD" w14:textId="77777777" w:rsidR="00D03D36" w:rsidRDefault="00D03D36" w:rsidP="00306754">
      <w:pPr>
        <w:pStyle w:val="BodyText"/>
      </w:pPr>
    </w:p>
    <w:p w14:paraId="7D22867A" w14:textId="77777777" w:rsidR="00D03D36" w:rsidRDefault="00D03D36" w:rsidP="00306754">
      <w:pPr>
        <w:pStyle w:val="BodyText"/>
      </w:pPr>
    </w:p>
    <w:p w14:paraId="308DF6AC" w14:textId="77777777" w:rsidR="00D03D36" w:rsidRDefault="00D03D36" w:rsidP="00306754">
      <w:pPr>
        <w:pStyle w:val="BodyText"/>
      </w:pPr>
    </w:p>
    <w:p w14:paraId="513D042B" w14:textId="77777777" w:rsidR="00D03D36" w:rsidRDefault="00D03D36" w:rsidP="00306754">
      <w:pPr>
        <w:pStyle w:val="BodyText"/>
      </w:pPr>
    </w:p>
    <w:p w14:paraId="2CD5BDBD" w14:textId="77777777" w:rsidR="00D03D36" w:rsidRDefault="00D03D36" w:rsidP="00306754">
      <w:pPr>
        <w:pStyle w:val="BodyText"/>
      </w:pPr>
    </w:p>
    <w:p w14:paraId="1EDCC684" w14:textId="77777777" w:rsidR="00D03D36" w:rsidRDefault="00D03D36" w:rsidP="00306754">
      <w:pPr>
        <w:pStyle w:val="BodyText"/>
      </w:pPr>
    </w:p>
    <w:p w14:paraId="16B87B0A" w14:textId="77777777" w:rsidR="00D03D36" w:rsidRDefault="00D03D36" w:rsidP="00306754">
      <w:pPr>
        <w:pStyle w:val="BodyText"/>
      </w:pPr>
    </w:p>
    <w:p w14:paraId="3E54F43E" w14:textId="77777777" w:rsidR="00D03D36" w:rsidRDefault="00D03D36" w:rsidP="00306754">
      <w:pPr>
        <w:pStyle w:val="BodyText"/>
      </w:pPr>
    </w:p>
    <w:p w14:paraId="5C2ABE8C" w14:textId="77777777" w:rsidR="00D03D36" w:rsidRDefault="00D03D36" w:rsidP="00306754">
      <w:pPr>
        <w:pStyle w:val="BodyText"/>
      </w:pPr>
    </w:p>
    <w:p w14:paraId="6EDCDA65" w14:textId="77777777" w:rsidR="00D03D36" w:rsidRDefault="00D03D36" w:rsidP="00306754">
      <w:pPr>
        <w:pStyle w:val="BodyText"/>
      </w:pPr>
    </w:p>
    <w:p w14:paraId="29B35738" w14:textId="77777777" w:rsidR="00D03D36" w:rsidRDefault="00D03D36" w:rsidP="00306754">
      <w:pPr>
        <w:pStyle w:val="BodyText"/>
      </w:pPr>
    </w:p>
    <w:p w14:paraId="6025C301" w14:textId="77777777" w:rsidR="00D03D36" w:rsidRDefault="00D03D36" w:rsidP="00306754">
      <w:pPr>
        <w:pStyle w:val="BodyText"/>
      </w:pPr>
    </w:p>
    <w:p w14:paraId="23B6D807" w14:textId="77777777" w:rsidR="00D03D36" w:rsidRDefault="00D03D36" w:rsidP="00306754">
      <w:pPr>
        <w:pStyle w:val="BodyText"/>
      </w:pPr>
    </w:p>
    <w:p w14:paraId="388A5624" w14:textId="77777777" w:rsidR="002771C2" w:rsidRDefault="002771C2" w:rsidP="00306754">
      <w:pPr>
        <w:pStyle w:val="BodyText"/>
      </w:pPr>
    </w:p>
    <w:p w14:paraId="2E177580" w14:textId="77777777" w:rsidR="003C43B6" w:rsidRDefault="002771C2" w:rsidP="003C43B6">
      <w:pPr>
        <w:pStyle w:val="BodyText"/>
      </w:pPr>
      <w:r>
        <w:t>As you can see from above the 2 ways the user can access the product are from a web login screen and from a command line interface (CLI) which acts more like a backup in case the internet connection is lost, both layouts are very similar except CLI in which there will be no graphical information but rather simply pure data, some users may prefer this as it is much simpler to execute and go through stages without getting confused.</w:t>
      </w:r>
      <w:bookmarkStart w:id="18" w:name="_Toc433811356"/>
    </w:p>
    <w:p w14:paraId="550381D8" w14:textId="77777777" w:rsidR="003C43B6" w:rsidRDefault="003C43B6" w:rsidP="003C43B6">
      <w:pPr>
        <w:pStyle w:val="BodyText"/>
      </w:pPr>
    </w:p>
    <w:p w14:paraId="02992D37" w14:textId="77777777" w:rsidR="003C43B6" w:rsidRDefault="003C43B6" w:rsidP="003C43B6">
      <w:pPr>
        <w:pStyle w:val="BodyText"/>
      </w:pPr>
    </w:p>
    <w:p w14:paraId="4968401E" w14:textId="77777777" w:rsidR="00F060BD" w:rsidRDefault="00F060BD" w:rsidP="00F060BD">
      <w:pPr>
        <w:pStyle w:val="Heading2"/>
      </w:pPr>
      <w:r>
        <w:lastRenderedPageBreak/>
        <w:t>User Interface Designs</w:t>
      </w:r>
      <w:bookmarkEnd w:id="18"/>
    </w:p>
    <w:p w14:paraId="3F708E07" w14:textId="43CAE34B" w:rsidR="003C43B6" w:rsidRPr="00196F18" w:rsidRDefault="003C43B6" w:rsidP="00196F18">
      <w:pPr>
        <w:pStyle w:val="BodyText"/>
        <w:numPr>
          <w:ilvl w:val="0"/>
          <w:numId w:val="24"/>
        </w:numPr>
        <w:rPr>
          <w:b/>
          <w:sz w:val="24"/>
          <w:szCs w:val="24"/>
        </w:rPr>
      </w:pPr>
      <w:r w:rsidRPr="00196F18">
        <w:rPr>
          <w:b/>
          <w:sz w:val="24"/>
          <w:szCs w:val="24"/>
        </w:rPr>
        <w:t>TaskerCLI</w:t>
      </w:r>
    </w:p>
    <w:p w14:paraId="5C0565D4" w14:textId="77777777" w:rsidR="00C70144" w:rsidRDefault="00C70144" w:rsidP="00C70144">
      <w:pPr>
        <w:pStyle w:val="BodyText"/>
      </w:pPr>
      <w:r>
        <w:rPr>
          <w:noProof/>
          <w:lang w:val="en-US"/>
        </w:rPr>
        <w:drawing>
          <wp:inline distT="0" distB="0" distL="0" distR="0" wp14:anchorId="1E39E7BC" wp14:editId="2E7BDE55">
            <wp:extent cx="4067175" cy="317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931" t="28311" r="58957" b="28716"/>
                    <a:stretch/>
                  </pic:blipFill>
                  <pic:spPr bwMode="auto">
                    <a:xfrm>
                      <a:off x="0" y="0"/>
                      <a:ext cx="4078461" cy="3180451"/>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610D1DD9" wp14:editId="4F3EE5CC">
            <wp:extent cx="4057650" cy="31140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56" t="16683" r="74908" b="33266"/>
                    <a:stretch/>
                  </pic:blipFill>
                  <pic:spPr bwMode="auto">
                    <a:xfrm>
                      <a:off x="0" y="0"/>
                      <a:ext cx="4084237" cy="3134414"/>
                    </a:xfrm>
                    <a:prstGeom prst="rect">
                      <a:avLst/>
                    </a:prstGeom>
                    <a:ln>
                      <a:noFill/>
                    </a:ln>
                    <a:extLst>
                      <a:ext uri="{53640926-AAD7-44d8-BBD7-CCE9431645EC}">
                        <a14:shadowObscured xmlns:a14="http://schemas.microsoft.com/office/drawing/2010/main"/>
                      </a:ext>
                    </a:extLst>
                  </pic:spPr>
                </pic:pic>
              </a:graphicData>
            </a:graphic>
          </wp:inline>
        </w:drawing>
      </w:r>
    </w:p>
    <w:p w14:paraId="56205433" w14:textId="77777777" w:rsidR="00C70144" w:rsidRPr="00C70144" w:rsidRDefault="00C70144" w:rsidP="00C70144">
      <w:pPr>
        <w:pStyle w:val="BodyText"/>
      </w:pPr>
      <w:r>
        <w:rPr>
          <w:noProof/>
          <w:lang w:val="en-US"/>
        </w:rPr>
        <w:lastRenderedPageBreak/>
        <w:drawing>
          <wp:inline distT="0" distB="0" distL="0" distR="0" wp14:anchorId="3B02A664" wp14:editId="6FB617A7">
            <wp:extent cx="4126675" cy="320106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679" t="34352" r="68821" b="24346"/>
                    <a:stretch/>
                  </pic:blipFill>
                  <pic:spPr bwMode="auto">
                    <a:xfrm>
                      <a:off x="0" y="0"/>
                      <a:ext cx="4139135" cy="3210732"/>
                    </a:xfrm>
                    <a:prstGeom prst="rect">
                      <a:avLst/>
                    </a:prstGeom>
                    <a:ln>
                      <a:noFill/>
                    </a:ln>
                    <a:extLst>
                      <a:ext uri="{53640926-AAD7-44d8-BBD7-CCE9431645EC}">
                        <a14:shadowObscured xmlns:a14="http://schemas.microsoft.com/office/drawing/2010/main"/>
                      </a:ext>
                    </a:extLst>
                  </pic:spPr>
                </pic:pic>
              </a:graphicData>
            </a:graphic>
          </wp:inline>
        </w:drawing>
      </w:r>
    </w:p>
    <w:p w14:paraId="314B0EBB" w14:textId="77777777" w:rsidR="00AE1CE4" w:rsidRDefault="00C70144" w:rsidP="00AE1CE4">
      <w:pPr>
        <w:pStyle w:val="Caption"/>
      </w:pPr>
      <w:r>
        <w:rPr>
          <w:noProof/>
          <w:lang w:val="en-US"/>
        </w:rPr>
        <w:drawing>
          <wp:inline distT="0" distB="0" distL="0" distR="0" wp14:anchorId="37B64CE4" wp14:editId="67B09DF8">
            <wp:extent cx="4132613" cy="3119660"/>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681" t="32776" r="66024" b="27504"/>
                    <a:stretch/>
                  </pic:blipFill>
                  <pic:spPr bwMode="auto">
                    <a:xfrm>
                      <a:off x="0" y="0"/>
                      <a:ext cx="4144580" cy="3128694"/>
                    </a:xfrm>
                    <a:prstGeom prst="rect">
                      <a:avLst/>
                    </a:prstGeom>
                    <a:ln>
                      <a:noFill/>
                    </a:ln>
                    <a:extLst>
                      <a:ext uri="{53640926-AAD7-44d8-BBD7-CCE9431645EC}">
                        <a14:shadowObscured xmlns:a14="http://schemas.microsoft.com/office/drawing/2010/main"/>
                      </a:ext>
                    </a:extLst>
                  </pic:spPr>
                </pic:pic>
              </a:graphicData>
            </a:graphic>
          </wp:inline>
        </w:drawing>
      </w:r>
    </w:p>
    <w:p w14:paraId="2780EC7C" w14:textId="77777777" w:rsidR="00C70144" w:rsidRDefault="00C70144" w:rsidP="00C70144">
      <w:r>
        <w:rPr>
          <w:noProof/>
          <w:lang w:val="en-US"/>
        </w:rPr>
        <w:lastRenderedPageBreak/>
        <w:drawing>
          <wp:inline distT="0" distB="0" distL="0" distR="0" wp14:anchorId="7DA91672" wp14:editId="5ACF0E12">
            <wp:extent cx="4186052" cy="3265502"/>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473" t="32146" r="66128" b="26559"/>
                    <a:stretch/>
                  </pic:blipFill>
                  <pic:spPr bwMode="auto">
                    <a:xfrm>
                      <a:off x="0" y="0"/>
                      <a:ext cx="4203500" cy="3279113"/>
                    </a:xfrm>
                    <a:prstGeom prst="rect">
                      <a:avLst/>
                    </a:prstGeom>
                    <a:ln>
                      <a:noFill/>
                    </a:ln>
                    <a:extLst>
                      <a:ext uri="{53640926-AAD7-44d8-BBD7-CCE9431645EC}">
                        <a14:shadowObscured xmlns:a14="http://schemas.microsoft.com/office/drawing/2010/main"/>
                      </a:ext>
                    </a:extLst>
                  </pic:spPr>
                </pic:pic>
              </a:graphicData>
            </a:graphic>
          </wp:inline>
        </w:drawing>
      </w:r>
    </w:p>
    <w:p w14:paraId="1CEFDF54" w14:textId="77777777" w:rsidR="002D3F95" w:rsidRDefault="002D3F95" w:rsidP="00C70144"/>
    <w:p w14:paraId="39574D97" w14:textId="77777777" w:rsidR="002D3F95" w:rsidRDefault="00B371D0" w:rsidP="00C70144">
      <w:r>
        <w:t>Above you see the proposed design for the web login</w:t>
      </w:r>
      <w:r w:rsidR="00C84B5B">
        <w:t xml:space="preserve"> from the viewpoint of an employee</w:t>
      </w:r>
      <w:r>
        <w:t xml:space="preserve">, following the CLI example the design is very minimal to prevent confusion and increase the speed at which users may access the system, </w:t>
      </w:r>
      <w:r w:rsidR="00FF7EE7">
        <w:t>the first screen shows the web login screen which prevents unwanted users from accessing certain features such as admin permissions or simply prevent them from entering the system if they are not even employees.</w:t>
      </w:r>
      <w:r w:rsidR="00885FFA">
        <w:t xml:space="preserve"> </w:t>
      </w:r>
      <w:r w:rsidR="00ED5C4D">
        <w:t>Screen 2 above shows the employee’s only accessible page, from the start they see the overview of all tasks completed currently, to see more detail they need to click the Tasks button located next to the Home button. When the Tasks button is selected more information on all tas</w:t>
      </w:r>
      <w:r w:rsidR="00C81F51">
        <w:t xml:space="preserve">ks given to that individual </w:t>
      </w:r>
      <w:proofErr w:type="gramStart"/>
      <w:r w:rsidR="00C81F51">
        <w:t>are</w:t>
      </w:r>
      <w:proofErr w:type="gramEnd"/>
      <w:r w:rsidR="00C81F51">
        <w:t xml:space="preserve"> displayed including the start date and end date, information on task and any updates given down from the manager. </w:t>
      </w:r>
    </w:p>
    <w:p w14:paraId="29D564F6" w14:textId="77777777" w:rsidR="002D2FEC" w:rsidRDefault="002D2FEC" w:rsidP="00C70144"/>
    <w:p w14:paraId="7A8EF7F2" w14:textId="66416AA6" w:rsidR="002D2FEC" w:rsidRPr="002D2FEC" w:rsidRDefault="002D2FEC" w:rsidP="002D2FEC">
      <w:pPr>
        <w:pStyle w:val="ListParagraph"/>
        <w:numPr>
          <w:ilvl w:val="0"/>
          <w:numId w:val="24"/>
        </w:numPr>
        <w:rPr>
          <w:b/>
        </w:rPr>
      </w:pPr>
      <w:r w:rsidRPr="002D2FEC">
        <w:rPr>
          <w:b/>
        </w:rPr>
        <w:t>TaskerMAN</w:t>
      </w:r>
      <w:bookmarkStart w:id="19" w:name="_GoBack"/>
      <w:bookmarkEnd w:id="19"/>
    </w:p>
    <w:p w14:paraId="65487CE9" w14:textId="77777777" w:rsidR="002D3F95" w:rsidRDefault="002D3F95" w:rsidP="00C70144"/>
    <w:p w14:paraId="28ECD56E" w14:textId="77777777" w:rsidR="002D3F95" w:rsidRDefault="00E64341" w:rsidP="00C70144">
      <w:r>
        <w:rPr>
          <w:noProof/>
          <w:lang w:val="en-US"/>
        </w:rPr>
        <w:drawing>
          <wp:anchor distT="0" distB="0" distL="114300" distR="114300" simplePos="0" relativeHeight="251662336" behindDoc="0" locked="0" layoutInCell="1" allowOverlap="1" wp14:anchorId="545BAFB7" wp14:editId="5C70DDE4">
            <wp:simplePos x="0" y="0"/>
            <wp:positionH relativeFrom="margin">
              <wp:align>left</wp:align>
            </wp:positionH>
            <wp:positionV relativeFrom="paragraph">
              <wp:posOffset>9669</wp:posOffset>
            </wp:positionV>
            <wp:extent cx="4589145" cy="2694940"/>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1152" t="18994" r="18877" b="28832"/>
                    <a:stretch/>
                  </pic:blipFill>
                  <pic:spPr bwMode="auto">
                    <a:xfrm>
                      <a:off x="0" y="0"/>
                      <a:ext cx="4603018" cy="2703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C4AE2F" w14:textId="77777777" w:rsidR="002D3F95" w:rsidRDefault="002D3F95" w:rsidP="00C70144"/>
    <w:p w14:paraId="345B1705" w14:textId="77777777" w:rsidR="002D3F95" w:rsidRDefault="002D3F95" w:rsidP="00C70144"/>
    <w:p w14:paraId="258EDB68" w14:textId="77777777" w:rsidR="002D3F95" w:rsidRDefault="002D3F95" w:rsidP="00C70144"/>
    <w:p w14:paraId="7483EE48" w14:textId="77777777" w:rsidR="002D3F95" w:rsidRDefault="002D3F95" w:rsidP="00C70144"/>
    <w:p w14:paraId="045947A1" w14:textId="77777777" w:rsidR="002D3F95" w:rsidRDefault="002D3F95" w:rsidP="00C70144"/>
    <w:p w14:paraId="701DAE8C" w14:textId="77777777" w:rsidR="002D3F95" w:rsidRDefault="002D3F95" w:rsidP="00C70144"/>
    <w:p w14:paraId="3DBE2081" w14:textId="77777777" w:rsidR="002D3F95" w:rsidRDefault="002D3F95" w:rsidP="00C70144"/>
    <w:p w14:paraId="41F1C137" w14:textId="77777777" w:rsidR="002D3F95" w:rsidRDefault="002D3F95" w:rsidP="00C70144"/>
    <w:p w14:paraId="728E3857" w14:textId="77777777" w:rsidR="002D3F95" w:rsidRDefault="002D3F95" w:rsidP="00C70144"/>
    <w:p w14:paraId="551447E2" w14:textId="77777777" w:rsidR="002D3F95" w:rsidRDefault="002D3F95" w:rsidP="00C70144"/>
    <w:p w14:paraId="061680B2" w14:textId="77777777" w:rsidR="002D3F95" w:rsidRDefault="002D3F95" w:rsidP="00C70144"/>
    <w:p w14:paraId="2853ED1B" w14:textId="77777777" w:rsidR="002D3F95" w:rsidRDefault="002D3F95" w:rsidP="00C70144"/>
    <w:p w14:paraId="36BBE061" w14:textId="77777777" w:rsidR="002D3F95" w:rsidRDefault="002D3F95" w:rsidP="00C70144"/>
    <w:p w14:paraId="609BAC39" w14:textId="77777777" w:rsidR="002D3F95" w:rsidRDefault="002D3F95" w:rsidP="00C70144"/>
    <w:p w14:paraId="4F2AEF62" w14:textId="77777777" w:rsidR="002D3F95" w:rsidRDefault="002D3F95" w:rsidP="00C70144"/>
    <w:p w14:paraId="3D2E52ED" w14:textId="77777777" w:rsidR="002D3F95" w:rsidRDefault="002D3F95" w:rsidP="00C70144"/>
    <w:p w14:paraId="35301D26" w14:textId="77777777" w:rsidR="002D3F95" w:rsidRDefault="002D3F95" w:rsidP="00C70144"/>
    <w:p w14:paraId="11DB067C" w14:textId="77777777" w:rsidR="002D3F95" w:rsidRDefault="002D3F95" w:rsidP="00C70144"/>
    <w:p w14:paraId="1A94880F" w14:textId="77777777" w:rsidR="002D3F95" w:rsidRDefault="002D3F95" w:rsidP="00C70144"/>
    <w:p w14:paraId="4F346617" w14:textId="77777777" w:rsidR="00E64341" w:rsidRPr="00E64341" w:rsidRDefault="00E64341" w:rsidP="00E64341">
      <w:pPr>
        <w:rPr>
          <w:lang w:val="en-US"/>
        </w:rPr>
      </w:pPr>
      <w:r w:rsidRPr="00E64341">
        <w:t>Log in page – Only the administrators are allowed to log in and set the task and task force to complete the task.</w:t>
      </w:r>
    </w:p>
    <w:p w14:paraId="283D5480" w14:textId="77777777" w:rsidR="00E64341" w:rsidRPr="00E64341" w:rsidRDefault="00E64341" w:rsidP="00E64341">
      <w:pPr>
        <w:rPr>
          <w:lang w:val="en-US"/>
        </w:rPr>
      </w:pPr>
      <w:r w:rsidRPr="00E64341">
        <w:t>None of the other members are allowed, as there will be a risk of other member tampering the database and allocate the man power in unnecessary means.</w:t>
      </w:r>
    </w:p>
    <w:p w14:paraId="53DF8BAA" w14:textId="77777777" w:rsidR="00E64341" w:rsidRPr="00E64341" w:rsidRDefault="00E64341" w:rsidP="00E64341">
      <w:pPr>
        <w:rPr>
          <w:lang w:val="en-US"/>
        </w:rPr>
      </w:pPr>
      <w:r w:rsidRPr="00E64341">
        <w:t>Ask for the ID and Password to log in to the website.</w:t>
      </w:r>
    </w:p>
    <w:p w14:paraId="41FDD871" w14:textId="77777777" w:rsidR="002D3F95" w:rsidRDefault="002D3F95" w:rsidP="00C70144"/>
    <w:p w14:paraId="42653F2B" w14:textId="77777777" w:rsidR="00E64341" w:rsidRDefault="00E64341" w:rsidP="00C70144"/>
    <w:p w14:paraId="41351F7A" w14:textId="77777777" w:rsidR="00E64341" w:rsidRDefault="00E64341" w:rsidP="00C70144"/>
    <w:p w14:paraId="2E055068" w14:textId="77777777" w:rsidR="00E64341" w:rsidRDefault="00E64341" w:rsidP="00C70144"/>
    <w:p w14:paraId="1CEA6B64" w14:textId="77777777" w:rsidR="00E64341" w:rsidRDefault="00E64341" w:rsidP="00C70144">
      <w:r>
        <w:rPr>
          <w:noProof/>
          <w:lang w:val="en-US"/>
        </w:rPr>
        <w:drawing>
          <wp:anchor distT="0" distB="0" distL="114300" distR="114300" simplePos="0" relativeHeight="251663360" behindDoc="0" locked="0" layoutInCell="1" allowOverlap="1" wp14:anchorId="70FD4892" wp14:editId="3FD5F396">
            <wp:simplePos x="0" y="0"/>
            <wp:positionH relativeFrom="margin">
              <wp:align>right</wp:align>
            </wp:positionH>
            <wp:positionV relativeFrom="paragraph">
              <wp:posOffset>479</wp:posOffset>
            </wp:positionV>
            <wp:extent cx="5727700" cy="3063875"/>
            <wp:effectExtent l="0" t="0" r="635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8894" t="17656" r="13160" b="27228"/>
                    <a:stretch/>
                  </pic:blipFill>
                  <pic:spPr bwMode="auto">
                    <a:xfrm>
                      <a:off x="0" y="0"/>
                      <a:ext cx="5727700" cy="306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26AB59" w14:textId="77777777" w:rsidR="00E64341" w:rsidRPr="00E64341" w:rsidRDefault="00E64341" w:rsidP="00E64341">
      <w:pPr>
        <w:rPr>
          <w:lang w:val="en-US"/>
        </w:rPr>
      </w:pPr>
      <w:r w:rsidRPr="00E64341">
        <w:t>Admin can choose the menu from the left hand side column i.e. Dashboard, Member, Task, Task status which should take the admin to each specific page and help him to do his task.</w:t>
      </w:r>
    </w:p>
    <w:p w14:paraId="2E88753C" w14:textId="77777777" w:rsidR="00E64341" w:rsidRPr="00E64341" w:rsidRDefault="00E64341" w:rsidP="00E64341">
      <w:pPr>
        <w:rPr>
          <w:lang w:val="en-US"/>
        </w:rPr>
      </w:pPr>
      <w:r w:rsidRPr="00E64341">
        <w:t xml:space="preserve">Dash board </w:t>
      </w:r>
    </w:p>
    <w:p w14:paraId="44065AF5" w14:textId="77777777" w:rsidR="00B35995" w:rsidRPr="00E64341" w:rsidRDefault="00B74446" w:rsidP="00E64341">
      <w:pPr>
        <w:numPr>
          <w:ilvl w:val="0"/>
          <w:numId w:val="22"/>
        </w:numPr>
        <w:rPr>
          <w:lang w:val="en-US"/>
        </w:rPr>
      </w:pPr>
      <w:r w:rsidRPr="00E64341">
        <w:t xml:space="preserve">It shows the current status of the project. </w:t>
      </w:r>
    </w:p>
    <w:p w14:paraId="42DC52E1" w14:textId="77777777" w:rsidR="00B35995" w:rsidRPr="00E64341" w:rsidRDefault="00B74446" w:rsidP="00E64341">
      <w:pPr>
        <w:numPr>
          <w:ilvl w:val="0"/>
          <w:numId w:val="22"/>
        </w:numPr>
        <w:rPr>
          <w:lang w:val="en-US"/>
        </w:rPr>
      </w:pPr>
      <w:r w:rsidRPr="00E64341">
        <w:t>The Circle in the middle shows how much progress has been made, so the above figure shows overall the project is 70 % complete and only 30% left.</w:t>
      </w:r>
    </w:p>
    <w:p w14:paraId="19644E78" w14:textId="77777777" w:rsidR="00B35995" w:rsidRPr="00E64341" w:rsidRDefault="00B74446" w:rsidP="00E64341">
      <w:pPr>
        <w:numPr>
          <w:ilvl w:val="0"/>
          <w:numId w:val="22"/>
        </w:numPr>
        <w:rPr>
          <w:lang w:val="en-US"/>
        </w:rPr>
      </w:pPr>
      <w:r w:rsidRPr="00E64341">
        <w:t>And the recently shows the recent events i.e. added team members, newly added task, edit profile such as delete team members etc.</w:t>
      </w:r>
    </w:p>
    <w:p w14:paraId="38230512" w14:textId="77777777" w:rsidR="002D3F95" w:rsidRDefault="002D3F95" w:rsidP="00C70144"/>
    <w:p w14:paraId="32865536" w14:textId="77777777" w:rsidR="002D3F95" w:rsidRDefault="00E64341" w:rsidP="00C70144">
      <w:r>
        <w:rPr>
          <w:noProof/>
          <w:lang w:val="en-US"/>
        </w:rPr>
        <w:drawing>
          <wp:anchor distT="0" distB="0" distL="114300" distR="114300" simplePos="0" relativeHeight="251664384" behindDoc="0" locked="0" layoutInCell="1" allowOverlap="1" wp14:anchorId="0DEEA6B9" wp14:editId="177EC9E5">
            <wp:simplePos x="0" y="0"/>
            <wp:positionH relativeFrom="margin">
              <wp:posOffset>-635</wp:posOffset>
            </wp:positionH>
            <wp:positionV relativeFrom="paragraph">
              <wp:posOffset>8255</wp:posOffset>
            </wp:positionV>
            <wp:extent cx="5374005" cy="2874645"/>
            <wp:effectExtent l="0" t="0" r="0" b="19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8894" t="17924" r="13160" b="26955"/>
                    <a:stretch/>
                  </pic:blipFill>
                  <pic:spPr bwMode="auto">
                    <a:xfrm>
                      <a:off x="0" y="0"/>
                      <a:ext cx="5374005" cy="2874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7FD201" w14:textId="77777777" w:rsidR="002D3F95" w:rsidRDefault="002D3F95" w:rsidP="00C70144"/>
    <w:p w14:paraId="50A864F3" w14:textId="77777777" w:rsidR="002D3F95" w:rsidRDefault="002D3F95" w:rsidP="00C70144"/>
    <w:p w14:paraId="6735B064" w14:textId="77777777" w:rsidR="002D3F95" w:rsidRDefault="002D3F95" w:rsidP="00C70144"/>
    <w:p w14:paraId="11BCDEAC" w14:textId="77777777" w:rsidR="002D3F95" w:rsidRDefault="002D3F95" w:rsidP="00C70144"/>
    <w:p w14:paraId="15B72702" w14:textId="77777777" w:rsidR="002D3F95" w:rsidRDefault="002D3F95" w:rsidP="00C70144"/>
    <w:p w14:paraId="2E6025E2" w14:textId="77777777" w:rsidR="002D3F95" w:rsidRDefault="002D3F95" w:rsidP="00C70144"/>
    <w:p w14:paraId="399A24BF" w14:textId="77777777" w:rsidR="002D3F95" w:rsidRDefault="002D3F95" w:rsidP="00C70144"/>
    <w:p w14:paraId="69807E76" w14:textId="77777777" w:rsidR="002D3F95" w:rsidRDefault="002D3F95" w:rsidP="00C70144"/>
    <w:p w14:paraId="01807539" w14:textId="77777777" w:rsidR="002D3F95" w:rsidRDefault="002D3F95" w:rsidP="00C70144"/>
    <w:p w14:paraId="381DC4F4" w14:textId="77777777" w:rsidR="002D3F95" w:rsidRDefault="002D3F95" w:rsidP="00C70144"/>
    <w:p w14:paraId="691995C9" w14:textId="77777777" w:rsidR="002D3F95" w:rsidRDefault="002D3F95" w:rsidP="00C70144"/>
    <w:p w14:paraId="159440D3" w14:textId="77777777" w:rsidR="002D3F95" w:rsidRDefault="002D3F95" w:rsidP="00C70144"/>
    <w:p w14:paraId="73879B57" w14:textId="77777777" w:rsidR="002D3F95" w:rsidRDefault="002D3F95" w:rsidP="00C70144"/>
    <w:p w14:paraId="345F5DC1" w14:textId="77777777" w:rsidR="00E64341" w:rsidRDefault="00E64341" w:rsidP="00C70144"/>
    <w:p w14:paraId="499C8669" w14:textId="77777777" w:rsidR="00E64341" w:rsidRDefault="00E64341" w:rsidP="00C70144"/>
    <w:p w14:paraId="14DD470F" w14:textId="77777777" w:rsidR="00E64341" w:rsidRDefault="00E64341" w:rsidP="00C70144"/>
    <w:p w14:paraId="07FBC6EC" w14:textId="77777777" w:rsidR="00E64341" w:rsidRDefault="00E64341" w:rsidP="00C70144"/>
    <w:p w14:paraId="610AEF40" w14:textId="77777777" w:rsidR="00E64341" w:rsidRDefault="00E64341" w:rsidP="00C70144"/>
    <w:p w14:paraId="7B8947D5" w14:textId="77777777" w:rsidR="00E64341" w:rsidRDefault="00E64341" w:rsidP="00C70144"/>
    <w:p w14:paraId="5C95B18F" w14:textId="77777777" w:rsidR="00E64341" w:rsidRPr="00E64341" w:rsidRDefault="00E64341" w:rsidP="00E64341">
      <w:pPr>
        <w:rPr>
          <w:lang w:val="en-US"/>
        </w:rPr>
      </w:pPr>
      <w:r w:rsidRPr="00E64341">
        <w:t xml:space="preserve">Member page allows the admin to add staff and delete staff. </w:t>
      </w:r>
    </w:p>
    <w:p w14:paraId="75C9AC76" w14:textId="77777777" w:rsidR="00B35995" w:rsidRPr="00E64341" w:rsidRDefault="00B74446" w:rsidP="00E64341">
      <w:pPr>
        <w:numPr>
          <w:ilvl w:val="0"/>
          <w:numId w:val="23"/>
        </w:numPr>
        <w:rPr>
          <w:lang w:val="en-US"/>
        </w:rPr>
      </w:pPr>
      <w:r w:rsidRPr="00E64341">
        <w:t xml:space="preserve">The admin can use this page if the admin wants to add more staff in the team. </w:t>
      </w:r>
    </w:p>
    <w:p w14:paraId="54EA3230" w14:textId="77777777" w:rsidR="00E64341" w:rsidRPr="00E64341" w:rsidRDefault="00E64341" w:rsidP="00E64341">
      <w:pPr>
        <w:rPr>
          <w:lang w:val="en-US"/>
        </w:rPr>
      </w:pPr>
      <w:r w:rsidRPr="00E64341">
        <w:t xml:space="preserve">    Or else if the team members resigned or has been sent to different place and can no longer work for the project then the ad</w:t>
      </w:r>
      <w:r>
        <w:t>min can delete the staff,</w:t>
      </w:r>
      <w:r w:rsidRPr="00E64341">
        <w:t xml:space="preserve"> members form the data base using the this webpage.</w:t>
      </w:r>
    </w:p>
    <w:p w14:paraId="37943713" w14:textId="77777777" w:rsidR="00E64341" w:rsidRDefault="00E64341" w:rsidP="00C70144"/>
    <w:p w14:paraId="4C11B35C" w14:textId="77777777" w:rsidR="00E64341" w:rsidRDefault="00E64341" w:rsidP="00C70144"/>
    <w:p w14:paraId="5E1AB9FF" w14:textId="77777777" w:rsidR="00E64341" w:rsidRDefault="00E64341" w:rsidP="00C70144"/>
    <w:p w14:paraId="425E42DA" w14:textId="77777777" w:rsidR="00E64341" w:rsidRDefault="00E64341" w:rsidP="00C70144"/>
    <w:p w14:paraId="35378F85" w14:textId="77777777" w:rsidR="00E64341" w:rsidRDefault="00E64341" w:rsidP="00C70144"/>
    <w:p w14:paraId="2F89B17E" w14:textId="77777777" w:rsidR="00E64341" w:rsidRDefault="00E64341" w:rsidP="00C70144">
      <w:r>
        <w:rPr>
          <w:noProof/>
          <w:lang w:val="en-US"/>
        </w:rPr>
        <w:drawing>
          <wp:anchor distT="0" distB="0" distL="114300" distR="114300" simplePos="0" relativeHeight="251665408" behindDoc="0" locked="0" layoutInCell="1" allowOverlap="1" wp14:anchorId="761422FD" wp14:editId="7D8F4B14">
            <wp:simplePos x="0" y="0"/>
            <wp:positionH relativeFrom="margin">
              <wp:align>left</wp:align>
            </wp:positionH>
            <wp:positionV relativeFrom="paragraph">
              <wp:posOffset>623</wp:posOffset>
            </wp:positionV>
            <wp:extent cx="5417185" cy="291655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8894" t="18459" r="14361" b="27225"/>
                    <a:stretch/>
                  </pic:blipFill>
                  <pic:spPr bwMode="auto">
                    <a:xfrm>
                      <a:off x="0" y="0"/>
                      <a:ext cx="5417185" cy="2916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6AEFE3" w14:textId="77777777" w:rsidR="00E64341" w:rsidRPr="00E64341" w:rsidRDefault="00E64341" w:rsidP="00E64341">
      <w:pPr>
        <w:rPr>
          <w:lang w:val="en-US"/>
        </w:rPr>
      </w:pPr>
      <w:r w:rsidRPr="00E64341">
        <w:t xml:space="preserve">To add the employee admin needs to input in </w:t>
      </w:r>
    </w:p>
    <w:p w14:paraId="3181AB63" w14:textId="77777777" w:rsidR="00E64341" w:rsidRPr="00E64341" w:rsidRDefault="00E64341" w:rsidP="00E64341">
      <w:pPr>
        <w:rPr>
          <w:lang w:val="en-US"/>
        </w:rPr>
      </w:pPr>
      <w:r w:rsidRPr="00E64341">
        <w:t>Field – employee’s role i.e. programmer, designer, leader etc. (Text box)</w:t>
      </w:r>
    </w:p>
    <w:p w14:paraId="5698B939" w14:textId="77777777" w:rsidR="00E64341" w:rsidRPr="00E64341" w:rsidRDefault="00E64341" w:rsidP="00E64341">
      <w:pPr>
        <w:rPr>
          <w:lang w:val="en-US"/>
        </w:rPr>
      </w:pPr>
      <w:r w:rsidRPr="00E64341">
        <w:t xml:space="preserve">First name – </w:t>
      </w:r>
      <w:r w:rsidR="003C43B6" w:rsidRPr="00E64341">
        <w:t>employees’</w:t>
      </w:r>
      <w:r w:rsidRPr="00E64341">
        <w:t xml:space="preserve"> first name (Text Box)</w:t>
      </w:r>
    </w:p>
    <w:p w14:paraId="3C06ABC1" w14:textId="77777777" w:rsidR="00E64341" w:rsidRPr="00E64341" w:rsidRDefault="00E64341" w:rsidP="00E64341">
      <w:pPr>
        <w:rPr>
          <w:lang w:val="en-US"/>
        </w:rPr>
      </w:pPr>
      <w:r w:rsidRPr="00E64341">
        <w:t>Last name – employees last name (Text Box)</w:t>
      </w:r>
    </w:p>
    <w:p w14:paraId="66F7E21A" w14:textId="77777777" w:rsidR="00E64341" w:rsidRPr="00E64341" w:rsidRDefault="00E64341" w:rsidP="00E64341">
      <w:pPr>
        <w:rPr>
          <w:lang w:val="en-US"/>
        </w:rPr>
      </w:pPr>
      <w:r w:rsidRPr="00E64341">
        <w:t xml:space="preserve">ID are auto assign if not provided. </w:t>
      </w:r>
    </w:p>
    <w:p w14:paraId="4EA9FB3A" w14:textId="77777777" w:rsidR="00E64341" w:rsidRPr="00E64341" w:rsidRDefault="00E64341" w:rsidP="00E64341">
      <w:pPr>
        <w:rPr>
          <w:lang w:val="en-US"/>
        </w:rPr>
      </w:pPr>
      <w:r w:rsidRPr="00E64341">
        <w:t>If the user provides the ID that has been already used then the</w:t>
      </w:r>
      <w:r>
        <w:t>y</w:t>
      </w:r>
      <w:r w:rsidRPr="00E64341">
        <w:t xml:space="preserve"> should output error.</w:t>
      </w:r>
    </w:p>
    <w:p w14:paraId="6A17BC9B" w14:textId="77777777" w:rsidR="00E64341" w:rsidRDefault="00E64341" w:rsidP="00E64341">
      <w:r w:rsidRPr="00E64341">
        <w:t>After user has fill all the field then the admin can</w:t>
      </w:r>
      <w:r>
        <w:t xml:space="preserve"> use the add button to add the </w:t>
      </w:r>
      <w:r w:rsidRPr="00E64341">
        <w:t>member in the database.</w:t>
      </w:r>
    </w:p>
    <w:p w14:paraId="2BAB6CAA" w14:textId="77777777" w:rsidR="00E64341" w:rsidRDefault="00E64341" w:rsidP="00E64341"/>
    <w:p w14:paraId="6A746DE0" w14:textId="77777777" w:rsidR="00E64341" w:rsidRDefault="00E64341" w:rsidP="00E64341">
      <w:r>
        <w:rPr>
          <w:noProof/>
          <w:lang w:val="en-US"/>
        </w:rPr>
        <w:drawing>
          <wp:anchor distT="0" distB="0" distL="114300" distR="114300" simplePos="0" relativeHeight="251666432" behindDoc="0" locked="0" layoutInCell="1" allowOverlap="1" wp14:anchorId="7D40322D" wp14:editId="22D1E88D">
            <wp:simplePos x="0" y="0"/>
            <wp:positionH relativeFrom="margin">
              <wp:align>left</wp:align>
            </wp:positionH>
            <wp:positionV relativeFrom="paragraph">
              <wp:posOffset>151130</wp:posOffset>
            </wp:positionV>
            <wp:extent cx="5468620" cy="296100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8894" t="17924" r="13009" b="26152"/>
                    <a:stretch/>
                  </pic:blipFill>
                  <pic:spPr bwMode="auto">
                    <a:xfrm>
                      <a:off x="0" y="0"/>
                      <a:ext cx="5468620" cy="2961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A82C74" w14:textId="77777777" w:rsidR="00E64341" w:rsidRDefault="00E64341" w:rsidP="00E64341"/>
    <w:p w14:paraId="41BE1E34" w14:textId="77777777" w:rsidR="00E64341" w:rsidRPr="00E64341" w:rsidRDefault="00E64341" w:rsidP="00E64341">
      <w:pPr>
        <w:rPr>
          <w:lang w:val="en-US"/>
        </w:rPr>
      </w:pPr>
      <w:r w:rsidRPr="00E64341">
        <w:t xml:space="preserve">To delete employee the admin can use the field, ID, First name or Last name and use the search button to search the user. </w:t>
      </w:r>
    </w:p>
    <w:p w14:paraId="35999658" w14:textId="77777777" w:rsidR="00E64341" w:rsidRPr="00E64341" w:rsidRDefault="00E64341" w:rsidP="00E64341">
      <w:pPr>
        <w:rPr>
          <w:lang w:val="en-US"/>
        </w:rPr>
      </w:pPr>
      <w:r w:rsidRPr="00E64341">
        <w:t xml:space="preserve">It search through </w:t>
      </w:r>
      <w:r>
        <w:t>the database and shows the user.</w:t>
      </w:r>
    </w:p>
    <w:p w14:paraId="6029858F" w14:textId="77777777" w:rsidR="00E64341" w:rsidRPr="00E64341" w:rsidRDefault="00E64341" w:rsidP="00E64341">
      <w:pPr>
        <w:rPr>
          <w:lang w:val="en-US"/>
        </w:rPr>
      </w:pPr>
      <w:r>
        <w:t>N</w:t>
      </w:r>
      <w:r w:rsidRPr="00E64341">
        <w:t>ow admin can choose the name from result and use the delete option to delete the name from the database.</w:t>
      </w:r>
    </w:p>
    <w:p w14:paraId="33F5A5C0" w14:textId="77777777" w:rsidR="00E64341" w:rsidRPr="00E64341" w:rsidRDefault="00E64341" w:rsidP="00E64341">
      <w:pPr>
        <w:rPr>
          <w:lang w:val="en-US"/>
        </w:rPr>
      </w:pPr>
    </w:p>
    <w:p w14:paraId="71E498AE" w14:textId="77777777" w:rsidR="00E64341" w:rsidRDefault="00E64341" w:rsidP="00C70144"/>
    <w:p w14:paraId="69C2348F" w14:textId="77777777" w:rsidR="00E64341" w:rsidRDefault="00E64341" w:rsidP="00C70144"/>
    <w:p w14:paraId="5A673AC6" w14:textId="77777777" w:rsidR="00E64341" w:rsidRDefault="00E64341" w:rsidP="00C70144"/>
    <w:p w14:paraId="45469C31" w14:textId="77777777" w:rsidR="00E64341" w:rsidRDefault="00E64341" w:rsidP="00C70144"/>
    <w:p w14:paraId="40E2CA9C" w14:textId="77777777" w:rsidR="00E64341" w:rsidRDefault="00E64341" w:rsidP="00C70144">
      <w:r>
        <w:rPr>
          <w:noProof/>
          <w:lang w:val="en-US"/>
        </w:rPr>
        <w:drawing>
          <wp:anchor distT="0" distB="0" distL="114300" distR="114300" simplePos="0" relativeHeight="251667456" behindDoc="0" locked="0" layoutInCell="1" allowOverlap="1" wp14:anchorId="69D33AF8" wp14:editId="678A1C73">
            <wp:simplePos x="0" y="0"/>
            <wp:positionH relativeFrom="margin">
              <wp:align>left</wp:align>
            </wp:positionH>
            <wp:positionV relativeFrom="paragraph">
              <wp:posOffset>192</wp:posOffset>
            </wp:positionV>
            <wp:extent cx="5537835" cy="2957195"/>
            <wp:effectExtent l="0" t="0" r="571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9045" t="17924" r="13456" b="27490"/>
                    <a:stretch/>
                  </pic:blipFill>
                  <pic:spPr bwMode="auto">
                    <a:xfrm>
                      <a:off x="0" y="0"/>
                      <a:ext cx="5556670" cy="29673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838F19" w14:textId="77777777" w:rsidR="00E64341" w:rsidRPr="00E64341" w:rsidRDefault="00E64341" w:rsidP="00E64341">
      <w:pPr>
        <w:rPr>
          <w:lang w:val="en-US"/>
        </w:rPr>
      </w:pPr>
      <w:r w:rsidRPr="00E64341">
        <w:t>Task allows the admin to add task in the database that needs to be perform to complete the project.</w:t>
      </w:r>
    </w:p>
    <w:p w14:paraId="6D159669" w14:textId="77777777" w:rsidR="00E64341" w:rsidRPr="00E64341" w:rsidRDefault="00E64341" w:rsidP="00E64341">
      <w:pPr>
        <w:rPr>
          <w:lang w:val="en-US"/>
        </w:rPr>
      </w:pPr>
      <w:r w:rsidRPr="00E64341">
        <w:t>Task</w:t>
      </w:r>
      <w:r>
        <w:t xml:space="preserve"> </w:t>
      </w:r>
      <w:r w:rsidRPr="00E64341">
        <w:t>(text box)</w:t>
      </w:r>
      <w:r>
        <w:t xml:space="preserve"> </w:t>
      </w:r>
      <w:r w:rsidRPr="00E64341">
        <w:t>– add task that needs to be performed for the project completion.</w:t>
      </w:r>
    </w:p>
    <w:p w14:paraId="70381C4C" w14:textId="77777777" w:rsidR="00E64341" w:rsidRPr="00E64341" w:rsidRDefault="00E64341" w:rsidP="00E64341">
      <w:pPr>
        <w:rPr>
          <w:lang w:val="en-US"/>
        </w:rPr>
      </w:pPr>
      <w:r w:rsidRPr="00E64341">
        <w:t>Task member (drop down list)-adds the task members that needs to work on it.</w:t>
      </w:r>
    </w:p>
    <w:p w14:paraId="33A28E04" w14:textId="77777777" w:rsidR="00E64341" w:rsidRPr="00E64341" w:rsidRDefault="00E64341" w:rsidP="00E64341">
      <w:pPr>
        <w:rPr>
          <w:lang w:val="en-US"/>
        </w:rPr>
      </w:pPr>
      <w:r w:rsidRPr="00E64341">
        <w:t>Start date (calendar)</w:t>
      </w:r>
      <w:r>
        <w:t xml:space="preserve"> </w:t>
      </w:r>
      <w:r w:rsidRPr="00E64341">
        <w:t>– time the task needs to be started</w:t>
      </w:r>
    </w:p>
    <w:p w14:paraId="7E2EF369" w14:textId="77777777" w:rsidR="00E64341" w:rsidRPr="00E64341" w:rsidRDefault="00E64341" w:rsidP="00E64341">
      <w:pPr>
        <w:rPr>
          <w:lang w:val="en-US"/>
        </w:rPr>
      </w:pPr>
      <w:r w:rsidRPr="00E64341">
        <w:t>Completion date (calendar)</w:t>
      </w:r>
      <w:r>
        <w:t xml:space="preserve"> </w:t>
      </w:r>
      <w:r w:rsidRPr="00E64341">
        <w:t>– when the task needs to be complete in.</w:t>
      </w:r>
    </w:p>
    <w:p w14:paraId="6A3CF9AE" w14:textId="77777777" w:rsidR="00E64341" w:rsidRPr="00E64341" w:rsidRDefault="00E64341" w:rsidP="00E64341">
      <w:pPr>
        <w:rPr>
          <w:lang w:val="en-US"/>
        </w:rPr>
      </w:pPr>
      <w:r w:rsidRPr="00E64341">
        <w:t>Add option allows admin to add the task on the data base.</w:t>
      </w:r>
    </w:p>
    <w:p w14:paraId="40436FD6" w14:textId="77777777" w:rsidR="00E64341" w:rsidRPr="00E64341" w:rsidRDefault="00E64341" w:rsidP="00E64341">
      <w:pPr>
        <w:rPr>
          <w:lang w:val="en-US"/>
        </w:rPr>
      </w:pPr>
      <w:r>
        <w:rPr>
          <w:noProof/>
          <w:lang w:val="en-US"/>
        </w:rPr>
        <w:drawing>
          <wp:anchor distT="0" distB="0" distL="114300" distR="114300" simplePos="0" relativeHeight="251668480" behindDoc="0" locked="0" layoutInCell="1" allowOverlap="1" wp14:anchorId="3872583F" wp14:editId="15B03504">
            <wp:simplePos x="0" y="0"/>
            <wp:positionH relativeFrom="margin">
              <wp:align>left</wp:align>
            </wp:positionH>
            <wp:positionV relativeFrom="paragraph">
              <wp:posOffset>229750</wp:posOffset>
            </wp:positionV>
            <wp:extent cx="5589905" cy="29908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8745" t="17924" r="13614" b="27223"/>
                    <a:stretch/>
                  </pic:blipFill>
                  <pic:spPr bwMode="auto">
                    <a:xfrm>
                      <a:off x="0" y="0"/>
                      <a:ext cx="5589905" cy="2990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64341">
        <w:t>The green box shows the recent events i.e. newly added task and the employees that needs to perform the task.</w:t>
      </w:r>
    </w:p>
    <w:p w14:paraId="76264698" w14:textId="77777777" w:rsidR="00E64341" w:rsidRDefault="00E64341" w:rsidP="00C70144"/>
    <w:p w14:paraId="356F3DF7" w14:textId="77777777" w:rsidR="00E64341" w:rsidRDefault="00E64341" w:rsidP="00C70144"/>
    <w:p w14:paraId="07A8F33E" w14:textId="77777777" w:rsidR="00E64341" w:rsidRPr="00E64341" w:rsidRDefault="00E64341" w:rsidP="00E64341">
      <w:pPr>
        <w:rPr>
          <w:lang w:val="en-US"/>
        </w:rPr>
      </w:pPr>
      <w:r w:rsidRPr="00E64341">
        <w:t>Task member – is a drop down list field so the admin can choose who he should assign the project to.</w:t>
      </w:r>
    </w:p>
    <w:p w14:paraId="77884213" w14:textId="77777777" w:rsidR="00E64341" w:rsidRDefault="00E64341" w:rsidP="00C70144"/>
    <w:p w14:paraId="415BC7B7" w14:textId="77777777" w:rsidR="00E64341" w:rsidRDefault="00E64341" w:rsidP="00C70144"/>
    <w:p w14:paraId="79099836" w14:textId="77777777" w:rsidR="00E64341" w:rsidRDefault="00E64341" w:rsidP="00C70144"/>
    <w:p w14:paraId="00213C91" w14:textId="77777777" w:rsidR="00E64341" w:rsidRDefault="00E64341" w:rsidP="00C70144"/>
    <w:p w14:paraId="161D3E5A" w14:textId="77777777" w:rsidR="00E64341" w:rsidRDefault="00E64341" w:rsidP="00C70144"/>
    <w:p w14:paraId="7AEDB499" w14:textId="77777777" w:rsidR="00E64341" w:rsidRDefault="00E64341" w:rsidP="00C70144"/>
    <w:p w14:paraId="0C3638BE" w14:textId="77777777" w:rsidR="00E64341" w:rsidRDefault="00E64341" w:rsidP="00C70144"/>
    <w:p w14:paraId="172B90F1" w14:textId="77777777" w:rsidR="00E64341" w:rsidRDefault="00E64341" w:rsidP="00C70144"/>
    <w:p w14:paraId="7D641EB3" w14:textId="77777777" w:rsidR="00E64341" w:rsidRDefault="00E64341" w:rsidP="00C70144">
      <w:r>
        <w:rPr>
          <w:noProof/>
          <w:lang w:val="en-US"/>
        </w:rPr>
        <w:drawing>
          <wp:anchor distT="0" distB="0" distL="114300" distR="114300" simplePos="0" relativeHeight="251669504" behindDoc="0" locked="0" layoutInCell="1" allowOverlap="1" wp14:anchorId="23EEA2E9" wp14:editId="14EC90ED">
            <wp:simplePos x="0" y="0"/>
            <wp:positionH relativeFrom="margin">
              <wp:align>left</wp:align>
            </wp:positionH>
            <wp:positionV relativeFrom="paragraph">
              <wp:posOffset>8243</wp:posOffset>
            </wp:positionV>
            <wp:extent cx="5339715" cy="287909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9196" t="17656" r="13312" b="27228"/>
                    <a:stretch/>
                  </pic:blipFill>
                  <pic:spPr bwMode="auto">
                    <a:xfrm>
                      <a:off x="0" y="0"/>
                      <a:ext cx="5353650" cy="28867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FABF3A" w14:textId="77777777" w:rsidR="00E64341" w:rsidRDefault="00E64341" w:rsidP="00C70144"/>
    <w:p w14:paraId="2286D3D6" w14:textId="77777777" w:rsidR="00E64341" w:rsidRDefault="00E64341" w:rsidP="00C70144"/>
    <w:p w14:paraId="29798253" w14:textId="77777777" w:rsidR="00E64341" w:rsidRDefault="00E64341" w:rsidP="00C70144"/>
    <w:p w14:paraId="35896BDE" w14:textId="77777777" w:rsidR="00E64341" w:rsidRDefault="00E64341" w:rsidP="00C70144"/>
    <w:p w14:paraId="73FBE296" w14:textId="77777777" w:rsidR="00E64341" w:rsidRDefault="00E64341" w:rsidP="00C70144"/>
    <w:p w14:paraId="21308483" w14:textId="77777777" w:rsidR="00E64341" w:rsidRDefault="00E64341" w:rsidP="00C70144"/>
    <w:p w14:paraId="5D585E58" w14:textId="77777777" w:rsidR="00E64341" w:rsidRDefault="00E64341" w:rsidP="00C70144"/>
    <w:p w14:paraId="22283E1F" w14:textId="77777777" w:rsidR="00E64341" w:rsidRDefault="00E64341" w:rsidP="00C70144"/>
    <w:p w14:paraId="7CE3F12B" w14:textId="77777777" w:rsidR="00E64341" w:rsidRDefault="00E64341" w:rsidP="00C70144"/>
    <w:p w14:paraId="4FA7EA84" w14:textId="77777777" w:rsidR="00E64341" w:rsidRDefault="00E64341" w:rsidP="00C70144"/>
    <w:p w14:paraId="77DCB95E" w14:textId="77777777" w:rsidR="00E64341" w:rsidRDefault="00E64341" w:rsidP="00C70144"/>
    <w:p w14:paraId="69C04F2B" w14:textId="77777777" w:rsidR="00E64341" w:rsidRDefault="00E64341" w:rsidP="00C70144"/>
    <w:p w14:paraId="11AA26ED" w14:textId="77777777" w:rsidR="00E64341" w:rsidRDefault="00E64341" w:rsidP="00C70144"/>
    <w:p w14:paraId="47A400B4" w14:textId="77777777" w:rsidR="00E64341" w:rsidRDefault="00E64341" w:rsidP="00C70144"/>
    <w:p w14:paraId="79BBD27A" w14:textId="77777777" w:rsidR="00E64341" w:rsidRDefault="00E64341" w:rsidP="00C70144"/>
    <w:p w14:paraId="35869166" w14:textId="77777777" w:rsidR="00E64341" w:rsidRDefault="00E64341" w:rsidP="00C70144"/>
    <w:p w14:paraId="0684D24C" w14:textId="77777777" w:rsidR="00E64341" w:rsidRDefault="00E64341" w:rsidP="00C70144"/>
    <w:p w14:paraId="308451BA" w14:textId="77777777" w:rsidR="00E64341" w:rsidRDefault="00E64341" w:rsidP="00C70144"/>
    <w:p w14:paraId="5F40152D" w14:textId="77777777" w:rsidR="00E64341" w:rsidRDefault="00E64341" w:rsidP="00C70144"/>
    <w:p w14:paraId="38793990" w14:textId="77777777" w:rsidR="00E64341" w:rsidRDefault="00E64341" w:rsidP="00C70144"/>
    <w:p w14:paraId="1DA21777" w14:textId="77777777" w:rsidR="00E64341" w:rsidRPr="00E64341" w:rsidRDefault="00E64341" w:rsidP="00E64341">
      <w:pPr>
        <w:rPr>
          <w:lang w:val="en-US"/>
        </w:rPr>
      </w:pPr>
      <w:r w:rsidRPr="00E64341">
        <w:t>“+” allows admin to add multiple task member for the specified task.</w:t>
      </w:r>
    </w:p>
    <w:p w14:paraId="6E6AF503" w14:textId="77777777" w:rsidR="00E64341" w:rsidRDefault="00E64341" w:rsidP="00C70144"/>
    <w:p w14:paraId="18466A8E" w14:textId="77777777" w:rsidR="00E64341" w:rsidRDefault="00E64341" w:rsidP="00C70144"/>
    <w:p w14:paraId="607283CE" w14:textId="77777777" w:rsidR="00E64341" w:rsidRDefault="00E64341" w:rsidP="00C70144"/>
    <w:p w14:paraId="243754D9" w14:textId="77777777" w:rsidR="00E64341" w:rsidRDefault="00E64341" w:rsidP="00C70144">
      <w:r>
        <w:rPr>
          <w:noProof/>
          <w:lang w:val="en-US"/>
        </w:rPr>
        <w:drawing>
          <wp:anchor distT="0" distB="0" distL="114300" distR="114300" simplePos="0" relativeHeight="251670528" behindDoc="0" locked="0" layoutInCell="1" allowOverlap="1" wp14:anchorId="52808420" wp14:editId="2759AA06">
            <wp:simplePos x="0" y="0"/>
            <wp:positionH relativeFrom="margin">
              <wp:align>left</wp:align>
            </wp:positionH>
            <wp:positionV relativeFrom="paragraph">
              <wp:posOffset>5930</wp:posOffset>
            </wp:positionV>
            <wp:extent cx="5339715" cy="292354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9045" t="17924" r="14068" b="26687"/>
                    <a:stretch/>
                  </pic:blipFill>
                  <pic:spPr bwMode="auto">
                    <a:xfrm>
                      <a:off x="0" y="0"/>
                      <a:ext cx="5351220" cy="293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BEC898" w14:textId="77777777" w:rsidR="00E64341" w:rsidRDefault="00E64341" w:rsidP="00C70144"/>
    <w:p w14:paraId="27225F2A" w14:textId="77777777" w:rsidR="00E64341" w:rsidRDefault="00E64341" w:rsidP="00C70144"/>
    <w:p w14:paraId="6CA9901E" w14:textId="77777777" w:rsidR="00E64341" w:rsidRDefault="00E64341" w:rsidP="00C70144"/>
    <w:p w14:paraId="400AC223" w14:textId="77777777" w:rsidR="00E64341" w:rsidRDefault="00E64341" w:rsidP="00C70144"/>
    <w:p w14:paraId="77C6A0A3" w14:textId="77777777" w:rsidR="00E64341" w:rsidRDefault="00E64341" w:rsidP="00C70144"/>
    <w:p w14:paraId="1A0D8AF2" w14:textId="77777777" w:rsidR="00E64341" w:rsidRDefault="00E64341" w:rsidP="00C70144"/>
    <w:p w14:paraId="149837F7" w14:textId="77777777" w:rsidR="00E64341" w:rsidRDefault="00E64341" w:rsidP="00C70144"/>
    <w:p w14:paraId="2EA7AE3D" w14:textId="77777777" w:rsidR="00E64341" w:rsidRDefault="00E64341" w:rsidP="00C70144"/>
    <w:p w14:paraId="71D413C7" w14:textId="77777777" w:rsidR="00E64341" w:rsidRDefault="00E64341" w:rsidP="00C70144"/>
    <w:p w14:paraId="7007AD48" w14:textId="77777777" w:rsidR="00E64341" w:rsidRDefault="00E64341" w:rsidP="00C70144"/>
    <w:p w14:paraId="718F83E3" w14:textId="77777777" w:rsidR="00E64341" w:rsidRDefault="00E64341" w:rsidP="00C70144"/>
    <w:p w14:paraId="29C3887D" w14:textId="77777777" w:rsidR="00E64341" w:rsidRDefault="00E64341" w:rsidP="00C70144"/>
    <w:p w14:paraId="4D57E1FA" w14:textId="77777777" w:rsidR="00E64341" w:rsidRDefault="00E64341" w:rsidP="00C70144"/>
    <w:p w14:paraId="3F8500FF" w14:textId="77777777" w:rsidR="00E64341" w:rsidRDefault="00E64341" w:rsidP="00C70144"/>
    <w:p w14:paraId="6C8413EC" w14:textId="77777777" w:rsidR="00E64341" w:rsidRDefault="00E64341" w:rsidP="00C70144"/>
    <w:p w14:paraId="21FD240C" w14:textId="77777777" w:rsidR="00E64341" w:rsidRDefault="00E64341" w:rsidP="00C70144"/>
    <w:p w14:paraId="075C95A3" w14:textId="77777777" w:rsidR="00E64341" w:rsidRDefault="00E64341" w:rsidP="00C70144"/>
    <w:p w14:paraId="05E54750" w14:textId="77777777" w:rsidR="00E64341" w:rsidRDefault="00E64341" w:rsidP="00C70144"/>
    <w:p w14:paraId="47ED8B46" w14:textId="77777777" w:rsidR="00E64341" w:rsidRDefault="00E64341" w:rsidP="00C70144"/>
    <w:p w14:paraId="7F04D3A5" w14:textId="77777777" w:rsidR="00E64341" w:rsidRDefault="00E64341" w:rsidP="00C70144"/>
    <w:p w14:paraId="77384B43" w14:textId="77777777" w:rsidR="00E64341" w:rsidRPr="00E64341" w:rsidRDefault="00E64341" w:rsidP="00E64341">
      <w:pPr>
        <w:rPr>
          <w:lang w:val="en-US"/>
        </w:rPr>
      </w:pPr>
      <w:r w:rsidRPr="00E64341">
        <w:t>Task status allows the admin to specify the status of the task. I.e. abandoned, complete or ongoing.</w:t>
      </w:r>
    </w:p>
    <w:p w14:paraId="45AC3FF4" w14:textId="77777777" w:rsidR="00E64341" w:rsidRPr="00E64341" w:rsidRDefault="00E64341" w:rsidP="00E64341">
      <w:pPr>
        <w:rPr>
          <w:lang w:val="en-US"/>
        </w:rPr>
      </w:pPr>
      <w:r w:rsidRPr="00E64341">
        <w:t>Task (test field + drop down list) so if the admin input text should provide recommendation and also should allow the admin to use the drop down list to search for the option and select it.</w:t>
      </w:r>
    </w:p>
    <w:p w14:paraId="7C1E3BCB" w14:textId="77777777" w:rsidR="00E64341" w:rsidRPr="00E64341" w:rsidRDefault="00E64341" w:rsidP="00E64341">
      <w:pPr>
        <w:rPr>
          <w:lang w:val="en-US"/>
        </w:rPr>
      </w:pPr>
      <w:r w:rsidRPr="00E64341">
        <w:t xml:space="preserve">Task Status (drop down list) – is the task complete, ongoing or due to some reason abandoned? Admin is allowed select one status for the task from 3 selection </w:t>
      </w:r>
    </w:p>
    <w:p w14:paraId="2EE8D7E1" w14:textId="77777777" w:rsidR="00E64341" w:rsidRPr="00E64341" w:rsidRDefault="00E64341" w:rsidP="00E64341">
      <w:pPr>
        <w:rPr>
          <w:lang w:val="en-US"/>
        </w:rPr>
      </w:pPr>
      <w:r w:rsidRPr="00E64341">
        <w:t>Abandoned</w:t>
      </w:r>
    </w:p>
    <w:p w14:paraId="35AE9367" w14:textId="77777777" w:rsidR="00E64341" w:rsidRPr="00E64341" w:rsidRDefault="00E64341" w:rsidP="00E64341">
      <w:pPr>
        <w:rPr>
          <w:lang w:val="en-US"/>
        </w:rPr>
      </w:pPr>
      <w:r w:rsidRPr="00E64341">
        <w:t>Complete</w:t>
      </w:r>
    </w:p>
    <w:p w14:paraId="0559A6E5" w14:textId="77777777" w:rsidR="00E64341" w:rsidRPr="00E64341" w:rsidRDefault="00E64341" w:rsidP="00E64341">
      <w:pPr>
        <w:rPr>
          <w:lang w:val="en-US"/>
        </w:rPr>
      </w:pPr>
      <w:r w:rsidRPr="00E64341">
        <w:t>Ongoing</w:t>
      </w:r>
    </w:p>
    <w:p w14:paraId="5B6455D0" w14:textId="77777777" w:rsidR="00E64341" w:rsidRPr="00E64341" w:rsidRDefault="00E64341" w:rsidP="00E64341">
      <w:pPr>
        <w:rPr>
          <w:lang w:val="en-US"/>
        </w:rPr>
      </w:pPr>
      <w:r w:rsidRPr="00E64341">
        <w:t xml:space="preserve">Admin can also search the task using task member names and using search button </w:t>
      </w:r>
    </w:p>
    <w:p w14:paraId="333CF65D" w14:textId="77777777" w:rsidR="00E64341" w:rsidRPr="00E64341" w:rsidRDefault="00E64341" w:rsidP="00E64341">
      <w:pPr>
        <w:rPr>
          <w:lang w:val="en-US"/>
        </w:rPr>
      </w:pPr>
      <w:r w:rsidRPr="00E64341">
        <w:t>Task should be sorted by expected completion date.</w:t>
      </w:r>
    </w:p>
    <w:p w14:paraId="44C4138B" w14:textId="77777777" w:rsidR="00E64341" w:rsidRPr="00E64341" w:rsidRDefault="00E64341" w:rsidP="00E64341">
      <w:pPr>
        <w:rPr>
          <w:lang w:val="en-US"/>
        </w:rPr>
      </w:pPr>
      <w:r w:rsidRPr="00E64341">
        <w:t>If needs to edit, edit can be made using edit option after searching and found the task that the user wish to edit</w:t>
      </w:r>
    </w:p>
    <w:p w14:paraId="312E9975" w14:textId="77777777" w:rsidR="00E64341" w:rsidRDefault="00E64341" w:rsidP="00C70144"/>
    <w:p w14:paraId="63C1EECD" w14:textId="77777777" w:rsidR="00E64341" w:rsidRDefault="00E64341" w:rsidP="00C70144"/>
    <w:p w14:paraId="21F30B63" w14:textId="77777777" w:rsidR="00E64341" w:rsidRDefault="00E64341" w:rsidP="00C70144"/>
    <w:p w14:paraId="04089170" w14:textId="77777777" w:rsidR="00E64341" w:rsidRDefault="007E0F38" w:rsidP="00C70144">
      <w:r>
        <w:rPr>
          <w:noProof/>
          <w:lang w:val="en-US"/>
        </w:rPr>
        <w:drawing>
          <wp:anchor distT="0" distB="0" distL="114300" distR="114300" simplePos="0" relativeHeight="251671552" behindDoc="0" locked="0" layoutInCell="1" allowOverlap="1" wp14:anchorId="35DC7F52" wp14:editId="670D5024">
            <wp:simplePos x="0" y="0"/>
            <wp:positionH relativeFrom="margin">
              <wp:align>left</wp:align>
            </wp:positionH>
            <wp:positionV relativeFrom="paragraph">
              <wp:posOffset>515</wp:posOffset>
            </wp:positionV>
            <wp:extent cx="4787265" cy="2581910"/>
            <wp:effectExtent l="0" t="0" r="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8895" t="17924" r="13907" b="27223"/>
                    <a:stretch/>
                  </pic:blipFill>
                  <pic:spPr bwMode="auto">
                    <a:xfrm>
                      <a:off x="0" y="0"/>
                      <a:ext cx="4796584" cy="25869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C01934" w14:textId="77777777" w:rsidR="00E64341" w:rsidRDefault="00E64341" w:rsidP="00C70144"/>
    <w:p w14:paraId="7F93BD79" w14:textId="77777777" w:rsidR="00E64341" w:rsidRDefault="00E64341" w:rsidP="00C70144"/>
    <w:p w14:paraId="61D8C623" w14:textId="77777777" w:rsidR="00E64341" w:rsidRDefault="00E64341" w:rsidP="00C70144"/>
    <w:p w14:paraId="54361E3B" w14:textId="77777777" w:rsidR="007E0F38" w:rsidRDefault="007E0F38" w:rsidP="00C70144"/>
    <w:p w14:paraId="3B329E64" w14:textId="77777777" w:rsidR="007E0F38" w:rsidRDefault="007E0F38" w:rsidP="00C70144"/>
    <w:p w14:paraId="1FF33DD1" w14:textId="77777777" w:rsidR="007E0F38" w:rsidRDefault="007E0F38" w:rsidP="00C70144"/>
    <w:p w14:paraId="51974C72" w14:textId="77777777" w:rsidR="007E0F38" w:rsidRDefault="007E0F38" w:rsidP="00C70144"/>
    <w:p w14:paraId="345CA33B" w14:textId="77777777" w:rsidR="007E0F38" w:rsidRDefault="007E0F38" w:rsidP="00C70144"/>
    <w:p w14:paraId="60EEE4E6" w14:textId="77777777" w:rsidR="007E0F38" w:rsidRDefault="007E0F38" w:rsidP="00C70144"/>
    <w:p w14:paraId="47D03CEC" w14:textId="77777777" w:rsidR="007E0F38" w:rsidRDefault="007E0F38" w:rsidP="00C70144"/>
    <w:p w14:paraId="1ABDFCC2" w14:textId="77777777" w:rsidR="007E0F38" w:rsidRDefault="007E0F38" w:rsidP="00C70144"/>
    <w:p w14:paraId="05965BD9" w14:textId="77777777" w:rsidR="007E0F38" w:rsidRDefault="007E0F38" w:rsidP="00C70144"/>
    <w:p w14:paraId="744E3E3D" w14:textId="77777777" w:rsidR="007E0F38" w:rsidRDefault="007E0F38" w:rsidP="00C70144"/>
    <w:p w14:paraId="78B6A304" w14:textId="77777777" w:rsidR="007E0F38" w:rsidRDefault="007E0F38" w:rsidP="00C70144"/>
    <w:p w14:paraId="1198D036" w14:textId="77777777" w:rsidR="007E0F38" w:rsidRDefault="007E0F38" w:rsidP="00C70144"/>
    <w:p w14:paraId="2E784F8E" w14:textId="77777777" w:rsidR="007E0F38" w:rsidRDefault="007E0F38" w:rsidP="00C70144"/>
    <w:p w14:paraId="5890CD4E" w14:textId="77777777" w:rsidR="007E0F38" w:rsidRDefault="007E0F38" w:rsidP="00C70144"/>
    <w:p w14:paraId="4621178E" w14:textId="77777777" w:rsidR="007E0F38" w:rsidRDefault="007E0F38" w:rsidP="00C70144"/>
    <w:p w14:paraId="7E9183D7" w14:textId="77777777" w:rsidR="007E0F38" w:rsidRPr="007E0F38" w:rsidRDefault="007E0F38" w:rsidP="007E0F38">
      <w:r w:rsidRPr="007E0F38">
        <w:t xml:space="preserve">Admin can input in the task field and it shows the recommend task by searching on database </w:t>
      </w:r>
      <w:r w:rsidRPr="007E0F38">
        <w:rPr>
          <w:lang w:val="en-US"/>
        </w:rPr>
        <w:t>or the admin can use the drop down list to search the w</w:t>
      </w:r>
      <w:r>
        <w:rPr>
          <w:lang w:val="en-US"/>
        </w:rPr>
        <w:t xml:space="preserve">hole task added on the database, </w:t>
      </w:r>
      <w:r>
        <w:t>a</w:t>
      </w:r>
      <w:r w:rsidRPr="007E0F38">
        <w:t>dmin can use the drop down list to choose one of the status option for the specified task.</w:t>
      </w:r>
    </w:p>
    <w:p w14:paraId="2F7BC678" w14:textId="77777777" w:rsidR="007E0F38" w:rsidRPr="007E0F38" w:rsidRDefault="007E0F38" w:rsidP="007E0F38">
      <w:pPr>
        <w:rPr>
          <w:lang w:val="en-US"/>
        </w:rPr>
      </w:pPr>
    </w:p>
    <w:p w14:paraId="3A79AAB5" w14:textId="77777777" w:rsidR="007E0F38" w:rsidRPr="00C70144" w:rsidRDefault="007E0F38" w:rsidP="00C70144"/>
    <w:p w14:paraId="6896B5AC" w14:textId="77777777" w:rsidR="0009188B" w:rsidRDefault="005D4CDB" w:rsidP="00F060BD">
      <w:pPr>
        <w:pStyle w:val="UnnumHeading1"/>
      </w:pPr>
      <w:bookmarkStart w:id="20" w:name="_Toc274759616"/>
      <w:bookmarkStart w:id="21" w:name="_Toc433705211"/>
      <w:bookmarkStart w:id="22" w:name="_Toc433811357"/>
      <w:r>
        <w:t>RE</w:t>
      </w:r>
      <w:r w:rsidR="00A44A71">
        <w:t>FERENCES</w:t>
      </w:r>
      <w:bookmarkEnd w:id="20"/>
      <w:bookmarkEnd w:id="21"/>
      <w:bookmarkEnd w:id="22"/>
    </w:p>
    <w:p w14:paraId="78C4721B" w14:textId="77777777" w:rsidR="0009188B" w:rsidRDefault="00A44A71" w:rsidP="00F060BD">
      <w:pPr>
        <w:pStyle w:val="UnnumHeading1"/>
      </w:pPr>
      <w:r>
        <w:br w:type="page"/>
      </w:r>
      <w:bookmarkStart w:id="23" w:name="_Toc274759617"/>
      <w:bookmarkStart w:id="24" w:name="_Toc433705212"/>
      <w:bookmarkStart w:id="25" w:name="_Toc433811358"/>
      <w:r w:rsidRPr="00F060BD">
        <w:lastRenderedPageBreak/>
        <w:t>DOCUMENT</w:t>
      </w:r>
      <w:r>
        <w:t xml:space="preserve"> HISTORY</w:t>
      </w:r>
      <w:bookmarkEnd w:id="23"/>
      <w:bookmarkEnd w:id="24"/>
      <w:bookmarkEnd w:id="25"/>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872"/>
        <w:gridCol w:w="1021"/>
        <w:gridCol w:w="1200"/>
        <w:gridCol w:w="7"/>
        <w:gridCol w:w="3971"/>
        <w:gridCol w:w="10"/>
        <w:gridCol w:w="1328"/>
      </w:tblGrid>
      <w:tr w:rsidR="0009188B" w14:paraId="799CCAAF" w14:textId="77777777" w:rsidTr="003C43B6">
        <w:trPr>
          <w:trHeight w:val="278"/>
          <w:tblHeader/>
          <w:jc w:val="center"/>
        </w:trPr>
        <w:tc>
          <w:tcPr>
            <w:tcW w:w="872" w:type="dxa"/>
            <w:tcBorders>
              <w:bottom w:val="single" w:sz="12" w:space="0" w:color="000000"/>
            </w:tcBorders>
          </w:tcPr>
          <w:p w14:paraId="235A61DB" w14:textId="77777777" w:rsidR="0009188B" w:rsidRDefault="00A44A71" w:rsidP="003C43B6">
            <w:pPr>
              <w:rPr>
                <w:i/>
              </w:rPr>
            </w:pPr>
            <w:r>
              <w:rPr>
                <w:i/>
              </w:rPr>
              <w:t>Version</w:t>
            </w:r>
          </w:p>
        </w:tc>
        <w:tc>
          <w:tcPr>
            <w:tcW w:w="1021" w:type="dxa"/>
            <w:tcBorders>
              <w:bottom w:val="single" w:sz="12" w:space="0" w:color="000000"/>
            </w:tcBorders>
          </w:tcPr>
          <w:p w14:paraId="5D68E5B3" w14:textId="77777777" w:rsidR="0009188B" w:rsidRDefault="00A44A71" w:rsidP="003C43B6">
            <w:pPr>
              <w:rPr>
                <w:i/>
              </w:rPr>
            </w:pPr>
            <w:r>
              <w:rPr>
                <w:i/>
              </w:rPr>
              <w:t>CCF No.</w:t>
            </w:r>
          </w:p>
        </w:tc>
        <w:tc>
          <w:tcPr>
            <w:tcW w:w="1200" w:type="dxa"/>
            <w:tcBorders>
              <w:bottom w:val="single" w:sz="12" w:space="0" w:color="000000"/>
            </w:tcBorders>
          </w:tcPr>
          <w:p w14:paraId="1C40E762" w14:textId="77777777" w:rsidR="0009188B" w:rsidRDefault="00A44A71" w:rsidP="003C43B6">
            <w:pPr>
              <w:rPr>
                <w:i/>
              </w:rPr>
            </w:pPr>
            <w:r>
              <w:rPr>
                <w:i/>
              </w:rPr>
              <w:t>Date</w:t>
            </w:r>
          </w:p>
        </w:tc>
        <w:tc>
          <w:tcPr>
            <w:tcW w:w="3988" w:type="dxa"/>
            <w:gridSpan w:val="3"/>
            <w:tcBorders>
              <w:bottom w:val="single" w:sz="12" w:space="0" w:color="000000"/>
            </w:tcBorders>
          </w:tcPr>
          <w:p w14:paraId="00F96EE6" w14:textId="77777777" w:rsidR="0009188B" w:rsidRDefault="00A44A71" w:rsidP="003C43B6">
            <w:pPr>
              <w:rPr>
                <w:i/>
              </w:rPr>
            </w:pPr>
            <w:r>
              <w:rPr>
                <w:i/>
              </w:rPr>
              <w:t>Changes made to document</w:t>
            </w:r>
          </w:p>
        </w:tc>
        <w:tc>
          <w:tcPr>
            <w:tcW w:w="1328" w:type="dxa"/>
            <w:tcBorders>
              <w:bottom w:val="single" w:sz="12" w:space="0" w:color="000000"/>
            </w:tcBorders>
          </w:tcPr>
          <w:p w14:paraId="7C202E4A" w14:textId="77777777" w:rsidR="0009188B" w:rsidRDefault="00A44A71" w:rsidP="003C43B6">
            <w:pPr>
              <w:rPr>
                <w:i/>
              </w:rPr>
            </w:pPr>
            <w:r>
              <w:rPr>
                <w:i/>
              </w:rPr>
              <w:t>Changed by</w:t>
            </w:r>
          </w:p>
        </w:tc>
      </w:tr>
      <w:tr w:rsidR="0009188B" w14:paraId="01264453" w14:textId="77777777" w:rsidTr="003C43B6">
        <w:trPr>
          <w:trHeight w:val="278"/>
          <w:jc w:val="center"/>
        </w:trPr>
        <w:tc>
          <w:tcPr>
            <w:tcW w:w="872" w:type="dxa"/>
            <w:tcBorders>
              <w:top w:val="nil"/>
            </w:tcBorders>
          </w:tcPr>
          <w:p w14:paraId="0F18A66B" w14:textId="77777777" w:rsidR="0009188B" w:rsidRDefault="00A44A71" w:rsidP="003C43B6">
            <w:r>
              <w:t>1.0</w:t>
            </w:r>
          </w:p>
        </w:tc>
        <w:tc>
          <w:tcPr>
            <w:tcW w:w="1021" w:type="dxa"/>
            <w:tcBorders>
              <w:top w:val="nil"/>
              <w:right w:val="single" w:sz="4" w:space="0" w:color="auto"/>
            </w:tcBorders>
          </w:tcPr>
          <w:p w14:paraId="3FB520AD" w14:textId="77777777" w:rsidR="0009188B" w:rsidRDefault="00A44A71" w:rsidP="003C43B6">
            <w:r>
              <w:t>N/A</w:t>
            </w:r>
          </w:p>
        </w:tc>
        <w:tc>
          <w:tcPr>
            <w:tcW w:w="1200" w:type="dxa"/>
            <w:tcBorders>
              <w:top w:val="nil"/>
              <w:left w:val="single" w:sz="4" w:space="0" w:color="auto"/>
              <w:right w:val="single" w:sz="4" w:space="0" w:color="auto"/>
            </w:tcBorders>
          </w:tcPr>
          <w:p w14:paraId="22B36378" w14:textId="77777777" w:rsidR="0009188B" w:rsidRDefault="0056638C" w:rsidP="003C43B6">
            <w:r>
              <w:t>28/10/15</w:t>
            </w:r>
          </w:p>
        </w:tc>
        <w:tc>
          <w:tcPr>
            <w:tcW w:w="3988" w:type="dxa"/>
            <w:gridSpan w:val="3"/>
            <w:tcBorders>
              <w:top w:val="nil"/>
              <w:left w:val="single" w:sz="4" w:space="0" w:color="auto"/>
            </w:tcBorders>
          </w:tcPr>
          <w:p w14:paraId="56FBA52B" w14:textId="77777777" w:rsidR="0009188B" w:rsidRDefault="00EF1F2F" w:rsidP="003C43B6">
            <w:r>
              <w:t>First Version</w:t>
            </w:r>
          </w:p>
        </w:tc>
        <w:tc>
          <w:tcPr>
            <w:tcW w:w="1328" w:type="dxa"/>
            <w:tcBorders>
              <w:top w:val="nil"/>
            </w:tcBorders>
          </w:tcPr>
          <w:p w14:paraId="0EFC53C4" w14:textId="77777777" w:rsidR="0009188B" w:rsidRDefault="0056638C" w:rsidP="003C43B6">
            <w:proofErr w:type="spellStart"/>
            <w:r>
              <w:t>C</w:t>
            </w:r>
            <w:r w:rsidR="00EF1F2F">
              <w:t>.Palmer</w:t>
            </w:r>
            <w:proofErr w:type="spellEnd"/>
          </w:p>
        </w:tc>
      </w:tr>
      <w:tr w:rsidR="003C43B6" w14:paraId="76982761" w14:textId="77777777" w:rsidTr="003C43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3"/>
          <w:jc w:val="center"/>
        </w:trPr>
        <w:tc>
          <w:tcPr>
            <w:tcW w:w="872" w:type="dxa"/>
          </w:tcPr>
          <w:p w14:paraId="3417C785" w14:textId="77777777" w:rsidR="003C43B6" w:rsidRDefault="003C43B6" w:rsidP="003C43B6">
            <w:pPr>
              <w:pStyle w:val="BodyText"/>
            </w:pPr>
            <w:r>
              <w:t>1.1</w:t>
            </w:r>
          </w:p>
        </w:tc>
        <w:tc>
          <w:tcPr>
            <w:tcW w:w="1021" w:type="dxa"/>
          </w:tcPr>
          <w:p w14:paraId="0F4E08F8" w14:textId="77777777" w:rsidR="003C43B6" w:rsidRDefault="003C43B6" w:rsidP="003C43B6">
            <w:pPr>
              <w:pStyle w:val="BodyText"/>
            </w:pPr>
            <w:r>
              <w:t>N/A</w:t>
            </w:r>
          </w:p>
        </w:tc>
        <w:tc>
          <w:tcPr>
            <w:tcW w:w="1200" w:type="dxa"/>
          </w:tcPr>
          <w:p w14:paraId="3FBAD44B" w14:textId="77777777" w:rsidR="003C43B6" w:rsidRDefault="003C43B6" w:rsidP="003C43B6">
            <w:pPr>
              <w:pStyle w:val="BodyText"/>
            </w:pPr>
            <w:r>
              <w:t>28/10/15</w:t>
            </w:r>
          </w:p>
        </w:tc>
        <w:tc>
          <w:tcPr>
            <w:tcW w:w="3978" w:type="dxa"/>
            <w:gridSpan w:val="2"/>
          </w:tcPr>
          <w:p w14:paraId="7D6F1A4C" w14:textId="77777777" w:rsidR="003C43B6" w:rsidRDefault="003C43B6" w:rsidP="003C43B6">
            <w:pPr>
              <w:pStyle w:val="BodyText"/>
            </w:pPr>
            <w:r>
              <w:t>Added Designs for TaskerMAN</w:t>
            </w:r>
          </w:p>
        </w:tc>
        <w:tc>
          <w:tcPr>
            <w:tcW w:w="1338" w:type="dxa"/>
            <w:gridSpan w:val="2"/>
          </w:tcPr>
          <w:p w14:paraId="2A50BE10" w14:textId="77777777" w:rsidR="003C43B6" w:rsidRDefault="003C43B6" w:rsidP="003C43B6">
            <w:pPr>
              <w:pStyle w:val="BodyText"/>
            </w:pPr>
            <w:proofErr w:type="spellStart"/>
            <w:r>
              <w:t>C.Daldry</w:t>
            </w:r>
            <w:proofErr w:type="spellEnd"/>
          </w:p>
        </w:tc>
      </w:tr>
      <w:tr w:rsidR="003C43B6" w14:paraId="0D8EF5E5" w14:textId="77777777" w:rsidTr="003C43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24"/>
          <w:jc w:val="center"/>
        </w:trPr>
        <w:tc>
          <w:tcPr>
            <w:tcW w:w="872" w:type="dxa"/>
            <w:tcBorders>
              <w:bottom w:val="single" w:sz="4" w:space="0" w:color="auto"/>
            </w:tcBorders>
          </w:tcPr>
          <w:p w14:paraId="462B9D96" w14:textId="77777777" w:rsidR="003C43B6" w:rsidRDefault="003C43B6" w:rsidP="003C43B6">
            <w:pPr>
              <w:pStyle w:val="BodyText"/>
            </w:pPr>
            <w:r>
              <w:t>1.2</w:t>
            </w:r>
          </w:p>
        </w:tc>
        <w:tc>
          <w:tcPr>
            <w:tcW w:w="1021" w:type="dxa"/>
          </w:tcPr>
          <w:p w14:paraId="12496C52" w14:textId="77777777" w:rsidR="003C43B6" w:rsidRDefault="003C43B6" w:rsidP="003C43B6">
            <w:pPr>
              <w:pStyle w:val="BodyText"/>
            </w:pPr>
            <w:r>
              <w:t>N.A</w:t>
            </w:r>
          </w:p>
        </w:tc>
        <w:tc>
          <w:tcPr>
            <w:tcW w:w="1207" w:type="dxa"/>
            <w:gridSpan w:val="2"/>
          </w:tcPr>
          <w:p w14:paraId="25CD3DB0" w14:textId="77777777" w:rsidR="003C43B6" w:rsidRDefault="003C43B6" w:rsidP="003C43B6">
            <w:pPr>
              <w:pStyle w:val="BodyText"/>
            </w:pPr>
            <w:r>
              <w:t>28/10/15</w:t>
            </w:r>
          </w:p>
        </w:tc>
        <w:tc>
          <w:tcPr>
            <w:tcW w:w="3981" w:type="dxa"/>
            <w:gridSpan w:val="2"/>
          </w:tcPr>
          <w:p w14:paraId="4DC44FBF" w14:textId="77777777" w:rsidR="003C43B6" w:rsidRDefault="003C43B6" w:rsidP="003C43B6">
            <w:pPr>
              <w:pStyle w:val="BodyText"/>
            </w:pPr>
            <w:r>
              <w:t>Tidying up of Document</w:t>
            </w:r>
          </w:p>
        </w:tc>
        <w:tc>
          <w:tcPr>
            <w:tcW w:w="1328" w:type="dxa"/>
          </w:tcPr>
          <w:p w14:paraId="7F341ECF" w14:textId="77777777" w:rsidR="003C43B6" w:rsidRDefault="003C43B6" w:rsidP="003C43B6">
            <w:pPr>
              <w:pStyle w:val="BodyText"/>
            </w:pPr>
            <w:proofErr w:type="spellStart"/>
            <w:r>
              <w:t>D.Kastelik</w:t>
            </w:r>
            <w:proofErr w:type="spellEnd"/>
          </w:p>
        </w:tc>
      </w:tr>
    </w:tbl>
    <w:p w14:paraId="407C0E0F" w14:textId="77777777" w:rsidR="00D7147C" w:rsidRDefault="00D7147C" w:rsidP="00E563D9">
      <w:pPr>
        <w:pStyle w:val="BodyText"/>
      </w:pPr>
    </w:p>
    <w:sectPr w:rsidR="00D7147C" w:rsidSect="00573F2E">
      <w:headerReference w:type="default" r:id="rId30"/>
      <w:footerReference w:type="default" r:id="rId31"/>
      <w:pgSz w:w="11907" w:h="16840" w:code="9"/>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ADC52C" w14:textId="77777777" w:rsidR="00B74446" w:rsidRDefault="00B74446">
      <w:r>
        <w:separator/>
      </w:r>
    </w:p>
  </w:endnote>
  <w:endnote w:type="continuationSeparator" w:id="0">
    <w:p w14:paraId="3D1970D9" w14:textId="77777777" w:rsidR="00B74446" w:rsidRDefault="00B744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1702E9" w14:textId="77777777" w:rsidR="00757A14" w:rsidRPr="00AE1293" w:rsidRDefault="00757A14">
    <w:pPr>
      <w:pStyle w:val="Footer"/>
      <w:tabs>
        <w:tab w:val="clear" w:pos="8306"/>
        <w:tab w:val="right" w:pos="8910"/>
      </w:tabs>
      <w:ind w:right="14"/>
      <w:rPr>
        <w:lang w:val="cy-GB"/>
      </w:rPr>
    </w:pPr>
    <w:r>
      <w:t>Aberystwyth University / Computer Science</w:t>
    </w:r>
    <w:r>
      <w:tab/>
    </w:r>
    <w:r>
      <w:tab/>
      <w:t xml:space="preserve">Page </w:t>
    </w:r>
    <w:r w:rsidR="00CA50B8">
      <w:rPr>
        <w:rStyle w:val="PageNumber"/>
      </w:rPr>
      <w:fldChar w:fldCharType="begin"/>
    </w:r>
    <w:r>
      <w:rPr>
        <w:rStyle w:val="PageNumber"/>
      </w:rPr>
      <w:instrText xml:space="preserve"> PAGE </w:instrText>
    </w:r>
    <w:r w:rsidR="00CA50B8">
      <w:rPr>
        <w:rStyle w:val="PageNumber"/>
      </w:rPr>
      <w:fldChar w:fldCharType="separate"/>
    </w:r>
    <w:r w:rsidR="002D2FEC">
      <w:rPr>
        <w:rStyle w:val="PageNumber"/>
        <w:noProof/>
      </w:rPr>
      <w:t>10</w:t>
    </w:r>
    <w:r w:rsidR="00CA50B8">
      <w:rPr>
        <w:rStyle w:val="PageNumber"/>
      </w:rPr>
      <w:fldChar w:fldCharType="end"/>
    </w:r>
    <w:r>
      <w:rPr>
        <w:rStyle w:val="PageNumber"/>
      </w:rPr>
      <w:t xml:space="preserve"> of </w:t>
    </w:r>
    <w:r w:rsidR="00CA50B8">
      <w:rPr>
        <w:rStyle w:val="PageNumber"/>
      </w:rPr>
      <w:fldChar w:fldCharType="begin"/>
    </w:r>
    <w:r>
      <w:rPr>
        <w:rStyle w:val="PageNumber"/>
      </w:rPr>
      <w:instrText xml:space="preserve"> NUMPAGES </w:instrText>
    </w:r>
    <w:r w:rsidR="00CA50B8">
      <w:rPr>
        <w:rStyle w:val="PageNumber"/>
      </w:rPr>
      <w:fldChar w:fldCharType="separate"/>
    </w:r>
    <w:r w:rsidR="002D2FEC">
      <w:rPr>
        <w:rStyle w:val="PageNumber"/>
        <w:noProof/>
      </w:rPr>
      <w:t>16</w:t>
    </w:r>
    <w:r w:rsidR="00CA50B8">
      <w:rPr>
        <w:rStyle w:val="PageNumber"/>
      </w:rPr>
      <w:fldChar w:fldCharType="end"/>
    </w: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C86FBD" w14:textId="77777777" w:rsidR="00B74446" w:rsidRDefault="00B74446">
      <w:r>
        <w:separator/>
      </w:r>
    </w:p>
  </w:footnote>
  <w:footnote w:type="continuationSeparator" w:id="0">
    <w:p w14:paraId="1E2C2E80" w14:textId="77777777" w:rsidR="00B74446" w:rsidRDefault="00B7444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3ED9AC" w14:textId="59974A9D" w:rsidR="00757A14" w:rsidRDefault="002D2FEC">
    <w:pPr>
      <w:pStyle w:val="Header"/>
    </w:pPr>
    <w:sdt>
      <w:sdtPr>
        <w:alias w:val="Title"/>
        <w:id w:val="83617067"/>
        <w:dataBinding w:prefixMappings="xmlns:ns0='http://purl.org/dc/elements/1.1/' xmlns:ns1='http://schemas.openxmlformats.org/package/2006/metadata/core-properties' " w:xpath="/ns1:coreProperties[1]/ns0:title[1]" w:storeItemID="{6C3C8BC8-F283-45AE-878A-BAB7291924A1}"/>
        <w:text/>
      </w:sdtPr>
      <w:sdtEndPr/>
      <w:sdtContent>
        <w:r w:rsidR="00C34D6B">
          <w:t>Software Engineering Group Project</w:t>
        </w:r>
      </w:sdtContent>
    </w:sdt>
    <w:r w:rsidR="00757A14">
      <w:t xml:space="preserve">: </w:t>
    </w:r>
    <w:sdt>
      <w:sdtPr>
        <w:alias w:val="Subject"/>
        <w:id w:val="83617068"/>
        <w:dataBinding w:prefixMappings="xmlns:ns0='http://purl.org/dc/elements/1.1/' xmlns:ns1='http://schemas.openxmlformats.org/package/2006/metadata/core-properties' " w:xpath="/ns1:coreProperties[1]/ns0:subject[1]" w:storeItemID="{6C3C8BC8-F283-45AE-878A-BAB7291924A1}"/>
        <w:text/>
      </w:sdtPr>
      <w:sdtEndPr/>
      <w:sdtContent>
        <w:r w:rsidR="00C34D6B">
          <w:t>Word Template</w:t>
        </w:r>
      </w:sdtContent>
    </w:sdt>
    <w:r w:rsidR="00757A14">
      <w:t>/</w:t>
    </w:r>
    <w:sdt>
      <w:sdtPr>
        <w:alias w:val="Keywords"/>
        <w:id w:val="83617074"/>
        <w:dataBinding w:prefixMappings="xmlns:ns0='http://purl.org/dc/elements/1.1/' xmlns:ns1='http://schemas.openxmlformats.org/package/2006/metadata/core-properties' " w:xpath="/ns1:coreProperties[1]/ns1:keywords[1]" w:storeItemID="{6C3C8BC8-F283-45AE-878A-BAB7291924A1}"/>
        <w:text/>
      </w:sdtPr>
      <w:sdtEndPr/>
      <w:sdtContent>
        <w:r w:rsidR="00196F18">
          <w:t>1.2</w:t>
        </w:r>
      </w:sdtContent>
    </w:sdt>
    <w:r w:rsidR="00757A14">
      <w:t xml:space="preserve"> (</w:t>
    </w:r>
    <w:sdt>
      <w:sdtPr>
        <w:alias w:val="Status"/>
        <w:id w:val="473469334"/>
        <w:dataBinding w:prefixMappings="xmlns:ns0='http://purl.org/dc/elements/1.1/' xmlns:ns1='http://schemas.openxmlformats.org/package/2006/metadata/core-properties' " w:xpath="/ns1:coreProperties[1]/ns1:contentStatus[1]" w:storeItemID="{6C3C8BC8-F283-45AE-878A-BAB7291924A1}"/>
        <w:text/>
      </w:sdtPr>
      <w:sdtEndPr/>
      <w:sdtContent>
        <w:r w:rsidR="004F0D9B">
          <w:t>Build</w:t>
        </w:r>
      </w:sdtContent>
    </w:sdt>
    <w:r w:rsidR="00757A14">
      <w: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366709A"/>
    <w:lvl w:ilvl="0">
      <w:start w:val="1"/>
      <w:numFmt w:val="decimal"/>
      <w:lvlText w:val="%1."/>
      <w:lvlJc w:val="left"/>
      <w:pPr>
        <w:tabs>
          <w:tab w:val="num" w:pos="1492"/>
        </w:tabs>
        <w:ind w:left="1492" w:hanging="360"/>
      </w:pPr>
    </w:lvl>
  </w:abstractNum>
  <w:abstractNum w:abstractNumId="1">
    <w:nsid w:val="FFFFFF7D"/>
    <w:multiLevelType w:val="singleLevel"/>
    <w:tmpl w:val="C26077F2"/>
    <w:lvl w:ilvl="0">
      <w:start w:val="1"/>
      <w:numFmt w:val="decimal"/>
      <w:lvlText w:val="%1."/>
      <w:lvlJc w:val="left"/>
      <w:pPr>
        <w:tabs>
          <w:tab w:val="num" w:pos="1209"/>
        </w:tabs>
        <w:ind w:left="1209" w:hanging="360"/>
      </w:pPr>
    </w:lvl>
  </w:abstractNum>
  <w:abstractNum w:abstractNumId="2">
    <w:nsid w:val="FFFFFF7E"/>
    <w:multiLevelType w:val="singleLevel"/>
    <w:tmpl w:val="CE84268A"/>
    <w:lvl w:ilvl="0">
      <w:start w:val="1"/>
      <w:numFmt w:val="decimal"/>
      <w:lvlText w:val="%1."/>
      <w:lvlJc w:val="left"/>
      <w:pPr>
        <w:tabs>
          <w:tab w:val="num" w:pos="926"/>
        </w:tabs>
        <w:ind w:left="926" w:hanging="360"/>
      </w:pPr>
    </w:lvl>
  </w:abstractNum>
  <w:abstractNum w:abstractNumId="3">
    <w:nsid w:val="FFFFFF7F"/>
    <w:multiLevelType w:val="singleLevel"/>
    <w:tmpl w:val="E2A21B40"/>
    <w:lvl w:ilvl="0">
      <w:start w:val="1"/>
      <w:numFmt w:val="decimal"/>
      <w:lvlText w:val="%1."/>
      <w:lvlJc w:val="left"/>
      <w:pPr>
        <w:tabs>
          <w:tab w:val="num" w:pos="643"/>
        </w:tabs>
        <w:ind w:left="643" w:hanging="360"/>
      </w:pPr>
    </w:lvl>
  </w:abstractNum>
  <w:abstractNum w:abstractNumId="4">
    <w:nsid w:val="FFFFFF80"/>
    <w:multiLevelType w:val="singleLevel"/>
    <w:tmpl w:val="E2A68E5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22E628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14E142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6F801C7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50AE77A"/>
    <w:lvl w:ilvl="0">
      <w:start w:val="1"/>
      <w:numFmt w:val="decimal"/>
      <w:lvlText w:val="%1."/>
      <w:lvlJc w:val="left"/>
      <w:pPr>
        <w:tabs>
          <w:tab w:val="num" w:pos="360"/>
        </w:tabs>
        <w:ind w:left="360" w:hanging="360"/>
      </w:pPr>
    </w:lvl>
  </w:abstractNum>
  <w:abstractNum w:abstractNumId="9">
    <w:nsid w:val="FFFFFF89"/>
    <w:multiLevelType w:val="singleLevel"/>
    <w:tmpl w:val="EFD0B872"/>
    <w:lvl w:ilvl="0">
      <w:start w:val="1"/>
      <w:numFmt w:val="bullet"/>
      <w:lvlText w:val=""/>
      <w:lvlJc w:val="left"/>
      <w:pPr>
        <w:tabs>
          <w:tab w:val="num" w:pos="360"/>
        </w:tabs>
        <w:ind w:left="360" w:hanging="360"/>
      </w:pPr>
      <w:rPr>
        <w:rFonts w:ascii="Symbol" w:hAnsi="Symbol" w:hint="default"/>
      </w:rPr>
    </w:lvl>
  </w:abstractNum>
  <w:abstractNum w:abstractNumId="10">
    <w:nsid w:val="FFFFFFFB"/>
    <w:multiLevelType w:val="multilevel"/>
    <w:tmpl w:val="1C788D4E"/>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1">
    <w:nsid w:val="02A52A80"/>
    <w:multiLevelType w:val="hybridMultilevel"/>
    <w:tmpl w:val="7AC8C6AE"/>
    <w:lvl w:ilvl="0" w:tplc="733079EE">
      <w:start w:val="1"/>
      <w:numFmt w:val="bullet"/>
      <w:lvlText w:val="•"/>
      <w:lvlJc w:val="left"/>
      <w:pPr>
        <w:tabs>
          <w:tab w:val="num" w:pos="720"/>
        </w:tabs>
        <w:ind w:left="720" w:hanging="360"/>
      </w:pPr>
      <w:rPr>
        <w:rFonts w:ascii="Arial" w:hAnsi="Arial" w:hint="default"/>
      </w:rPr>
    </w:lvl>
    <w:lvl w:ilvl="1" w:tplc="401A80DC" w:tentative="1">
      <w:start w:val="1"/>
      <w:numFmt w:val="bullet"/>
      <w:lvlText w:val="•"/>
      <w:lvlJc w:val="left"/>
      <w:pPr>
        <w:tabs>
          <w:tab w:val="num" w:pos="1440"/>
        </w:tabs>
        <w:ind w:left="1440" w:hanging="360"/>
      </w:pPr>
      <w:rPr>
        <w:rFonts w:ascii="Arial" w:hAnsi="Arial" w:hint="default"/>
      </w:rPr>
    </w:lvl>
    <w:lvl w:ilvl="2" w:tplc="DDFEE050" w:tentative="1">
      <w:start w:val="1"/>
      <w:numFmt w:val="bullet"/>
      <w:lvlText w:val="•"/>
      <w:lvlJc w:val="left"/>
      <w:pPr>
        <w:tabs>
          <w:tab w:val="num" w:pos="2160"/>
        </w:tabs>
        <w:ind w:left="2160" w:hanging="360"/>
      </w:pPr>
      <w:rPr>
        <w:rFonts w:ascii="Arial" w:hAnsi="Arial" w:hint="default"/>
      </w:rPr>
    </w:lvl>
    <w:lvl w:ilvl="3" w:tplc="EDBE5910" w:tentative="1">
      <w:start w:val="1"/>
      <w:numFmt w:val="bullet"/>
      <w:lvlText w:val="•"/>
      <w:lvlJc w:val="left"/>
      <w:pPr>
        <w:tabs>
          <w:tab w:val="num" w:pos="2880"/>
        </w:tabs>
        <w:ind w:left="2880" w:hanging="360"/>
      </w:pPr>
      <w:rPr>
        <w:rFonts w:ascii="Arial" w:hAnsi="Arial" w:hint="default"/>
      </w:rPr>
    </w:lvl>
    <w:lvl w:ilvl="4" w:tplc="23C6D6B2" w:tentative="1">
      <w:start w:val="1"/>
      <w:numFmt w:val="bullet"/>
      <w:lvlText w:val="•"/>
      <w:lvlJc w:val="left"/>
      <w:pPr>
        <w:tabs>
          <w:tab w:val="num" w:pos="3600"/>
        </w:tabs>
        <w:ind w:left="3600" w:hanging="360"/>
      </w:pPr>
      <w:rPr>
        <w:rFonts w:ascii="Arial" w:hAnsi="Arial" w:hint="default"/>
      </w:rPr>
    </w:lvl>
    <w:lvl w:ilvl="5" w:tplc="138A0E5A" w:tentative="1">
      <w:start w:val="1"/>
      <w:numFmt w:val="bullet"/>
      <w:lvlText w:val="•"/>
      <w:lvlJc w:val="left"/>
      <w:pPr>
        <w:tabs>
          <w:tab w:val="num" w:pos="4320"/>
        </w:tabs>
        <w:ind w:left="4320" w:hanging="360"/>
      </w:pPr>
      <w:rPr>
        <w:rFonts w:ascii="Arial" w:hAnsi="Arial" w:hint="default"/>
      </w:rPr>
    </w:lvl>
    <w:lvl w:ilvl="6" w:tplc="02CED166" w:tentative="1">
      <w:start w:val="1"/>
      <w:numFmt w:val="bullet"/>
      <w:lvlText w:val="•"/>
      <w:lvlJc w:val="left"/>
      <w:pPr>
        <w:tabs>
          <w:tab w:val="num" w:pos="5040"/>
        </w:tabs>
        <w:ind w:left="5040" w:hanging="360"/>
      </w:pPr>
      <w:rPr>
        <w:rFonts w:ascii="Arial" w:hAnsi="Arial" w:hint="default"/>
      </w:rPr>
    </w:lvl>
    <w:lvl w:ilvl="7" w:tplc="D8E08A8C" w:tentative="1">
      <w:start w:val="1"/>
      <w:numFmt w:val="bullet"/>
      <w:lvlText w:val="•"/>
      <w:lvlJc w:val="left"/>
      <w:pPr>
        <w:tabs>
          <w:tab w:val="num" w:pos="5760"/>
        </w:tabs>
        <w:ind w:left="5760" w:hanging="360"/>
      </w:pPr>
      <w:rPr>
        <w:rFonts w:ascii="Arial" w:hAnsi="Arial" w:hint="default"/>
      </w:rPr>
    </w:lvl>
    <w:lvl w:ilvl="8" w:tplc="AAA60C54" w:tentative="1">
      <w:start w:val="1"/>
      <w:numFmt w:val="bullet"/>
      <w:lvlText w:val="•"/>
      <w:lvlJc w:val="left"/>
      <w:pPr>
        <w:tabs>
          <w:tab w:val="num" w:pos="6480"/>
        </w:tabs>
        <w:ind w:left="6480" w:hanging="360"/>
      </w:pPr>
      <w:rPr>
        <w:rFonts w:ascii="Arial" w:hAnsi="Arial" w:hint="default"/>
      </w:rPr>
    </w:lvl>
  </w:abstractNum>
  <w:abstractNum w:abstractNumId="12">
    <w:nsid w:val="21B84DF4"/>
    <w:multiLevelType w:val="hybridMultilevel"/>
    <w:tmpl w:val="AEC2CD28"/>
    <w:lvl w:ilvl="0" w:tplc="1D406CAE">
      <w:start w:val="1"/>
      <w:numFmt w:val="bullet"/>
      <w:lvlText w:val="•"/>
      <w:lvlJc w:val="left"/>
      <w:pPr>
        <w:tabs>
          <w:tab w:val="num" w:pos="720"/>
        </w:tabs>
        <w:ind w:left="720" w:hanging="360"/>
      </w:pPr>
      <w:rPr>
        <w:rFonts w:ascii="Arial" w:hAnsi="Arial" w:hint="default"/>
      </w:rPr>
    </w:lvl>
    <w:lvl w:ilvl="1" w:tplc="BA46BAA8" w:tentative="1">
      <w:start w:val="1"/>
      <w:numFmt w:val="bullet"/>
      <w:lvlText w:val="•"/>
      <w:lvlJc w:val="left"/>
      <w:pPr>
        <w:tabs>
          <w:tab w:val="num" w:pos="1440"/>
        </w:tabs>
        <w:ind w:left="1440" w:hanging="360"/>
      </w:pPr>
      <w:rPr>
        <w:rFonts w:ascii="Arial" w:hAnsi="Arial" w:hint="default"/>
      </w:rPr>
    </w:lvl>
    <w:lvl w:ilvl="2" w:tplc="480C474C" w:tentative="1">
      <w:start w:val="1"/>
      <w:numFmt w:val="bullet"/>
      <w:lvlText w:val="•"/>
      <w:lvlJc w:val="left"/>
      <w:pPr>
        <w:tabs>
          <w:tab w:val="num" w:pos="2160"/>
        </w:tabs>
        <w:ind w:left="2160" w:hanging="360"/>
      </w:pPr>
      <w:rPr>
        <w:rFonts w:ascii="Arial" w:hAnsi="Arial" w:hint="default"/>
      </w:rPr>
    </w:lvl>
    <w:lvl w:ilvl="3" w:tplc="7FA09518" w:tentative="1">
      <w:start w:val="1"/>
      <w:numFmt w:val="bullet"/>
      <w:lvlText w:val="•"/>
      <w:lvlJc w:val="left"/>
      <w:pPr>
        <w:tabs>
          <w:tab w:val="num" w:pos="2880"/>
        </w:tabs>
        <w:ind w:left="2880" w:hanging="360"/>
      </w:pPr>
      <w:rPr>
        <w:rFonts w:ascii="Arial" w:hAnsi="Arial" w:hint="default"/>
      </w:rPr>
    </w:lvl>
    <w:lvl w:ilvl="4" w:tplc="4C0CE528" w:tentative="1">
      <w:start w:val="1"/>
      <w:numFmt w:val="bullet"/>
      <w:lvlText w:val="•"/>
      <w:lvlJc w:val="left"/>
      <w:pPr>
        <w:tabs>
          <w:tab w:val="num" w:pos="3600"/>
        </w:tabs>
        <w:ind w:left="3600" w:hanging="360"/>
      </w:pPr>
      <w:rPr>
        <w:rFonts w:ascii="Arial" w:hAnsi="Arial" w:hint="default"/>
      </w:rPr>
    </w:lvl>
    <w:lvl w:ilvl="5" w:tplc="DA72ED02" w:tentative="1">
      <w:start w:val="1"/>
      <w:numFmt w:val="bullet"/>
      <w:lvlText w:val="•"/>
      <w:lvlJc w:val="left"/>
      <w:pPr>
        <w:tabs>
          <w:tab w:val="num" w:pos="4320"/>
        </w:tabs>
        <w:ind w:left="4320" w:hanging="360"/>
      </w:pPr>
      <w:rPr>
        <w:rFonts w:ascii="Arial" w:hAnsi="Arial" w:hint="default"/>
      </w:rPr>
    </w:lvl>
    <w:lvl w:ilvl="6" w:tplc="1A489F78" w:tentative="1">
      <w:start w:val="1"/>
      <w:numFmt w:val="bullet"/>
      <w:lvlText w:val="•"/>
      <w:lvlJc w:val="left"/>
      <w:pPr>
        <w:tabs>
          <w:tab w:val="num" w:pos="5040"/>
        </w:tabs>
        <w:ind w:left="5040" w:hanging="360"/>
      </w:pPr>
      <w:rPr>
        <w:rFonts w:ascii="Arial" w:hAnsi="Arial" w:hint="default"/>
      </w:rPr>
    </w:lvl>
    <w:lvl w:ilvl="7" w:tplc="257A23A2" w:tentative="1">
      <w:start w:val="1"/>
      <w:numFmt w:val="bullet"/>
      <w:lvlText w:val="•"/>
      <w:lvlJc w:val="left"/>
      <w:pPr>
        <w:tabs>
          <w:tab w:val="num" w:pos="5760"/>
        </w:tabs>
        <w:ind w:left="5760" w:hanging="360"/>
      </w:pPr>
      <w:rPr>
        <w:rFonts w:ascii="Arial" w:hAnsi="Arial" w:hint="default"/>
      </w:rPr>
    </w:lvl>
    <w:lvl w:ilvl="8" w:tplc="565C9E58" w:tentative="1">
      <w:start w:val="1"/>
      <w:numFmt w:val="bullet"/>
      <w:lvlText w:val="•"/>
      <w:lvlJc w:val="left"/>
      <w:pPr>
        <w:tabs>
          <w:tab w:val="num" w:pos="6480"/>
        </w:tabs>
        <w:ind w:left="6480" w:hanging="360"/>
      </w:pPr>
      <w:rPr>
        <w:rFonts w:ascii="Arial" w:hAnsi="Arial" w:hint="default"/>
      </w:rPr>
    </w:lvl>
  </w:abstractNum>
  <w:abstractNum w:abstractNumId="13">
    <w:nsid w:val="263F6729"/>
    <w:multiLevelType w:val="hybridMultilevel"/>
    <w:tmpl w:val="CC2C50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31316B1E"/>
    <w:multiLevelType w:val="hybridMultilevel"/>
    <w:tmpl w:val="38D21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DCD78C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27F24D1"/>
    <w:multiLevelType w:val="hybridMultilevel"/>
    <w:tmpl w:val="2A7AD2A4"/>
    <w:lvl w:ilvl="0" w:tplc="C002966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53732E0C"/>
    <w:multiLevelType w:val="hybridMultilevel"/>
    <w:tmpl w:val="70887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62051FCC"/>
    <w:multiLevelType w:val="hybridMultilevel"/>
    <w:tmpl w:val="FDFEAC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EB45172"/>
    <w:multiLevelType w:val="hybridMultilevel"/>
    <w:tmpl w:val="928EBF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F5030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70C20C4E"/>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nsid w:val="7B0A12A5"/>
    <w:multiLevelType w:val="hybridMultilevel"/>
    <w:tmpl w:val="B394B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14"/>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5"/>
  </w:num>
  <w:num w:numId="15">
    <w:abstractNumId w:val="20"/>
  </w:num>
  <w:num w:numId="16">
    <w:abstractNumId w:val="21"/>
  </w:num>
  <w:num w:numId="17">
    <w:abstractNumId w:val="19"/>
  </w:num>
  <w:num w:numId="18">
    <w:abstractNumId w:val="18"/>
  </w:num>
  <w:num w:numId="19">
    <w:abstractNumId w:val="17"/>
  </w:num>
  <w:num w:numId="20">
    <w:abstractNumId w:val="10"/>
  </w:num>
  <w:num w:numId="21">
    <w:abstractNumId w:val="16"/>
  </w:num>
  <w:num w:numId="22">
    <w:abstractNumId w:val="11"/>
  </w:num>
  <w:num w:numId="23">
    <w:abstractNumId w:val="12"/>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embedSystemFonts/>
  <w:proofState w:spelling="clean" w:grammar="clean"/>
  <w:attachedTemplate r:id="rId1"/>
  <w:stylePaneFormatFilter w:val="C224" w:allStyles="0" w:customStyles="0" w:latentStyles="1" w:stylesInUse="0" w:headingStyles="1" w:numberingStyles="0" w:tableStyles="0" w:directFormattingOnRuns="0" w:directFormattingOnParagraphs="1" w:directFormattingOnNumbering="0" w:directFormattingOnTables="0" w:clearFormatting="0" w:top3HeadingStyles="0" w:visibleStyles="1" w:alternateStyleNames="1"/>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41EF"/>
    <w:rsid w:val="00006129"/>
    <w:rsid w:val="0002215E"/>
    <w:rsid w:val="000235F4"/>
    <w:rsid w:val="00027336"/>
    <w:rsid w:val="0003694C"/>
    <w:rsid w:val="00054CDA"/>
    <w:rsid w:val="000B0499"/>
    <w:rsid w:val="000B7913"/>
    <w:rsid w:val="000C0DC8"/>
    <w:rsid w:val="000D4E75"/>
    <w:rsid w:val="000D54C9"/>
    <w:rsid w:val="000F7738"/>
    <w:rsid w:val="00124688"/>
    <w:rsid w:val="00134BB5"/>
    <w:rsid w:val="001427AF"/>
    <w:rsid w:val="00164DDA"/>
    <w:rsid w:val="001711E8"/>
    <w:rsid w:val="001714DB"/>
    <w:rsid w:val="00177A99"/>
    <w:rsid w:val="00196F18"/>
    <w:rsid w:val="001B226E"/>
    <w:rsid w:val="001C59C0"/>
    <w:rsid w:val="001E22BF"/>
    <w:rsid w:val="001E5E30"/>
    <w:rsid w:val="001F5425"/>
    <w:rsid w:val="002079C9"/>
    <w:rsid w:val="00247358"/>
    <w:rsid w:val="002771C2"/>
    <w:rsid w:val="002B298B"/>
    <w:rsid w:val="002D2FEC"/>
    <w:rsid w:val="002D3F95"/>
    <w:rsid w:val="002D77AB"/>
    <w:rsid w:val="002E07E5"/>
    <w:rsid w:val="00305245"/>
    <w:rsid w:val="003064A6"/>
    <w:rsid w:val="00306754"/>
    <w:rsid w:val="003309A1"/>
    <w:rsid w:val="00353414"/>
    <w:rsid w:val="003839FD"/>
    <w:rsid w:val="00386278"/>
    <w:rsid w:val="003C3039"/>
    <w:rsid w:val="003C43B6"/>
    <w:rsid w:val="003F20DA"/>
    <w:rsid w:val="00400342"/>
    <w:rsid w:val="0042780F"/>
    <w:rsid w:val="004375B0"/>
    <w:rsid w:val="00465026"/>
    <w:rsid w:val="004721A9"/>
    <w:rsid w:val="0047267A"/>
    <w:rsid w:val="004B2F56"/>
    <w:rsid w:val="004F0D9B"/>
    <w:rsid w:val="004F159E"/>
    <w:rsid w:val="004F2D26"/>
    <w:rsid w:val="00504AA6"/>
    <w:rsid w:val="00506697"/>
    <w:rsid w:val="00510CDF"/>
    <w:rsid w:val="005245AB"/>
    <w:rsid w:val="00546FD3"/>
    <w:rsid w:val="005476AB"/>
    <w:rsid w:val="0056638C"/>
    <w:rsid w:val="0056640A"/>
    <w:rsid w:val="00567C99"/>
    <w:rsid w:val="00570A64"/>
    <w:rsid w:val="00573F2E"/>
    <w:rsid w:val="00574FD4"/>
    <w:rsid w:val="005A78ED"/>
    <w:rsid w:val="005B1DA8"/>
    <w:rsid w:val="005C5FF3"/>
    <w:rsid w:val="005D12B1"/>
    <w:rsid w:val="005D41EF"/>
    <w:rsid w:val="005D4CDB"/>
    <w:rsid w:val="005E7EA8"/>
    <w:rsid w:val="0062273B"/>
    <w:rsid w:val="006266B6"/>
    <w:rsid w:val="0065688B"/>
    <w:rsid w:val="00657B54"/>
    <w:rsid w:val="006678E7"/>
    <w:rsid w:val="006A16AC"/>
    <w:rsid w:val="006C70A8"/>
    <w:rsid w:val="006E2359"/>
    <w:rsid w:val="006E6158"/>
    <w:rsid w:val="007111BC"/>
    <w:rsid w:val="00757A14"/>
    <w:rsid w:val="00794C2D"/>
    <w:rsid w:val="007A0A41"/>
    <w:rsid w:val="007A1231"/>
    <w:rsid w:val="007E0F38"/>
    <w:rsid w:val="00835A9F"/>
    <w:rsid w:val="008420CC"/>
    <w:rsid w:val="00853D86"/>
    <w:rsid w:val="00854164"/>
    <w:rsid w:val="00885FFA"/>
    <w:rsid w:val="008904EC"/>
    <w:rsid w:val="008E0ACE"/>
    <w:rsid w:val="00915F9A"/>
    <w:rsid w:val="00920EE7"/>
    <w:rsid w:val="00974524"/>
    <w:rsid w:val="009939F4"/>
    <w:rsid w:val="00994D52"/>
    <w:rsid w:val="009A7185"/>
    <w:rsid w:val="009D12AB"/>
    <w:rsid w:val="009D341E"/>
    <w:rsid w:val="009D7304"/>
    <w:rsid w:val="009E5796"/>
    <w:rsid w:val="009E62F2"/>
    <w:rsid w:val="009F4887"/>
    <w:rsid w:val="00A065ED"/>
    <w:rsid w:val="00A24477"/>
    <w:rsid w:val="00A44A71"/>
    <w:rsid w:val="00A63EC6"/>
    <w:rsid w:val="00A7483E"/>
    <w:rsid w:val="00A90322"/>
    <w:rsid w:val="00A91DD4"/>
    <w:rsid w:val="00AA269F"/>
    <w:rsid w:val="00AA53A0"/>
    <w:rsid w:val="00AC2767"/>
    <w:rsid w:val="00AE1293"/>
    <w:rsid w:val="00AE1CE4"/>
    <w:rsid w:val="00AE33D1"/>
    <w:rsid w:val="00AE653E"/>
    <w:rsid w:val="00B0738E"/>
    <w:rsid w:val="00B173DD"/>
    <w:rsid w:val="00B26303"/>
    <w:rsid w:val="00B30EDD"/>
    <w:rsid w:val="00B35995"/>
    <w:rsid w:val="00B371D0"/>
    <w:rsid w:val="00B614E0"/>
    <w:rsid w:val="00B74446"/>
    <w:rsid w:val="00B859E9"/>
    <w:rsid w:val="00B87032"/>
    <w:rsid w:val="00BA41FE"/>
    <w:rsid w:val="00BF2D06"/>
    <w:rsid w:val="00C0348A"/>
    <w:rsid w:val="00C21CA6"/>
    <w:rsid w:val="00C34D6B"/>
    <w:rsid w:val="00C70144"/>
    <w:rsid w:val="00C81F51"/>
    <w:rsid w:val="00C84B5B"/>
    <w:rsid w:val="00C8782F"/>
    <w:rsid w:val="00C955D6"/>
    <w:rsid w:val="00CA50B8"/>
    <w:rsid w:val="00CD3409"/>
    <w:rsid w:val="00D03930"/>
    <w:rsid w:val="00D03D36"/>
    <w:rsid w:val="00D12E8D"/>
    <w:rsid w:val="00D1430C"/>
    <w:rsid w:val="00D32042"/>
    <w:rsid w:val="00D36940"/>
    <w:rsid w:val="00D47894"/>
    <w:rsid w:val="00D7147C"/>
    <w:rsid w:val="00D725AB"/>
    <w:rsid w:val="00D76EBB"/>
    <w:rsid w:val="00D83050"/>
    <w:rsid w:val="00DA5F07"/>
    <w:rsid w:val="00E05BC9"/>
    <w:rsid w:val="00E06F5A"/>
    <w:rsid w:val="00E204EB"/>
    <w:rsid w:val="00E25ED5"/>
    <w:rsid w:val="00E3338F"/>
    <w:rsid w:val="00E35D46"/>
    <w:rsid w:val="00E563D9"/>
    <w:rsid w:val="00E64341"/>
    <w:rsid w:val="00E742E7"/>
    <w:rsid w:val="00E77A55"/>
    <w:rsid w:val="00E84DD8"/>
    <w:rsid w:val="00EA20BF"/>
    <w:rsid w:val="00EB1FB1"/>
    <w:rsid w:val="00EB41A2"/>
    <w:rsid w:val="00ED5C4D"/>
    <w:rsid w:val="00EF1F2F"/>
    <w:rsid w:val="00F060BD"/>
    <w:rsid w:val="00F314AD"/>
    <w:rsid w:val="00F417EA"/>
    <w:rsid w:val="00F4480B"/>
    <w:rsid w:val="00F56306"/>
    <w:rsid w:val="00F64A04"/>
    <w:rsid w:val="00F75828"/>
    <w:rsid w:val="00FA3DC2"/>
    <w:rsid w:val="00FD6FF3"/>
    <w:rsid w:val="00FE0310"/>
    <w:rsid w:val="00FF50CE"/>
    <w:rsid w:val="00FF7EE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oNotEmbedSmartTags/>
  <w:decimalSymbol w:val="."/>
  <w:listSeparator w:val=","/>
  <w14:docId w14:val="7894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lsdException w:name="heading 5" w:semiHidden="0" w:uiPriority="9" w:unhideWhenUsed="0"/>
    <w:lsdException w:name="heading 6" w:semiHidden="0" w:uiPriority="9" w:unhideWhenUsed="0"/>
    <w:lsdException w:name="heading 7" w:semiHidden="0" w:uiPriority="9" w:unhideWhenUsed="0"/>
    <w:lsdException w:name="heading 8" w:semiHidden="0" w:uiPriority="9" w:unhideWhenUsed="0"/>
    <w:lsdException w:name="heading 9" w:semiHidden="0" w:uiPriority="9"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uiPriority="11" w:qFormat="1"/>
    <w:lsdException w:name="Strong" w:semiHidden="0" w:uiPriority="22" w:unhideWhenUsed="0" w:qFormat="1"/>
    <w:lsdException w:name="Emphasis" w:semiHidden="0" w:uiPriority="2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emiHidden/>
    <w:rsid w:val="00386278"/>
    <w:rPr>
      <w:lang w:eastAsia="en-US"/>
    </w:rPr>
  </w:style>
  <w:style w:type="paragraph" w:styleId="Heading1">
    <w:name w:val="heading 1"/>
    <w:basedOn w:val="Normal"/>
    <w:next w:val="BodyText"/>
    <w:link w:val="Heading1Char"/>
    <w:uiPriority w:val="2"/>
    <w:qFormat/>
    <w:rsid w:val="003309A1"/>
    <w:pPr>
      <w:keepNext/>
      <w:numPr>
        <w:numId w:val="1"/>
      </w:numPr>
      <w:spacing w:before="100" w:beforeAutospacing="1" w:after="280"/>
      <w:outlineLvl w:val="0"/>
    </w:pPr>
    <w:rPr>
      <w:rFonts w:ascii="Helvetica" w:hAnsi="Helvetica"/>
      <w:b/>
      <w:caps/>
      <w:kern w:val="28"/>
      <w:sz w:val="28"/>
    </w:rPr>
  </w:style>
  <w:style w:type="paragraph" w:styleId="Heading2">
    <w:name w:val="heading 2"/>
    <w:basedOn w:val="Normal"/>
    <w:next w:val="BodyText"/>
    <w:uiPriority w:val="3"/>
    <w:qFormat/>
    <w:rsid w:val="003309A1"/>
    <w:pPr>
      <w:keepNext/>
      <w:numPr>
        <w:ilvl w:val="1"/>
        <w:numId w:val="1"/>
      </w:numPr>
      <w:spacing w:before="100" w:beforeAutospacing="1" w:after="240"/>
      <w:outlineLvl w:val="1"/>
    </w:pPr>
    <w:rPr>
      <w:rFonts w:ascii="Helvetica" w:hAnsi="Helvetica"/>
      <w:b/>
    </w:rPr>
  </w:style>
  <w:style w:type="paragraph" w:styleId="Heading3">
    <w:name w:val="heading 3"/>
    <w:basedOn w:val="Normal"/>
    <w:next w:val="BodyText"/>
    <w:uiPriority w:val="3"/>
    <w:qFormat/>
    <w:rsid w:val="003309A1"/>
    <w:pPr>
      <w:keepNext/>
      <w:numPr>
        <w:ilvl w:val="2"/>
        <w:numId w:val="1"/>
      </w:numPr>
      <w:spacing w:before="100" w:beforeAutospacing="1" w:after="200"/>
      <w:outlineLvl w:val="2"/>
    </w:pPr>
    <w:rPr>
      <w:rFonts w:ascii="Times" w:hAnsi="Times"/>
      <w:b/>
    </w:rPr>
  </w:style>
  <w:style w:type="paragraph" w:styleId="Heading4">
    <w:name w:val="heading 4"/>
    <w:basedOn w:val="Normal"/>
    <w:next w:val="Normal"/>
    <w:semiHidden/>
    <w:rsid w:val="00A7483E"/>
    <w:pPr>
      <w:keepNext/>
      <w:numPr>
        <w:ilvl w:val="3"/>
        <w:numId w:val="1"/>
      </w:numPr>
      <w:spacing w:before="240" w:after="60"/>
      <w:outlineLvl w:val="3"/>
    </w:pPr>
    <w:rPr>
      <w:rFonts w:ascii="Times" w:hAnsi="Times"/>
      <w:b/>
      <w:i/>
      <w:sz w:val="24"/>
    </w:rPr>
  </w:style>
  <w:style w:type="paragraph" w:styleId="Heading5">
    <w:name w:val="heading 5"/>
    <w:basedOn w:val="Normal"/>
    <w:next w:val="Normal"/>
    <w:semiHidden/>
    <w:rsid w:val="00A7483E"/>
    <w:pPr>
      <w:numPr>
        <w:ilvl w:val="4"/>
        <w:numId w:val="1"/>
      </w:numPr>
      <w:spacing w:before="240" w:after="60"/>
      <w:outlineLvl w:val="4"/>
    </w:pPr>
    <w:rPr>
      <w:rFonts w:ascii="Helvetica" w:hAnsi="Helvetica"/>
      <w:sz w:val="22"/>
    </w:rPr>
  </w:style>
  <w:style w:type="paragraph" w:styleId="Heading6">
    <w:name w:val="heading 6"/>
    <w:basedOn w:val="Normal"/>
    <w:next w:val="Normal"/>
    <w:semiHidden/>
    <w:rsid w:val="00A7483E"/>
    <w:pPr>
      <w:numPr>
        <w:ilvl w:val="5"/>
        <w:numId w:val="1"/>
      </w:numPr>
      <w:spacing w:before="240" w:after="60"/>
      <w:outlineLvl w:val="5"/>
    </w:pPr>
    <w:rPr>
      <w:rFonts w:ascii="Helvetica" w:hAnsi="Helvetica"/>
      <w:i/>
      <w:sz w:val="22"/>
    </w:rPr>
  </w:style>
  <w:style w:type="paragraph" w:styleId="Heading7">
    <w:name w:val="heading 7"/>
    <w:basedOn w:val="Normal"/>
    <w:next w:val="Normal"/>
    <w:semiHidden/>
    <w:rsid w:val="00A7483E"/>
    <w:pPr>
      <w:numPr>
        <w:ilvl w:val="6"/>
        <w:numId w:val="1"/>
      </w:numPr>
      <w:spacing w:before="240" w:after="60"/>
      <w:outlineLvl w:val="6"/>
    </w:pPr>
    <w:rPr>
      <w:rFonts w:ascii="Helvetica" w:hAnsi="Helvetica"/>
    </w:rPr>
  </w:style>
  <w:style w:type="paragraph" w:styleId="Heading8">
    <w:name w:val="heading 8"/>
    <w:basedOn w:val="Normal"/>
    <w:next w:val="Normal"/>
    <w:semiHidden/>
    <w:rsid w:val="00A7483E"/>
    <w:pPr>
      <w:numPr>
        <w:ilvl w:val="7"/>
        <w:numId w:val="1"/>
      </w:numPr>
      <w:spacing w:before="240" w:after="60"/>
      <w:outlineLvl w:val="7"/>
    </w:pPr>
    <w:rPr>
      <w:rFonts w:ascii="Helvetica" w:hAnsi="Helvetica"/>
      <w:i/>
    </w:rPr>
  </w:style>
  <w:style w:type="paragraph" w:styleId="Heading9">
    <w:name w:val="heading 9"/>
    <w:basedOn w:val="Normal"/>
    <w:next w:val="Normal"/>
    <w:semiHidden/>
    <w:rsid w:val="00A7483E"/>
    <w:pPr>
      <w:numPr>
        <w:ilvl w:val="8"/>
        <w:numId w:val="1"/>
      </w:numPr>
      <w:spacing w:before="240" w:after="60"/>
      <w:outlineLvl w:val="8"/>
    </w:pPr>
    <w:rPr>
      <w:rFonts w:ascii="Helvetica" w:hAnsi="Helvetica"/>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rsid w:val="00A7483E"/>
    <w:pPr>
      <w:tabs>
        <w:tab w:val="center" w:pos="4153"/>
        <w:tab w:val="right" w:pos="8306"/>
      </w:tabs>
    </w:pPr>
    <w:rPr>
      <w:i/>
      <w:sz w:val="18"/>
    </w:rPr>
  </w:style>
  <w:style w:type="paragraph" w:styleId="Footer">
    <w:name w:val="footer"/>
    <w:basedOn w:val="Normal"/>
    <w:uiPriority w:val="1"/>
    <w:unhideWhenUsed/>
    <w:rsid w:val="00A7483E"/>
    <w:pPr>
      <w:tabs>
        <w:tab w:val="center" w:pos="4153"/>
        <w:tab w:val="right" w:pos="8306"/>
      </w:tabs>
    </w:pPr>
    <w:rPr>
      <w:i/>
      <w:sz w:val="18"/>
    </w:rPr>
  </w:style>
  <w:style w:type="character" w:styleId="PageNumber">
    <w:name w:val="page number"/>
    <w:basedOn w:val="DefaultParagraphFont"/>
    <w:semiHidden/>
    <w:unhideWhenUsed/>
    <w:rsid w:val="00A7483E"/>
  </w:style>
  <w:style w:type="paragraph" w:styleId="TOC1">
    <w:name w:val="toc 1"/>
    <w:basedOn w:val="Normal"/>
    <w:next w:val="Normal"/>
    <w:uiPriority w:val="39"/>
    <w:rsid w:val="003309A1"/>
    <w:pPr>
      <w:tabs>
        <w:tab w:val="right" w:leader="dot" w:pos="8306"/>
      </w:tabs>
    </w:pPr>
    <w:rPr>
      <w:caps/>
    </w:rPr>
  </w:style>
  <w:style w:type="paragraph" w:customStyle="1" w:styleId="UnnumHeading1">
    <w:name w:val="Unnum Heading 1"/>
    <w:basedOn w:val="Heading1"/>
    <w:next w:val="BodyText"/>
    <w:link w:val="UnnumHeading1Char"/>
    <w:uiPriority w:val="2"/>
    <w:qFormat/>
    <w:rsid w:val="003309A1"/>
    <w:pPr>
      <w:numPr>
        <w:numId w:val="0"/>
      </w:numPr>
    </w:pPr>
  </w:style>
  <w:style w:type="paragraph" w:styleId="TOC2">
    <w:name w:val="toc 2"/>
    <w:basedOn w:val="Normal"/>
    <w:next w:val="Normal"/>
    <w:uiPriority w:val="39"/>
    <w:rsid w:val="00A7483E"/>
    <w:pPr>
      <w:tabs>
        <w:tab w:val="right" w:leader="dot" w:pos="8306"/>
      </w:tabs>
      <w:ind w:left="200"/>
    </w:pPr>
  </w:style>
  <w:style w:type="paragraph" w:styleId="Title">
    <w:name w:val="Title"/>
    <w:basedOn w:val="Normal"/>
    <w:qFormat/>
    <w:rsid w:val="0047267A"/>
    <w:pPr>
      <w:spacing w:before="720"/>
      <w:jc w:val="center"/>
    </w:pPr>
    <w:rPr>
      <w:b/>
      <w:sz w:val="28"/>
    </w:rPr>
  </w:style>
  <w:style w:type="character" w:styleId="PlaceholderText">
    <w:name w:val="Placeholder Text"/>
    <w:basedOn w:val="DefaultParagraphFont"/>
    <w:uiPriority w:val="99"/>
    <w:semiHidden/>
    <w:rsid w:val="001F5425"/>
    <w:rPr>
      <w:color w:val="808080"/>
    </w:rPr>
  </w:style>
  <w:style w:type="paragraph" w:styleId="BalloonText">
    <w:name w:val="Balloon Text"/>
    <w:basedOn w:val="Normal"/>
    <w:link w:val="BalloonTextChar"/>
    <w:uiPriority w:val="99"/>
    <w:semiHidden/>
    <w:unhideWhenUsed/>
    <w:rsid w:val="001F5425"/>
    <w:rPr>
      <w:rFonts w:ascii="Tahoma" w:hAnsi="Tahoma" w:cs="Tahoma"/>
      <w:sz w:val="16"/>
      <w:szCs w:val="16"/>
    </w:rPr>
  </w:style>
  <w:style w:type="character" w:customStyle="1" w:styleId="BalloonTextChar">
    <w:name w:val="Balloon Text Char"/>
    <w:basedOn w:val="DefaultParagraphFont"/>
    <w:link w:val="BalloonText"/>
    <w:uiPriority w:val="99"/>
    <w:semiHidden/>
    <w:rsid w:val="001F5425"/>
    <w:rPr>
      <w:rFonts w:ascii="Tahoma" w:hAnsi="Tahoma" w:cs="Tahoma"/>
      <w:sz w:val="16"/>
      <w:szCs w:val="16"/>
      <w:lang w:eastAsia="en-US"/>
    </w:rPr>
  </w:style>
  <w:style w:type="table" w:styleId="TableGrid">
    <w:name w:val="Table Grid"/>
    <w:basedOn w:val="TableNormal"/>
    <w:uiPriority w:val="59"/>
    <w:rsid w:val="0003694C"/>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2"/>
    <w:rsid w:val="001B226E"/>
    <w:rPr>
      <w:rFonts w:ascii="Helvetica" w:hAnsi="Helvetica"/>
      <w:b/>
      <w:caps/>
      <w:kern w:val="28"/>
      <w:sz w:val="28"/>
      <w:lang w:eastAsia="en-US"/>
    </w:rPr>
  </w:style>
  <w:style w:type="character" w:customStyle="1" w:styleId="UnnumHeading1Char">
    <w:name w:val="Unnum Heading 1 Char"/>
    <w:basedOn w:val="Heading1Char"/>
    <w:link w:val="UnnumHeading1"/>
    <w:uiPriority w:val="2"/>
    <w:rsid w:val="001B226E"/>
    <w:rPr>
      <w:rFonts w:ascii="Helvetica" w:hAnsi="Helvetica"/>
      <w:b/>
      <w:caps/>
      <w:kern w:val="28"/>
      <w:sz w:val="28"/>
      <w:lang w:eastAsia="en-US"/>
    </w:rPr>
  </w:style>
  <w:style w:type="paragraph" w:styleId="BodyText">
    <w:name w:val="Body Text"/>
    <w:basedOn w:val="Normal"/>
    <w:link w:val="BodyTextChar"/>
    <w:uiPriority w:val="4"/>
    <w:rsid w:val="00B0738E"/>
    <w:pPr>
      <w:spacing w:after="120"/>
    </w:pPr>
  </w:style>
  <w:style w:type="character" w:customStyle="1" w:styleId="BodyTextChar">
    <w:name w:val="Body Text Char"/>
    <w:basedOn w:val="DefaultParagraphFont"/>
    <w:link w:val="BodyText"/>
    <w:uiPriority w:val="4"/>
    <w:rsid w:val="001B226E"/>
    <w:rPr>
      <w:lang w:eastAsia="en-US"/>
    </w:rPr>
  </w:style>
  <w:style w:type="paragraph" w:styleId="BodyTextIndent">
    <w:name w:val="Body Text Indent"/>
    <w:basedOn w:val="Normal"/>
    <w:link w:val="BodyTextIndentChar"/>
    <w:uiPriority w:val="99"/>
    <w:semiHidden/>
    <w:unhideWhenUsed/>
    <w:rsid w:val="00E563D9"/>
    <w:pPr>
      <w:spacing w:after="120"/>
      <w:ind w:left="283"/>
    </w:pPr>
  </w:style>
  <w:style w:type="character" w:customStyle="1" w:styleId="BodyTextIndentChar">
    <w:name w:val="Body Text Indent Char"/>
    <w:basedOn w:val="DefaultParagraphFont"/>
    <w:link w:val="BodyTextIndent"/>
    <w:uiPriority w:val="99"/>
    <w:semiHidden/>
    <w:rsid w:val="00E563D9"/>
    <w:rPr>
      <w:lang w:eastAsia="en-US"/>
    </w:rPr>
  </w:style>
  <w:style w:type="paragraph" w:customStyle="1" w:styleId="bibentry">
    <w:name w:val="bibentry"/>
    <w:basedOn w:val="Normal"/>
    <w:uiPriority w:val="5"/>
    <w:rsid w:val="001B226E"/>
    <w:pPr>
      <w:ind w:left="426" w:hanging="426"/>
      <w:contextualSpacing/>
    </w:pPr>
  </w:style>
  <w:style w:type="paragraph" w:styleId="ListParagraph">
    <w:name w:val="List Paragraph"/>
    <w:basedOn w:val="Normal"/>
    <w:uiPriority w:val="34"/>
    <w:semiHidden/>
    <w:qFormat/>
    <w:rsid w:val="00BA41FE"/>
    <w:pPr>
      <w:ind w:left="720"/>
      <w:contextualSpacing/>
    </w:pPr>
  </w:style>
  <w:style w:type="paragraph" w:styleId="Caption">
    <w:name w:val="caption"/>
    <w:basedOn w:val="Normal"/>
    <w:next w:val="Normal"/>
    <w:uiPriority w:val="35"/>
    <w:unhideWhenUsed/>
    <w:qFormat/>
    <w:rsid w:val="001C59C0"/>
    <w:pPr>
      <w:spacing w:after="200"/>
    </w:pPr>
    <w:rPr>
      <w:b/>
      <w:bCs/>
      <w:sz w:val="18"/>
      <w:szCs w:val="18"/>
    </w:rPr>
  </w:style>
  <w:style w:type="paragraph" w:styleId="Subtitle">
    <w:name w:val="Subtitle"/>
    <w:basedOn w:val="Normal"/>
    <w:next w:val="Normal"/>
    <w:link w:val="SubtitleChar"/>
    <w:uiPriority w:val="1"/>
    <w:qFormat/>
    <w:rsid w:val="0047267A"/>
    <w:pPr>
      <w:spacing w:after="280"/>
      <w:jc w:val="center"/>
    </w:pPr>
    <w:rPr>
      <w:b/>
      <w:sz w:val="28"/>
    </w:rPr>
  </w:style>
  <w:style w:type="character" w:customStyle="1" w:styleId="SubtitleChar">
    <w:name w:val="Subtitle Char"/>
    <w:basedOn w:val="DefaultParagraphFont"/>
    <w:link w:val="Subtitle"/>
    <w:uiPriority w:val="1"/>
    <w:rsid w:val="0047267A"/>
    <w:rPr>
      <w:b/>
      <w:sz w:val="28"/>
      <w:lang w:eastAsia="en-US"/>
    </w:rPr>
  </w:style>
  <w:style w:type="paragraph" w:styleId="TOCHeading">
    <w:name w:val="TOC Heading"/>
    <w:basedOn w:val="Heading1"/>
    <w:next w:val="Normal"/>
    <w:uiPriority w:val="39"/>
    <w:unhideWhenUsed/>
    <w:qFormat/>
    <w:rsid w:val="00F060BD"/>
    <w:pPr>
      <w:keepLines/>
      <w:numPr>
        <w:numId w:val="0"/>
      </w:numPr>
      <w:spacing w:before="240" w:beforeAutospacing="0" w:after="0" w:line="259" w:lineRule="auto"/>
      <w:outlineLvl w:val="9"/>
    </w:pPr>
    <w:rPr>
      <w:rFonts w:asciiTheme="majorHAnsi" w:eastAsiaTheme="majorEastAsia" w:hAnsiTheme="majorHAnsi" w:cstheme="majorBidi"/>
      <w:b w:val="0"/>
      <w:caps w:val="0"/>
      <w:color w:val="365F91" w:themeColor="accent1" w:themeShade="BF"/>
      <w:kern w:val="0"/>
      <w:sz w:val="32"/>
      <w:szCs w:val="32"/>
      <w:lang w:val="en-US"/>
    </w:rPr>
  </w:style>
  <w:style w:type="character" w:styleId="Hyperlink">
    <w:name w:val="Hyperlink"/>
    <w:basedOn w:val="DefaultParagraphFont"/>
    <w:uiPriority w:val="99"/>
    <w:unhideWhenUsed/>
    <w:rsid w:val="00F060BD"/>
    <w:rPr>
      <w:color w:val="0000FF" w:themeColor="hyperlink"/>
      <w:u w:val="single"/>
    </w:rPr>
  </w:style>
  <w:style w:type="paragraph" w:styleId="TOC3">
    <w:name w:val="toc 3"/>
    <w:basedOn w:val="Normal"/>
    <w:next w:val="Normal"/>
    <w:autoRedefine/>
    <w:uiPriority w:val="39"/>
    <w:unhideWhenUsed/>
    <w:rsid w:val="00C21CA6"/>
    <w:pPr>
      <w:spacing w:after="100"/>
      <w:ind w:left="400"/>
    </w:pPr>
  </w:style>
  <w:style w:type="paragraph" w:styleId="NormalWeb">
    <w:name w:val="Normal (Web)"/>
    <w:basedOn w:val="Normal"/>
    <w:uiPriority w:val="99"/>
    <w:semiHidden/>
    <w:unhideWhenUsed/>
    <w:rsid w:val="007E0F38"/>
    <w:pPr>
      <w:spacing w:before="100" w:beforeAutospacing="1" w:after="100" w:afterAutospacing="1"/>
    </w:pPr>
    <w:rPr>
      <w:sz w:val="24"/>
      <w:szCs w:val="24"/>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lsdException w:name="heading 5" w:semiHidden="0" w:uiPriority="9" w:unhideWhenUsed="0"/>
    <w:lsdException w:name="heading 6" w:semiHidden="0" w:uiPriority="9" w:unhideWhenUsed="0"/>
    <w:lsdException w:name="heading 7" w:semiHidden="0" w:uiPriority="9" w:unhideWhenUsed="0"/>
    <w:lsdException w:name="heading 8" w:semiHidden="0" w:uiPriority="9" w:unhideWhenUsed="0"/>
    <w:lsdException w:name="heading 9" w:semiHidden="0" w:uiPriority="9"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uiPriority="11" w:qFormat="1"/>
    <w:lsdException w:name="Strong" w:semiHidden="0" w:uiPriority="22" w:unhideWhenUsed="0" w:qFormat="1"/>
    <w:lsdException w:name="Emphasis" w:semiHidden="0" w:uiPriority="2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emiHidden/>
    <w:rsid w:val="00386278"/>
    <w:rPr>
      <w:lang w:eastAsia="en-US"/>
    </w:rPr>
  </w:style>
  <w:style w:type="paragraph" w:styleId="Heading1">
    <w:name w:val="heading 1"/>
    <w:basedOn w:val="Normal"/>
    <w:next w:val="BodyText"/>
    <w:link w:val="Heading1Char"/>
    <w:uiPriority w:val="2"/>
    <w:qFormat/>
    <w:rsid w:val="003309A1"/>
    <w:pPr>
      <w:keepNext/>
      <w:numPr>
        <w:numId w:val="1"/>
      </w:numPr>
      <w:spacing w:before="100" w:beforeAutospacing="1" w:after="280"/>
      <w:outlineLvl w:val="0"/>
    </w:pPr>
    <w:rPr>
      <w:rFonts w:ascii="Helvetica" w:hAnsi="Helvetica"/>
      <w:b/>
      <w:caps/>
      <w:kern w:val="28"/>
      <w:sz w:val="28"/>
    </w:rPr>
  </w:style>
  <w:style w:type="paragraph" w:styleId="Heading2">
    <w:name w:val="heading 2"/>
    <w:basedOn w:val="Normal"/>
    <w:next w:val="BodyText"/>
    <w:uiPriority w:val="3"/>
    <w:qFormat/>
    <w:rsid w:val="003309A1"/>
    <w:pPr>
      <w:keepNext/>
      <w:numPr>
        <w:ilvl w:val="1"/>
        <w:numId w:val="1"/>
      </w:numPr>
      <w:spacing w:before="100" w:beforeAutospacing="1" w:after="240"/>
      <w:outlineLvl w:val="1"/>
    </w:pPr>
    <w:rPr>
      <w:rFonts w:ascii="Helvetica" w:hAnsi="Helvetica"/>
      <w:b/>
    </w:rPr>
  </w:style>
  <w:style w:type="paragraph" w:styleId="Heading3">
    <w:name w:val="heading 3"/>
    <w:basedOn w:val="Normal"/>
    <w:next w:val="BodyText"/>
    <w:uiPriority w:val="3"/>
    <w:qFormat/>
    <w:rsid w:val="003309A1"/>
    <w:pPr>
      <w:keepNext/>
      <w:numPr>
        <w:ilvl w:val="2"/>
        <w:numId w:val="1"/>
      </w:numPr>
      <w:spacing w:before="100" w:beforeAutospacing="1" w:after="200"/>
      <w:outlineLvl w:val="2"/>
    </w:pPr>
    <w:rPr>
      <w:rFonts w:ascii="Times" w:hAnsi="Times"/>
      <w:b/>
    </w:rPr>
  </w:style>
  <w:style w:type="paragraph" w:styleId="Heading4">
    <w:name w:val="heading 4"/>
    <w:basedOn w:val="Normal"/>
    <w:next w:val="Normal"/>
    <w:semiHidden/>
    <w:rsid w:val="00A7483E"/>
    <w:pPr>
      <w:keepNext/>
      <w:numPr>
        <w:ilvl w:val="3"/>
        <w:numId w:val="1"/>
      </w:numPr>
      <w:spacing w:before="240" w:after="60"/>
      <w:outlineLvl w:val="3"/>
    </w:pPr>
    <w:rPr>
      <w:rFonts w:ascii="Times" w:hAnsi="Times"/>
      <w:b/>
      <w:i/>
      <w:sz w:val="24"/>
    </w:rPr>
  </w:style>
  <w:style w:type="paragraph" w:styleId="Heading5">
    <w:name w:val="heading 5"/>
    <w:basedOn w:val="Normal"/>
    <w:next w:val="Normal"/>
    <w:semiHidden/>
    <w:rsid w:val="00A7483E"/>
    <w:pPr>
      <w:numPr>
        <w:ilvl w:val="4"/>
        <w:numId w:val="1"/>
      </w:numPr>
      <w:spacing w:before="240" w:after="60"/>
      <w:outlineLvl w:val="4"/>
    </w:pPr>
    <w:rPr>
      <w:rFonts w:ascii="Helvetica" w:hAnsi="Helvetica"/>
      <w:sz w:val="22"/>
    </w:rPr>
  </w:style>
  <w:style w:type="paragraph" w:styleId="Heading6">
    <w:name w:val="heading 6"/>
    <w:basedOn w:val="Normal"/>
    <w:next w:val="Normal"/>
    <w:semiHidden/>
    <w:rsid w:val="00A7483E"/>
    <w:pPr>
      <w:numPr>
        <w:ilvl w:val="5"/>
        <w:numId w:val="1"/>
      </w:numPr>
      <w:spacing w:before="240" w:after="60"/>
      <w:outlineLvl w:val="5"/>
    </w:pPr>
    <w:rPr>
      <w:rFonts w:ascii="Helvetica" w:hAnsi="Helvetica"/>
      <w:i/>
      <w:sz w:val="22"/>
    </w:rPr>
  </w:style>
  <w:style w:type="paragraph" w:styleId="Heading7">
    <w:name w:val="heading 7"/>
    <w:basedOn w:val="Normal"/>
    <w:next w:val="Normal"/>
    <w:semiHidden/>
    <w:rsid w:val="00A7483E"/>
    <w:pPr>
      <w:numPr>
        <w:ilvl w:val="6"/>
        <w:numId w:val="1"/>
      </w:numPr>
      <w:spacing w:before="240" w:after="60"/>
      <w:outlineLvl w:val="6"/>
    </w:pPr>
    <w:rPr>
      <w:rFonts w:ascii="Helvetica" w:hAnsi="Helvetica"/>
    </w:rPr>
  </w:style>
  <w:style w:type="paragraph" w:styleId="Heading8">
    <w:name w:val="heading 8"/>
    <w:basedOn w:val="Normal"/>
    <w:next w:val="Normal"/>
    <w:semiHidden/>
    <w:rsid w:val="00A7483E"/>
    <w:pPr>
      <w:numPr>
        <w:ilvl w:val="7"/>
        <w:numId w:val="1"/>
      </w:numPr>
      <w:spacing w:before="240" w:after="60"/>
      <w:outlineLvl w:val="7"/>
    </w:pPr>
    <w:rPr>
      <w:rFonts w:ascii="Helvetica" w:hAnsi="Helvetica"/>
      <w:i/>
    </w:rPr>
  </w:style>
  <w:style w:type="paragraph" w:styleId="Heading9">
    <w:name w:val="heading 9"/>
    <w:basedOn w:val="Normal"/>
    <w:next w:val="Normal"/>
    <w:semiHidden/>
    <w:rsid w:val="00A7483E"/>
    <w:pPr>
      <w:numPr>
        <w:ilvl w:val="8"/>
        <w:numId w:val="1"/>
      </w:numPr>
      <w:spacing w:before="240" w:after="60"/>
      <w:outlineLvl w:val="8"/>
    </w:pPr>
    <w:rPr>
      <w:rFonts w:ascii="Helvetica" w:hAnsi="Helvetica"/>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rsid w:val="00A7483E"/>
    <w:pPr>
      <w:tabs>
        <w:tab w:val="center" w:pos="4153"/>
        <w:tab w:val="right" w:pos="8306"/>
      </w:tabs>
    </w:pPr>
    <w:rPr>
      <w:i/>
      <w:sz w:val="18"/>
    </w:rPr>
  </w:style>
  <w:style w:type="paragraph" w:styleId="Footer">
    <w:name w:val="footer"/>
    <w:basedOn w:val="Normal"/>
    <w:uiPriority w:val="1"/>
    <w:unhideWhenUsed/>
    <w:rsid w:val="00A7483E"/>
    <w:pPr>
      <w:tabs>
        <w:tab w:val="center" w:pos="4153"/>
        <w:tab w:val="right" w:pos="8306"/>
      </w:tabs>
    </w:pPr>
    <w:rPr>
      <w:i/>
      <w:sz w:val="18"/>
    </w:rPr>
  </w:style>
  <w:style w:type="character" w:styleId="PageNumber">
    <w:name w:val="page number"/>
    <w:basedOn w:val="DefaultParagraphFont"/>
    <w:semiHidden/>
    <w:unhideWhenUsed/>
    <w:rsid w:val="00A7483E"/>
  </w:style>
  <w:style w:type="paragraph" w:styleId="TOC1">
    <w:name w:val="toc 1"/>
    <w:basedOn w:val="Normal"/>
    <w:next w:val="Normal"/>
    <w:uiPriority w:val="39"/>
    <w:rsid w:val="003309A1"/>
    <w:pPr>
      <w:tabs>
        <w:tab w:val="right" w:leader="dot" w:pos="8306"/>
      </w:tabs>
    </w:pPr>
    <w:rPr>
      <w:caps/>
    </w:rPr>
  </w:style>
  <w:style w:type="paragraph" w:customStyle="1" w:styleId="UnnumHeading1">
    <w:name w:val="Unnum Heading 1"/>
    <w:basedOn w:val="Heading1"/>
    <w:next w:val="BodyText"/>
    <w:link w:val="UnnumHeading1Char"/>
    <w:uiPriority w:val="2"/>
    <w:qFormat/>
    <w:rsid w:val="003309A1"/>
    <w:pPr>
      <w:numPr>
        <w:numId w:val="0"/>
      </w:numPr>
    </w:pPr>
  </w:style>
  <w:style w:type="paragraph" w:styleId="TOC2">
    <w:name w:val="toc 2"/>
    <w:basedOn w:val="Normal"/>
    <w:next w:val="Normal"/>
    <w:uiPriority w:val="39"/>
    <w:rsid w:val="00A7483E"/>
    <w:pPr>
      <w:tabs>
        <w:tab w:val="right" w:leader="dot" w:pos="8306"/>
      </w:tabs>
      <w:ind w:left="200"/>
    </w:pPr>
  </w:style>
  <w:style w:type="paragraph" w:styleId="Title">
    <w:name w:val="Title"/>
    <w:basedOn w:val="Normal"/>
    <w:qFormat/>
    <w:rsid w:val="0047267A"/>
    <w:pPr>
      <w:spacing w:before="720"/>
      <w:jc w:val="center"/>
    </w:pPr>
    <w:rPr>
      <w:b/>
      <w:sz w:val="28"/>
    </w:rPr>
  </w:style>
  <w:style w:type="character" w:styleId="PlaceholderText">
    <w:name w:val="Placeholder Text"/>
    <w:basedOn w:val="DefaultParagraphFont"/>
    <w:uiPriority w:val="99"/>
    <w:semiHidden/>
    <w:rsid w:val="001F5425"/>
    <w:rPr>
      <w:color w:val="808080"/>
    </w:rPr>
  </w:style>
  <w:style w:type="paragraph" w:styleId="BalloonText">
    <w:name w:val="Balloon Text"/>
    <w:basedOn w:val="Normal"/>
    <w:link w:val="BalloonTextChar"/>
    <w:uiPriority w:val="99"/>
    <w:semiHidden/>
    <w:unhideWhenUsed/>
    <w:rsid w:val="001F5425"/>
    <w:rPr>
      <w:rFonts w:ascii="Tahoma" w:hAnsi="Tahoma" w:cs="Tahoma"/>
      <w:sz w:val="16"/>
      <w:szCs w:val="16"/>
    </w:rPr>
  </w:style>
  <w:style w:type="character" w:customStyle="1" w:styleId="BalloonTextChar">
    <w:name w:val="Balloon Text Char"/>
    <w:basedOn w:val="DefaultParagraphFont"/>
    <w:link w:val="BalloonText"/>
    <w:uiPriority w:val="99"/>
    <w:semiHidden/>
    <w:rsid w:val="001F5425"/>
    <w:rPr>
      <w:rFonts w:ascii="Tahoma" w:hAnsi="Tahoma" w:cs="Tahoma"/>
      <w:sz w:val="16"/>
      <w:szCs w:val="16"/>
      <w:lang w:eastAsia="en-US"/>
    </w:rPr>
  </w:style>
  <w:style w:type="table" w:styleId="TableGrid">
    <w:name w:val="Table Grid"/>
    <w:basedOn w:val="TableNormal"/>
    <w:uiPriority w:val="59"/>
    <w:rsid w:val="0003694C"/>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2"/>
    <w:rsid w:val="001B226E"/>
    <w:rPr>
      <w:rFonts w:ascii="Helvetica" w:hAnsi="Helvetica"/>
      <w:b/>
      <w:caps/>
      <w:kern w:val="28"/>
      <w:sz w:val="28"/>
      <w:lang w:eastAsia="en-US"/>
    </w:rPr>
  </w:style>
  <w:style w:type="character" w:customStyle="1" w:styleId="UnnumHeading1Char">
    <w:name w:val="Unnum Heading 1 Char"/>
    <w:basedOn w:val="Heading1Char"/>
    <w:link w:val="UnnumHeading1"/>
    <w:uiPriority w:val="2"/>
    <w:rsid w:val="001B226E"/>
    <w:rPr>
      <w:rFonts w:ascii="Helvetica" w:hAnsi="Helvetica"/>
      <w:b/>
      <w:caps/>
      <w:kern w:val="28"/>
      <w:sz w:val="28"/>
      <w:lang w:eastAsia="en-US"/>
    </w:rPr>
  </w:style>
  <w:style w:type="paragraph" w:styleId="BodyText">
    <w:name w:val="Body Text"/>
    <w:basedOn w:val="Normal"/>
    <w:link w:val="BodyTextChar"/>
    <w:uiPriority w:val="4"/>
    <w:rsid w:val="00B0738E"/>
    <w:pPr>
      <w:spacing w:after="120"/>
    </w:pPr>
  </w:style>
  <w:style w:type="character" w:customStyle="1" w:styleId="BodyTextChar">
    <w:name w:val="Body Text Char"/>
    <w:basedOn w:val="DefaultParagraphFont"/>
    <w:link w:val="BodyText"/>
    <w:uiPriority w:val="4"/>
    <w:rsid w:val="001B226E"/>
    <w:rPr>
      <w:lang w:eastAsia="en-US"/>
    </w:rPr>
  </w:style>
  <w:style w:type="paragraph" w:styleId="BodyTextIndent">
    <w:name w:val="Body Text Indent"/>
    <w:basedOn w:val="Normal"/>
    <w:link w:val="BodyTextIndentChar"/>
    <w:uiPriority w:val="99"/>
    <w:semiHidden/>
    <w:unhideWhenUsed/>
    <w:rsid w:val="00E563D9"/>
    <w:pPr>
      <w:spacing w:after="120"/>
      <w:ind w:left="283"/>
    </w:pPr>
  </w:style>
  <w:style w:type="character" w:customStyle="1" w:styleId="BodyTextIndentChar">
    <w:name w:val="Body Text Indent Char"/>
    <w:basedOn w:val="DefaultParagraphFont"/>
    <w:link w:val="BodyTextIndent"/>
    <w:uiPriority w:val="99"/>
    <w:semiHidden/>
    <w:rsid w:val="00E563D9"/>
    <w:rPr>
      <w:lang w:eastAsia="en-US"/>
    </w:rPr>
  </w:style>
  <w:style w:type="paragraph" w:customStyle="1" w:styleId="bibentry">
    <w:name w:val="bibentry"/>
    <w:basedOn w:val="Normal"/>
    <w:uiPriority w:val="5"/>
    <w:rsid w:val="001B226E"/>
    <w:pPr>
      <w:ind w:left="426" w:hanging="426"/>
      <w:contextualSpacing/>
    </w:pPr>
  </w:style>
  <w:style w:type="paragraph" w:styleId="ListParagraph">
    <w:name w:val="List Paragraph"/>
    <w:basedOn w:val="Normal"/>
    <w:uiPriority w:val="34"/>
    <w:semiHidden/>
    <w:qFormat/>
    <w:rsid w:val="00BA41FE"/>
    <w:pPr>
      <w:ind w:left="720"/>
      <w:contextualSpacing/>
    </w:pPr>
  </w:style>
  <w:style w:type="paragraph" w:styleId="Caption">
    <w:name w:val="caption"/>
    <w:basedOn w:val="Normal"/>
    <w:next w:val="Normal"/>
    <w:uiPriority w:val="35"/>
    <w:unhideWhenUsed/>
    <w:qFormat/>
    <w:rsid w:val="001C59C0"/>
    <w:pPr>
      <w:spacing w:after="200"/>
    </w:pPr>
    <w:rPr>
      <w:b/>
      <w:bCs/>
      <w:sz w:val="18"/>
      <w:szCs w:val="18"/>
    </w:rPr>
  </w:style>
  <w:style w:type="paragraph" w:styleId="Subtitle">
    <w:name w:val="Subtitle"/>
    <w:basedOn w:val="Normal"/>
    <w:next w:val="Normal"/>
    <w:link w:val="SubtitleChar"/>
    <w:uiPriority w:val="1"/>
    <w:qFormat/>
    <w:rsid w:val="0047267A"/>
    <w:pPr>
      <w:spacing w:after="280"/>
      <w:jc w:val="center"/>
    </w:pPr>
    <w:rPr>
      <w:b/>
      <w:sz w:val="28"/>
    </w:rPr>
  </w:style>
  <w:style w:type="character" w:customStyle="1" w:styleId="SubtitleChar">
    <w:name w:val="Subtitle Char"/>
    <w:basedOn w:val="DefaultParagraphFont"/>
    <w:link w:val="Subtitle"/>
    <w:uiPriority w:val="1"/>
    <w:rsid w:val="0047267A"/>
    <w:rPr>
      <w:b/>
      <w:sz w:val="28"/>
      <w:lang w:eastAsia="en-US"/>
    </w:rPr>
  </w:style>
  <w:style w:type="paragraph" w:styleId="TOCHeading">
    <w:name w:val="TOC Heading"/>
    <w:basedOn w:val="Heading1"/>
    <w:next w:val="Normal"/>
    <w:uiPriority w:val="39"/>
    <w:unhideWhenUsed/>
    <w:qFormat/>
    <w:rsid w:val="00F060BD"/>
    <w:pPr>
      <w:keepLines/>
      <w:numPr>
        <w:numId w:val="0"/>
      </w:numPr>
      <w:spacing w:before="240" w:beforeAutospacing="0" w:after="0" w:line="259" w:lineRule="auto"/>
      <w:outlineLvl w:val="9"/>
    </w:pPr>
    <w:rPr>
      <w:rFonts w:asciiTheme="majorHAnsi" w:eastAsiaTheme="majorEastAsia" w:hAnsiTheme="majorHAnsi" w:cstheme="majorBidi"/>
      <w:b w:val="0"/>
      <w:caps w:val="0"/>
      <w:color w:val="365F91" w:themeColor="accent1" w:themeShade="BF"/>
      <w:kern w:val="0"/>
      <w:sz w:val="32"/>
      <w:szCs w:val="32"/>
      <w:lang w:val="en-US"/>
    </w:rPr>
  </w:style>
  <w:style w:type="character" w:styleId="Hyperlink">
    <w:name w:val="Hyperlink"/>
    <w:basedOn w:val="DefaultParagraphFont"/>
    <w:uiPriority w:val="99"/>
    <w:unhideWhenUsed/>
    <w:rsid w:val="00F060BD"/>
    <w:rPr>
      <w:color w:val="0000FF" w:themeColor="hyperlink"/>
      <w:u w:val="single"/>
    </w:rPr>
  </w:style>
  <w:style w:type="paragraph" w:styleId="TOC3">
    <w:name w:val="toc 3"/>
    <w:basedOn w:val="Normal"/>
    <w:next w:val="Normal"/>
    <w:autoRedefine/>
    <w:uiPriority w:val="39"/>
    <w:unhideWhenUsed/>
    <w:rsid w:val="00C21CA6"/>
    <w:pPr>
      <w:spacing w:after="100"/>
      <w:ind w:left="400"/>
    </w:pPr>
  </w:style>
  <w:style w:type="paragraph" w:styleId="NormalWeb">
    <w:name w:val="Normal (Web)"/>
    <w:basedOn w:val="Normal"/>
    <w:uiPriority w:val="99"/>
    <w:semiHidden/>
    <w:unhideWhenUsed/>
    <w:rsid w:val="007E0F38"/>
    <w:pPr>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64133">
      <w:bodyDiv w:val="1"/>
      <w:marLeft w:val="0"/>
      <w:marRight w:val="0"/>
      <w:marTop w:val="0"/>
      <w:marBottom w:val="0"/>
      <w:divBdr>
        <w:top w:val="none" w:sz="0" w:space="0" w:color="auto"/>
        <w:left w:val="none" w:sz="0" w:space="0" w:color="auto"/>
        <w:bottom w:val="none" w:sz="0" w:space="0" w:color="auto"/>
        <w:right w:val="none" w:sz="0" w:space="0" w:color="auto"/>
      </w:divBdr>
    </w:div>
    <w:div w:id="78868826">
      <w:bodyDiv w:val="1"/>
      <w:marLeft w:val="0"/>
      <w:marRight w:val="0"/>
      <w:marTop w:val="0"/>
      <w:marBottom w:val="0"/>
      <w:divBdr>
        <w:top w:val="none" w:sz="0" w:space="0" w:color="auto"/>
        <w:left w:val="none" w:sz="0" w:space="0" w:color="auto"/>
        <w:bottom w:val="none" w:sz="0" w:space="0" w:color="auto"/>
        <w:right w:val="none" w:sz="0" w:space="0" w:color="auto"/>
      </w:divBdr>
    </w:div>
    <w:div w:id="308560243">
      <w:bodyDiv w:val="1"/>
      <w:marLeft w:val="0"/>
      <w:marRight w:val="0"/>
      <w:marTop w:val="0"/>
      <w:marBottom w:val="0"/>
      <w:divBdr>
        <w:top w:val="none" w:sz="0" w:space="0" w:color="auto"/>
        <w:left w:val="none" w:sz="0" w:space="0" w:color="auto"/>
        <w:bottom w:val="none" w:sz="0" w:space="0" w:color="auto"/>
        <w:right w:val="none" w:sz="0" w:space="0" w:color="auto"/>
      </w:divBdr>
      <w:divsChild>
        <w:div w:id="142282006">
          <w:marLeft w:val="274"/>
          <w:marRight w:val="0"/>
          <w:marTop w:val="0"/>
          <w:marBottom w:val="0"/>
          <w:divBdr>
            <w:top w:val="none" w:sz="0" w:space="0" w:color="auto"/>
            <w:left w:val="none" w:sz="0" w:space="0" w:color="auto"/>
            <w:bottom w:val="none" w:sz="0" w:space="0" w:color="auto"/>
            <w:right w:val="none" w:sz="0" w:space="0" w:color="auto"/>
          </w:divBdr>
        </w:div>
        <w:div w:id="1865551407">
          <w:marLeft w:val="274"/>
          <w:marRight w:val="0"/>
          <w:marTop w:val="0"/>
          <w:marBottom w:val="0"/>
          <w:divBdr>
            <w:top w:val="none" w:sz="0" w:space="0" w:color="auto"/>
            <w:left w:val="none" w:sz="0" w:space="0" w:color="auto"/>
            <w:bottom w:val="none" w:sz="0" w:space="0" w:color="auto"/>
            <w:right w:val="none" w:sz="0" w:space="0" w:color="auto"/>
          </w:divBdr>
        </w:div>
        <w:div w:id="1228612938">
          <w:marLeft w:val="274"/>
          <w:marRight w:val="0"/>
          <w:marTop w:val="0"/>
          <w:marBottom w:val="0"/>
          <w:divBdr>
            <w:top w:val="none" w:sz="0" w:space="0" w:color="auto"/>
            <w:left w:val="none" w:sz="0" w:space="0" w:color="auto"/>
            <w:bottom w:val="none" w:sz="0" w:space="0" w:color="auto"/>
            <w:right w:val="none" w:sz="0" w:space="0" w:color="auto"/>
          </w:divBdr>
        </w:div>
      </w:divsChild>
    </w:div>
    <w:div w:id="574515074">
      <w:bodyDiv w:val="1"/>
      <w:marLeft w:val="0"/>
      <w:marRight w:val="0"/>
      <w:marTop w:val="0"/>
      <w:marBottom w:val="0"/>
      <w:divBdr>
        <w:top w:val="none" w:sz="0" w:space="0" w:color="auto"/>
        <w:left w:val="none" w:sz="0" w:space="0" w:color="auto"/>
        <w:bottom w:val="none" w:sz="0" w:space="0" w:color="auto"/>
        <w:right w:val="none" w:sz="0" w:space="0" w:color="auto"/>
      </w:divBdr>
    </w:div>
    <w:div w:id="659424648">
      <w:bodyDiv w:val="1"/>
      <w:marLeft w:val="0"/>
      <w:marRight w:val="0"/>
      <w:marTop w:val="0"/>
      <w:marBottom w:val="0"/>
      <w:divBdr>
        <w:top w:val="none" w:sz="0" w:space="0" w:color="auto"/>
        <w:left w:val="none" w:sz="0" w:space="0" w:color="auto"/>
        <w:bottom w:val="none" w:sz="0" w:space="0" w:color="auto"/>
        <w:right w:val="none" w:sz="0" w:space="0" w:color="auto"/>
      </w:divBdr>
    </w:div>
    <w:div w:id="911622789">
      <w:bodyDiv w:val="1"/>
      <w:marLeft w:val="0"/>
      <w:marRight w:val="0"/>
      <w:marTop w:val="0"/>
      <w:marBottom w:val="0"/>
      <w:divBdr>
        <w:top w:val="none" w:sz="0" w:space="0" w:color="auto"/>
        <w:left w:val="none" w:sz="0" w:space="0" w:color="auto"/>
        <w:bottom w:val="none" w:sz="0" w:space="0" w:color="auto"/>
        <w:right w:val="none" w:sz="0" w:space="0" w:color="auto"/>
      </w:divBdr>
    </w:div>
    <w:div w:id="1280379126">
      <w:bodyDiv w:val="1"/>
      <w:marLeft w:val="0"/>
      <w:marRight w:val="0"/>
      <w:marTop w:val="0"/>
      <w:marBottom w:val="0"/>
      <w:divBdr>
        <w:top w:val="none" w:sz="0" w:space="0" w:color="auto"/>
        <w:left w:val="none" w:sz="0" w:space="0" w:color="auto"/>
        <w:bottom w:val="none" w:sz="0" w:space="0" w:color="auto"/>
        <w:right w:val="none" w:sz="0" w:space="0" w:color="auto"/>
      </w:divBdr>
    </w:div>
    <w:div w:id="1401050742">
      <w:bodyDiv w:val="1"/>
      <w:marLeft w:val="0"/>
      <w:marRight w:val="0"/>
      <w:marTop w:val="0"/>
      <w:marBottom w:val="0"/>
      <w:divBdr>
        <w:top w:val="none" w:sz="0" w:space="0" w:color="auto"/>
        <w:left w:val="none" w:sz="0" w:space="0" w:color="auto"/>
        <w:bottom w:val="none" w:sz="0" w:space="0" w:color="auto"/>
        <w:right w:val="none" w:sz="0" w:space="0" w:color="auto"/>
      </w:divBdr>
    </w:div>
    <w:div w:id="1646201737">
      <w:bodyDiv w:val="1"/>
      <w:marLeft w:val="0"/>
      <w:marRight w:val="0"/>
      <w:marTop w:val="0"/>
      <w:marBottom w:val="0"/>
      <w:divBdr>
        <w:top w:val="none" w:sz="0" w:space="0" w:color="auto"/>
        <w:left w:val="none" w:sz="0" w:space="0" w:color="auto"/>
        <w:bottom w:val="none" w:sz="0" w:space="0" w:color="auto"/>
        <w:right w:val="none" w:sz="0" w:space="0" w:color="auto"/>
      </w:divBdr>
    </w:div>
    <w:div w:id="1783957712">
      <w:bodyDiv w:val="1"/>
      <w:marLeft w:val="0"/>
      <w:marRight w:val="0"/>
      <w:marTop w:val="0"/>
      <w:marBottom w:val="0"/>
      <w:divBdr>
        <w:top w:val="none" w:sz="0" w:space="0" w:color="auto"/>
        <w:left w:val="none" w:sz="0" w:space="0" w:color="auto"/>
        <w:bottom w:val="none" w:sz="0" w:space="0" w:color="auto"/>
        <w:right w:val="none" w:sz="0" w:space="0" w:color="auto"/>
      </w:divBdr>
    </w:div>
    <w:div w:id="1950698665">
      <w:bodyDiv w:val="1"/>
      <w:marLeft w:val="0"/>
      <w:marRight w:val="0"/>
      <w:marTop w:val="0"/>
      <w:marBottom w:val="0"/>
      <w:divBdr>
        <w:top w:val="none" w:sz="0" w:space="0" w:color="auto"/>
        <w:left w:val="none" w:sz="0" w:space="0" w:color="auto"/>
        <w:bottom w:val="none" w:sz="0" w:space="0" w:color="auto"/>
        <w:right w:val="none" w:sz="0" w:space="0" w:color="auto"/>
      </w:divBdr>
      <w:divsChild>
        <w:div w:id="1247690182">
          <w:marLeft w:val="274"/>
          <w:marRight w:val="0"/>
          <w:marTop w:val="0"/>
          <w:marBottom w:val="0"/>
          <w:divBdr>
            <w:top w:val="none" w:sz="0" w:space="0" w:color="auto"/>
            <w:left w:val="none" w:sz="0" w:space="0" w:color="auto"/>
            <w:bottom w:val="none" w:sz="0" w:space="0" w:color="auto"/>
            <w:right w:val="none" w:sz="0" w:space="0" w:color="auto"/>
          </w:divBdr>
        </w:div>
      </w:divsChild>
    </w:div>
    <w:div w:id="201622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eader" Target="header1.xml"/><Relationship Id="rId31" Type="http://schemas.openxmlformats.org/officeDocument/2006/relationships/footer" Target="footer1.xml"/><Relationship Id="rId32" Type="http://schemas.openxmlformats.org/officeDocument/2006/relationships/fontTable" Target="fontTable.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glossaryDocument" Target="glossary/document.xml"/><Relationship Id="rId3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wnloads\Software%20Engineering%20Group%20Projec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EF3237B2042459FA86ECA84A79E75DB"/>
        <w:category>
          <w:name w:val="General"/>
          <w:gallery w:val="placeholder"/>
        </w:category>
        <w:types>
          <w:type w:val="bbPlcHdr"/>
        </w:types>
        <w:behaviors>
          <w:behavior w:val="content"/>
        </w:behaviors>
        <w:guid w:val="{007EC98B-8A92-406B-8106-6D0096530DFE}"/>
      </w:docPartPr>
      <w:docPartBody>
        <w:p w:rsidR="001C5B5A" w:rsidRDefault="00030ED2">
          <w:pPr>
            <w:pStyle w:val="EEF3237B2042459FA86ECA84A79E75DB"/>
          </w:pPr>
          <w:r w:rsidRPr="000B259F">
            <w:rPr>
              <w:rStyle w:val="PlaceholderText"/>
            </w:rPr>
            <w:t>[Author]</w:t>
          </w:r>
        </w:p>
      </w:docPartBody>
    </w:docPart>
    <w:docPart>
      <w:docPartPr>
        <w:name w:val="95F28A49C75540C5A9C6223435BF6945"/>
        <w:category>
          <w:name w:val="General"/>
          <w:gallery w:val="placeholder"/>
        </w:category>
        <w:types>
          <w:type w:val="bbPlcHdr"/>
        </w:types>
        <w:behaviors>
          <w:behavior w:val="content"/>
        </w:behaviors>
        <w:guid w:val="{757515CB-4665-468E-B48E-19DDF240F57F}"/>
      </w:docPartPr>
      <w:docPartBody>
        <w:p w:rsidR="001C5B5A" w:rsidRDefault="00030ED2">
          <w:pPr>
            <w:pStyle w:val="95F28A49C75540C5A9C6223435BF6945"/>
          </w:pPr>
          <w:r w:rsidRPr="000B259F">
            <w:rPr>
              <w:rStyle w:val="PlaceholderText"/>
            </w:rPr>
            <w:t>[Category]</w:t>
          </w:r>
        </w:p>
      </w:docPartBody>
    </w:docPart>
    <w:docPart>
      <w:docPartPr>
        <w:name w:val="03EEDD6E619D44F8B8E7145C3F1B9098"/>
        <w:category>
          <w:name w:val="General"/>
          <w:gallery w:val="placeholder"/>
        </w:category>
        <w:types>
          <w:type w:val="bbPlcHdr"/>
        </w:types>
        <w:behaviors>
          <w:behavior w:val="content"/>
        </w:behaviors>
        <w:guid w:val="{60E45169-38FC-48D0-B637-26CBEF7E083A}"/>
      </w:docPartPr>
      <w:docPartBody>
        <w:p w:rsidR="001C5B5A" w:rsidRDefault="00030ED2">
          <w:pPr>
            <w:pStyle w:val="03EEDD6E619D44F8B8E7145C3F1B9098"/>
          </w:pPr>
          <w:r w:rsidRPr="000B259F">
            <w:rPr>
              <w:rStyle w:val="PlaceholderText"/>
            </w:rPr>
            <w:t>[Keywords]</w:t>
          </w:r>
        </w:p>
      </w:docPartBody>
    </w:docPart>
    <w:docPart>
      <w:docPartPr>
        <w:name w:val="2CE147F46FE14BB4BE93B3F1D5732441"/>
        <w:category>
          <w:name w:val="General"/>
          <w:gallery w:val="placeholder"/>
        </w:category>
        <w:types>
          <w:type w:val="bbPlcHdr"/>
        </w:types>
        <w:behaviors>
          <w:behavior w:val="content"/>
        </w:behaviors>
        <w:guid w:val="{8949E64A-1183-4529-A9AB-6809394D63EF}"/>
      </w:docPartPr>
      <w:docPartBody>
        <w:p w:rsidR="001C5B5A" w:rsidRDefault="00030ED2">
          <w:pPr>
            <w:pStyle w:val="2CE147F46FE14BB4BE93B3F1D5732441"/>
          </w:pPr>
          <w:r w:rsidRPr="000B259F">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0ED2"/>
    <w:rsid w:val="00030ED2"/>
    <w:rsid w:val="001C5B5A"/>
    <w:rsid w:val="004248F2"/>
    <w:rsid w:val="00990E78"/>
    <w:rsid w:val="00B73B07"/>
    <w:rsid w:val="00BA364F"/>
    <w:rsid w:val="00D14C24"/>
    <w:rsid w:val="00DF571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4C178346E8094219B8AD67178CD565E4">
    <w:name w:val="4C178346E8094219B8AD67178CD565E4"/>
  </w:style>
  <w:style w:type="paragraph" w:customStyle="1" w:styleId="C30F13764FED40F7B4D0763F52B200CE">
    <w:name w:val="C30F13764FED40F7B4D0763F52B200CE"/>
  </w:style>
  <w:style w:type="paragraph" w:customStyle="1" w:styleId="EEF3237B2042459FA86ECA84A79E75DB">
    <w:name w:val="EEF3237B2042459FA86ECA84A79E75DB"/>
  </w:style>
  <w:style w:type="paragraph" w:customStyle="1" w:styleId="95F28A49C75540C5A9C6223435BF6945">
    <w:name w:val="95F28A49C75540C5A9C6223435BF6945"/>
  </w:style>
  <w:style w:type="paragraph" w:customStyle="1" w:styleId="03EEDD6E619D44F8B8E7145C3F1B9098">
    <w:name w:val="03EEDD6E619D44F8B8E7145C3F1B9098"/>
  </w:style>
  <w:style w:type="paragraph" w:customStyle="1" w:styleId="2CE147F46FE14BB4BE93B3F1D5732441">
    <w:name w:val="2CE147F46FE14BB4BE93B3F1D5732441"/>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4C178346E8094219B8AD67178CD565E4">
    <w:name w:val="4C178346E8094219B8AD67178CD565E4"/>
  </w:style>
  <w:style w:type="paragraph" w:customStyle="1" w:styleId="C30F13764FED40F7B4D0763F52B200CE">
    <w:name w:val="C30F13764FED40F7B4D0763F52B200CE"/>
  </w:style>
  <w:style w:type="paragraph" w:customStyle="1" w:styleId="EEF3237B2042459FA86ECA84A79E75DB">
    <w:name w:val="EEF3237B2042459FA86ECA84A79E75DB"/>
  </w:style>
  <w:style w:type="paragraph" w:customStyle="1" w:styleId="95F28A49C75540C5A9C6223435BF6945">
    <w:name w:val="95F28A49C75540C5A9C6223435BF6945"/>
  </w:style>
  <w:style w:type="paragraph" w:customStyle="1" w:styleId="03EEDD6E619D44F8B8E7145C3F1B9098">
    <w:name w:val="03EEDD6E619D44F8B8E7145C3F1B9098"/>
  </w:style>
  <w:style w:type="paragraph" w:customStyle="1" w:styleId="2CE147F46FE14BB4BE93B3F1D5732441">
    <w:name w:val="2CE147F46FE14BB4BE93B3F1D573244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90044-56DF-7D49-BC1E-735BC57AA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\Users\Asus\Downloads\Software Engineering Group Project.dotx</Template>
  <TotalTime>1</TotalTime>
  <Pages>16</Pages>
  <Words>2438</Words>
  <Characters>13897</Characters>
  <Application>Microsoft Macintosh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Software Engineering Group Project</vt:lpstr>
    </vt:vector>
  </TitlesOfParts>
  <Company>Aberystwyth University</Company>
  <LinksUpToDate>false</LinksUpToDate>
  <CharactersWithSpaces>16303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Engineering Group Project</dc:title>
  <dc:subject>Word Template</dc:subject>
  <dc:creator>C.Palmer, C.Daldry, K.Rai, D.Kastelik, M.Hill, S.Johansen, C.Griffiths</dc:creator>
  <cp:keywords>1.2</cp:keywords>
  <cp:lastModifiedBy>David Kastelik</cp:lastModifiedBy>
  <cp:revision>3</cp:revision>
  <dcterms:created xsi:type="dcterms:W3CDTF">2015-10-28T20:59:00Z</dcterms:created>
  <dcterms:modified xsi:type="dcterms:W3CDTF">2015-10-28T21:36:00Z</dcterms:modified>
  <cp:category>SE_10_2_1</cp:category>
  <cp:contentStatus>Build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1.1</vt:lpwstr>
  </property>
  <property fmtid="{D5CDD505-2E9C-101B-9397-08002B2CF9AE}" pid="3" name="ConfigRef">
    <vt:lpwstr>SE_N66_xxxx_xx</vt:lpwstr>
  </property>
</Properties>
</file>